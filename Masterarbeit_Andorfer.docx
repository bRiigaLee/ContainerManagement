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CCE6C" w14:textId="77777777" w:rsidR="00297DCB" w:rsidRPr="000142CC" w:rsidRDefault="00297DCB" w:rsidP="008F2B43">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14:paraId="34B7E059" w14:textId="77777777" w:rsidR="00EC13EE" w:rsidRPr="00E459EB" w:rsidRDefault="0080159C" w:rsidP="00EC4789">
      <w:pPr>
        <w:pStyle w:val="InformationenzumAbsender"/>
        <w:framePr w:h="3385" w:hSpace="142" w:wrap="around" w:vAnchor="page" w:x="8897" w:y="3074" w:anchorLock="1"/>
        <w:jc w:val="left"/>
        <w:rPr>
          <w:lang w:val="en-US"/>
        </w:rPr>
      </w:pPr>
      <w:r>
        <w:rPr>
          <w:lang w:val="en-US"/>
        </w:rPr>
        <w:t>Submitted by</w:t>
      </w:r>
    </w:p>
    <w:p w14:paraId="0D268B61" w14:textId="77777777" w:rsidR="00EC13EE" w:rsidRPr="00E459EB" w:rsidRDefault="0080159C" w:rsidP="00EC4789">
      <w:pPr>
        <w:pStyle w:val="InformationenzumAbsender"/>
        <w:framePr w:h="3385" w:hSpace="142" w:wrap="around" w:vAnchor="page" w:x="8897" w:y="3074" w:anchorLock="1"/>
        <w:jc w:val="left"/>
        <w:rPr>
          <w:rStyle w:val="Fett"/>
          <w:lang w:val="en-US"/>
        </w:rPr>
      </w:pPr>
      <w:r>
        <w:rPr>
          <w:rStyle w:val="Fett"/>
          <w:lang w:val="en-US"/>
        </w:rPr>
        <w:t>Brigitte Andorfer-Plainer, BSc</w:t>
      </w:r>
    </w:p>
    <w:p w14:paraId="1ABDC1F0" w14:textId="77777777" w:rsidR="00EC13EE" w:rsidRPr="00E459EB" w:rsidRDefault="00EC13EE" w:rsidP="00EC4789">
      <w:pPr>
        <w:pStyle w:val="InformationenzumAbsender"/>
        <w:framePr w:h="3385" w:hSpace="142" w:wrap="around" w:vAnchor="page" w:x="8897" w:y="3074" w:anchorLock="1"/>
        <w:jc w:val="left"/>
        <w:rPr>
          <w:lang w:val="en-US"/>
        </w:rPr>
      </w:pPr>
    </w:p>
    <w:p w14:paraId="7CC5C26A" w14:textId="77777777" w:rsidR="00EC13EE" w:rsidRPr="00E459EB" w:rsidRDefault="0080159C" w:rsidP="00EC4789">
      <w:pPr>
        <w:pStyle w:val="InformationenzumAbsender"/>
        <w:framePr w:h="3385" w:hSpace="142" w:wrap="around" w:vAnchor="page" w:x="8897" w:y="3074" w:anchorLock="1"/>
        <w:jc w:val="left"/>
        <w:rPr>
          <w:lang w:val="en-US"/>
        </w:rPr>
      </w:pPr>
      <w:r>
        <w:rPr>
          <w:lang w:val="en-US"/>
        </w:rPr>
        <w:t>Submitted at</w:t>
      </w:r>
    </w:p>
    <w:p w14:paraId="49C05F7B" w14:textId="77777777" w:rsidR="00E459EB" w:rsidRPr="00D81080" w:rsidRDefault="00E459EB" w:rsidP="00EC4789">
      <w:pPr>
        <w:pStyle w:val="InformationenzumAbsender"/>
        <w:framePr w:h="3385" w:hSpace="142" w:wrap="around" w:vAnchor="page" w:x="8897" w:y="3074" w:anchorLock="1"/>
        <w:jc w:val="left"/>
        <w:rPr>
          <w:rStyle w:val="Fett"/>
          <w:lang w:val="en-US"/>
        </w:rPr>
      </w:pPr>
      <w:r w:rsidRPr="00D81080">
        <w:rPr>
          <w:rStyle w:val="Fett"/>
          <w:lang w:val="en-US"/>
        </w:rPr>
        <w:t xml:space="preserve">Department </w:t>
      </w:r>
      <w:r>
        <w:rPr>
          <w:rStyle w:val="Fett"/>
          <w:lang w:val="en-US"/>
        </w:rPr>
        <w:t>of Business Informatics – Data &amp; Knowledge Engineering</w:t>
      </w:r>
    </w:p>
    <w:p w14:paraId="741BDF00" w14:textId="77777777" w:rsidR="00EC13EE" w:rsidRPr="00E459EB" w:rsidRDefault="00EC13EE" w:rsidP="00EC4789">
      <w:pPr>
        <w:pStyle w:val="InformationenzumAbsender"/>
        <w:framePr w:h="3385" w:hSpace="142" w:wrap="around" w:vAnchor="page" w:x="8897" w:y="3074" w:anchorLock="1"/>
        <w:jc w:val="left"/>
        <w:rPr>
          <w:lang w:val="en-US"/>
        </w:rPr>
      </w:pPr>
    </w:p>
    <w:p w14:paraId="6C4703B9" w14:textId="77777777" w:rsidR="00EC13EE" w:rsidRPr="00E459EB" w:rsidRDefault="00EC13EE" w:rsidP="00EC4789">
      <w:pPr>
        <w:pStyle w:val="InformationenzumAbsender"/>
        <w:framePr w:h="3385" w:hSpace="142" w:wrap="around" w:vAnchor="page" w:x="8897" w:y="3074" w:anchorLock="1"/>
        <w:jc w:val="left"/>
        <w:rPr>
          <w:lang w:val="en-US"/>
        </w:rPr>
      </w:pPr>
      <w:r w:rsidRPr="00E459EB">
        <w:rPr>
          <w:lang w:val="en-US"/>
        </w:rPr>
        <w:t>Supervisor</w:t>
      </w:r>
    </w:p>
    <w:p w14:paraId="7B66D2CE" w14:textId="77777777" w:rsidR="00E459EB" w:rsidRPr="0080159C" w:rsidRDefault="00E459EB" w:rsidP="00EC4789">
      <w:pPr>
        <w:pStyle w:val="InformationenzumAbsender"/>
        <w:framePr w:h="3385" w:hSpace="142" w:wrap="around" w:vAnchor="page" w:x="8897" w:y="3074" w:anchorLock="1"/>
        <w:jc w:val="left"/>
        <w:rPr>
          <w:rStyle w:val="Fett"/>
          <w:lang w:val="en-US"/>
        </w:rPr>
      </w:pPr>
      <w:r w:rsidRPr="0080159C">
        <w:rPr>
          <w:rStyle w:val="Fett"/>
          <w:lang w:val="en-US"/>
        </w:rPr>
        <w:t xml:space="preserve">o.Univ.-Prof. DI Dr. </w:t>
      </w:r>
    </w:p>
    <w:p w14:paraId="32B219C1" w14:textId="77777777" w:rsidR="00E459EB" w:rsidRPr="0080159C" w:rsidRDefault="00E459EB" w:rsidP="00EC4789">
      <w:pPr>
        <w:pStyle w:val="InformationenzumAbsender"/>
        <w:framePr w:h="3385" w:hSpace="142" w:wrap="around" w:vAnchor="page" w:x="8897" w:y="3074" w:anchorLock="1"/>
        <w:jc w:val="left"/>
        <w:rPr>
          <w:rStyle w:val="Fett"/>
          <w:lang w:val="en-US"/>
        </w:rPr>
      </w:pPr>
      <w:r w:rsidRPr="0080159C">
        <w:rPr>
          <w:rStyle w:val="Fett"/>
          <w:lang w:val="en-US"/>
        </w:rPr>
        <w:t>Michael Schrefl</w:t>
      </w:r>
    </w:p>
    <w:p w14:paraId="7592D0C2" w14:textId="77777777" w:rsidR="00EC13EE" w:rsidRPr="0080159C" w:rsidRDefault="00EC13EE" w:rsidP="00EC4789">
      <w:pPr>
        <w:pStyle w:val="InformationenzumAbsender"/>
        <w:framePr w:h="3385" w:hSpace="142" w:wrap="around" w:vAnchor="page" w:x="8897" w:y="3074" w:anchorLock="1"/>
        <w:jc w:val="left"/>
        <w:rPr>
          <w:lang w:val="en-US"/>
        </w:rPr>
      </w:pPr>
    </w:p>
    <w:p w14:paraId="1C5FA5E7" w14:textId="77777777" w:rsidR="00EC13EE" w:rsidRPr="00E459EB" w:rsidRDefault="0080159C" w:rsidP="00EC4789">
      <w:pPr>
        <w:pStyle w:val="InformationenzumAbsender"/>
        <w:framePr w:h="3385" w:hSpace="142" w:wrap="around" w:vAnchor="page" w:x="8897" w:y="3074" w:anchorLock="1"/>
        <w:jc w:val="left"/>
        <w:rPr>
          <w:lang w:val="en-US"/>
        </w:rPr>
      </w:pPr>
      <w:r>
        <w:rPr>
          <w:lang w:val="en-US"/>
        </w:rPr>
        <w:t>Co-</w:t>
      </w:r>
      <w:r w:rsidR="00EC13EE" w:rsidRPr="00E459EB">
        <w:rPr>
          <w:lang w:val="en-US"/>
        </w:rPr>
        <w:t>Supervisor</w:t>
      </w:r>
    </w:p>
    <w:p w14:paraId="1C6C5979" w14:textId="77777777" w:rsidR="00EC13EE" w:rsidRPr="00E459EB" w:rsidRDefault="0080159C" w:rsidP="00EC4789">
      <w:pPr>
        <w:pStyle w:val="InformationenzumAbsender"/>
        <w:framePr w:h="3385" w:hSpace="142" w:wrap="around" w:vAnchor="page" w:x="8897" w:y="3074" w:anchorLock="1"/>
        <w:jc w:val="left"/>
        <w:rPr>
          <w:rStyle w:val="Fett"/>
          <w:lang w:val="en-US"/>
        </w:rPr>
      </w:pPr>
      <w:r>
        <w:rPr>
          <w:rStyle w:val="Fett"/>
          <w:lang w:val="en-US"/>
        </w:rPr>
        <w:t>Ilko Kovacic, MSc</w:t>
      </w:r>
    </w:p>
    <w:p w14:paraId="03B14689" w14:textId="77777777" w:rsidR="00EC13EE" w:rsidRPr="00E459EB" w:rsidRDefault="00EC13EE" w:rsidP="00EC4789">
      <w:pPr>
        <w:pStyle w:val="InformationenzumAbsender"/>
        <w:framePr w:h="3385" w:hSpace="142" w:wrap="around" w:vAnchor="page" w:x="8897" w:y="3074" w:anchorLock="1"/>
        <w:jc w:val="left"/>
        <w:rPr>
          <w:lang w:val="en-US"/>
        </w:rPr>
      </w:pPr>
    </w:p>
    <w:p w14:paraId="42EBA580" w14:textId="77777777" w:rsidR="00EC13EE" w:rsidRPr="00E459EB" w:rsidRDefault="00AF7198" w:rsidP="00EC4789">
      <w:pPr>
        <w:pStyle w:val="InformationenzumAbsender"/>
        <w:framePr w:h="3385" w:hSpace="142" w:wrap="around" w:vAnchor="page" w:x="8897" w:y="3074" w:anchorLock="1"/>
        <w:jc w:val="left"/>
        <w:rPr>
          <w:lang w:val="en-US"/>
        </w:rPr>
      </w:pPr>
      <w:r w:rsidRPr="00E459EB">
        <w:rPr>
          <w:lang w:val="en-US"/>
        </w:rPr>
        <w:t>Month Year</w:t>
      </w:r>
    </w:p>
    <w:p w14:paraId="6538EE06" w14:textId="77777777" w:rsidR="00EC13EE" w:rsidRPr="00E459EB" w:rsidRDefault="00AF7198" w:rsidP="00EC4789">
      <w:pPr>
        <w:pStyle w:val="InformationenzumAbsender"/>
        <w:framePr w:h="3385" w:hSpace="142" w:wrap="around" w:vAnchor="page" w:x="8897" w:y="3074" w:anchorLock="1"/>
        <w:jc w:val="left"/>
        <w:rPr>
          <w:color w:val="FF0000"/>
          <w:lang w:val="en-US"/>
        </w:rPr>
      </w:pPr>
      <w:r w:rsidRPr="00E459EB">
        <w:rPr>
          <w:color w:val="FF0000"/>
          <w:lang w:val="en-US"/>
        </w:rPr>
        <w:t>(For Information: Month and year of submission to Examination and Recognition Services</w:t>
      </w:r>
      <w:r w:rsidR="00EC13EE" w:rsidRPr="00E459EB">
        <w:rPr>
          <w:color w:val="FF0000"/>
          <w:lang w:val="en-US"/>
        </w:rPr>
        <w:t>)</w:t>
      </w:r>
    </w:p>
    <w:p w14:paraId="541043CE" w14:textId="77777777" w:rsidR="00C0272C" w:rsidRPr="00EC13EE" w:rsidRDefault="00C0272C" w:rsidP="00EC4789">
      <w:pPr>
        <w:pStyle w:val="Sender"/>
        <w:framePr w:h="3385" w:hSpace="142" w:wrap="around" w:vAnchor="page" w:x="8897" w:y="3074" w:anchorLock="1"/>
        <w:jc w:val="left"/>
      </w:pPr>
    </w:p>
    <w:p w14:paraId="0F0617B2" w14:textId="77777777" w:rsidR="00857B1F" w:rsidRDefault="00BF3F45" w:rsidP="00420A85">
      <w:pPr>
        <w:rPr>
          <w:rStyle w:val="Fett"/>
        </w:rPr>
        <w:sectPr w:rsidR="00857B1F" w:rsidSect="00F16D7E">
          <w:headerReference w:type="default" r:id="rId10"/>
          <w:footerReference w:type="default" r:id="rId11"/>
          <w:type w:val="continuous"/>
          <w:pgSz w:w="11906" w:h="16838" w:code="9"/>
          <w:pgMar w:top="1531" w:right="794" w:bottom="567" w:left="1134" w:header="567" w:footer="567" w:gutter="0"/>
          <w:pgNumType w:start="1"/>
          <w:cols w:space="708"/>
          <w:formProt w:val="0"/>
          <w:titlePg/>
          <w:docGrid w:linePitch="360"/>
        </w:sectPr>
      </w:pPr>
      <w:r>
        <w:rPr>
          <w:noProof/>
        </w:rPr>
        <mc:AlternateContent>
          <mc:Choice Requires="wps">
            <w:drawing>
              <wp:anchor distT="0" distB="0" distL="114300" distR="114300" simplePos="0" relativeHeight="251665408" behindDoc="0" locked="1" layoutInCell="1" allowOverlap="1" wp14:anchorId="539EE062" wp14:editId="1112E88B">
                <wp:simplePos x="0" y="0"/>
                <wp:positionH relativeFrom="column">
                  <wp:posOffset>-291465</wp:posOffset>
                </wp:positionH>
                <wp:positionV relativeFrom="page">
                  <wp:posOffset>6838950</wp:posOffset>
                </wp:positionV>
                <wp:extent cx="3772535" cy="1447800"/>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2535" cy="1447800"/>
                        </a:xfrm>
                        <a:prstGeom prst="rect">
                          <a:avLst/>
                        </a:prstGeom>
                        <a:noFill/>
                        <a:ln w="9525">
                          <a:noFill/>
                          <a:miter lim="800000"/>
                          <a:headEnd/>
                          <a:tailEnd/>
                        </a:ln>
                      </wps:spPr>
                      <wps:txbx>
                        <w:txbxContent>
                          <w:p w14:paraId="22D3C02D" w14:textId="77777777" w:rsidR="00C96595" w:rsidRPr="00E459EB" w:rsidRDefault="00C96595" w:rsidP="001F5CC3">
                            <w:pPr>
                              <w:pStyle w:val="Untertitel"/>
                              <w:rPr>
                                <w:lang w:val="en-US"/>
                              </w:rPr>
                            </w:pPr>
                            <w:r>
                              <w:rPr>
                                <w:lang w:val="en-US"/>
                              </w:rPr>
                              <w:t>Master</w:t>
                            </w:r>
                            <w:r w:rsidRPr="00E459EB">
                              <w:rPr>
                                <w:lang w:val="en-US"/>
                              </w:rPr>
                              <w:t xml:space="preserve"> Thesis</w:t>
                            </w:r>
                          </w:p>
                          <w:p w14:paraId="30803E56" w14:textId="77777777" w:rsidR="00C96595" w:rsidRDefault="00C96595" w:rsidP="001F5CC3">
                            <w:r>
                              <w:t>to obtain the academic degree of</w:t>
                            </w:r>
                          </w:p>
                          <w:sdt>
                            <w:sdtPr>
                              <w:rPr>
                                <w:lang w:val="en-US"/>
                              </w:rPr>
                              <w:id w:val="-1304768643"/>
                              <w:placeholder>
                                <w:docPart w:val="DE05C1825CC546B387D12C190D2B1088"/>
                              </w:placeholder>
                              <w:dropDownList>
                                <w:listItem w:value="Wählen Sie ein Element aus."/>
                                <w:listItem w:displayText="Master of Legal and business aspects in technics" w:value="Master of Legal and business aspects in technics"/>
                                <w:listItem w:displayText="Master of Laws" w:value="Master of Laws"/>
                                <w:listItem w:displayText="Master of Science" w:value="Master of Science"/>
                                <w:listItem w:displayText="Master of Science in Digital Business Management" w:value="Master of Science in Digital Business Management"/>
                                <w:listItem w:displayText="Master of Science Global Business" w:value="Master of Science Global Business"/>
                                <w:listItem w:displayText="Master of Arts" w:value="Master of Arts"/>
                                <w:listItem w:displayText="Master of Social Sciences" w:value="Master of Social Sciences"/>
                                <w:listItem w:displayText="Master of Science in Statistics" w:value="Master of Science in Statistics"/>
                                <w:listItem w:displayText="Master of Science in Bioinformatics" w:value="Master of Science in Bioinformatics"/>
                                <w:listItem w:displayText="Diplom-Ingenieurin" w:value="Diplom-Ingenieurin"/>
                                <w:listItem w:displayText="Diplom-Ingenieur" w:value="Diplom-Ingenieur"/>
                              </w:dropDownList>
                            </w:sdtPr>
                            <w:sdtContent>
                              <w:p w14:paraId="42E447BA" w14:textId="77777777" w:rsidR="00C96595" w:rsidRPr="0080159C" w:rsidRDefault="00C96595" w:rsidP="001F5CC3">
                                <w:pPr>
                                  <w:pStyle w:val="Untertitel"/>
                                  <w:rPr>
                                    <w:lang w:val="en-US"/>
                                  </w:rPr>
                                </w:pPr>
                                <w:r w:rsidRPr="0080159C">
                                  <w:rPr>
                                    <w:lang w:val="en-US"/>
                                  </w:rPr>
                                  <w:t>Master of Science</w:t>
                                </w:r>
                              </w:p>
                            </w:sdtContent>
                          </w:sdt>
                          <w:p w14:paraId="4AA08648" w14:textId="77777777" w:rsidR="00C96595" w:rsidRDefault="00C96595" w:rsidP="001F5CC3">
                            <w:r>
                              <w:t>in the Master’s Program</w:t>
                            </w:r>
                          </w:p>
                          <w:p w14:paraId="0B4C5E96" w14:textId="77777777" w:rsidR="00C96595" w:rsidRPr="00E459EB" w:rsidRDefault="00C96595" w:rsidP="009840CC">
                            <w:pPr>
                              <w:pStyle w:val="Untertitel"/>
                              <w:rPr>
                                <w:lang w:val="en-US"/>
                              </w:rPr>
                            </w:pPr>
                            <w:r>
                              <w:rPr>
                                <w:lang w:val="en-US"/>
                              </w:rPr>
                              <w:t>Business Informatics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9EE062" id="_x0000_t202" coordsize="21600,21600" o:spt="202" path="m,l,21600r21600,l21600,xe">
                <v:stroke joinstyle="miter"/>
                <v:path gradientshapeok="t" o:connecttype="rect"/>
              </v:shapetype>
              <v:shape id="Textfeld 2" o:spid="_x0000_s1026" type="#_x0000_t202" style="position:absolute;left:0;text-align:left;margin-left:-22.95pt;margin-top:538.5pt;width:297.05pt;height:1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" filled="f" stroked="f">
                <v:textbox>
                  <w:txbxContent>
                    <w:p w14:paraId="22D3C02D" w14:textId="77777777" w:rsidR="00C96595" w:rsidRPr="00E459EB" w:rsidRDefault="00C96595" w:rsidP="001F5CC3">
                      <w:pPr>
                        <w:pStyle w:val="Untertitel"/>
                        <w:rPr>
                          <w:lang w:val="en-US"/>
                        </w:rPr>
                      </w:pPr>
                      <w:r>
                        <w:rPr>
                          <w:lang w:val="en-US"/>
                        </w:rPr>
                        <w:t>Master</w:t>
                      </w:r>
                      <w:r w:rsidRPr="00E459EB">
                        <w:rPr>
                          <w:lang w:val="en-US"/>
                        </w:rPr>
                        <w:t xml:space="preserve"> Thesis</w:t>
                      </w:r>
                    </w:p>
                    <w:p w14:paraId="30803E56" w14:textId="77777777" w:rsidR="00C96595" w:rsidRDefault="00C96595" w:rsidP="001F5CC3">
                      <w:r>
                        <w:t>to obtain the academic degree of</w:t>
                      </w:r>
                    </w:p>
                    <w:sdt>
                      <w:sdtPr>
                        <w:rPr>
                          <w:lang w:val="en-US"/>
                        </w:rPr>
                        <w:id w:val="-1304768643"/>
                        <w:placeholder>
                          <w:docPart w:val="DE05C1825CC546B387D12C190D2B1088"/>
                        </w:placeholder>
                        <w:dropDownList>
                          <w:listItem w:value="Wählen Sie ein Element aus."/>
                          <w:listItem w:displayText="Master of Legal and business aspects in technics" w:value="Master of Legal and business aspects in technics"/>
                          <w:listItem w:displayText="Master of Laws" w:value="Master of Laws"/>
                          <w:listItem w:displayText="Master of Science" w:value="Master of Science"/>
                          <w:listItem w:displayText="Master of Science in Digital Business Management" w:value="Master of Science in Digital Business Management"/>
                          <w:listItem w:displayText="Master of Science Global Business" w:value="Master of Science Global Business"/>
                          <w:listItem w:displayText="Master of Arts" w:value="Master of Arts"/>
                          <w:listItem w:displayText="Master of Social Sciences" w:value="Master of Social Sciences"/>
                          <w:listItem w:displayText="Master of Science in Statistics" w:value="Master of Science in Statistics"/>
                          <w:listItem w:displayText="Master of Science in Bioinformatics" w:value="Master of Science in Bioinformatics"/>
                          <w:listItem w:displayText="Diplom-Ingenieurin" w:value="Diplom-Ingenieurin"/>
                          <w:listItem w:displayText="Diplom-Ingenieur" w:value="Diplom-Ingenieur"/>
                        </w:dropDownList>
                      </w:sdtPr>
                      <w:sdtContent>
                        <w:p w14:paraId="42E447BA" w14:textId="77777777" w:rsidR="00C96595" w:rsidRPr="0080159C" w:rsidRDefault="00C96595" w:rsidP="001F5CC3">
                          <w:pPr>
                            <w:pStyle w:val="Untertitel"/>
                            <w:rPr>
                              <w:lang w:val="en-US"/>
                            </w:rPr>
                          </w:pPr>
                          <w:r w:rsidRPr="0080159C">
                            <w:rPr>
                              <w:lang w:val="en-US"/>
                            </w:rPr>
                            <w:t>Master of Science</w:t>
                          </w:r>
                        </w:p>
                      </w:sdtContent>
                    </w:sdt>
                    <w:p w14:paraId="4AA08648" w14:textId="77777777" w:rsidR="00C96595" w:rsidRDefault="00C96595" w:rsidP="001F5CC3">
                      <w:r>
                        <w:t>in the Master’s Program</w:t>
                      </w:r>
                    </w:p>
                    <w:p w14:paraId="0B4C5E96" w14:textId="77777777" w:rsidR="00C96595" w:rsidRPr="00E459EB" w:rsidRDefault="00C96595" w:rsidP="009840CC">
                      <w:pPr>
                        <w:pStyle w:val="Untertitel"/>
                        <w:rPr>
                          <w:lang w:val="en-US"/>
                        </w:rPr>
                      </w:pPr>
                      <w:r>
                        <w:rPr>
                          <w:lang w:val="en-US"/>
                        </w:rPr>
                        <w:t>Business Informatics</w:t>
                      </w:r>
                    </w:p>
                  </w:txbxContent>
                </v:textbox>
                <w10:wrap type="topAndBottom" anchory="page"/>
                <w10:anchorlock/>
              </v:shape>
            </w:pict>
          </mc:Fallback>
        </mc:AlternateContent>
      </w:r>
      <w:r w:rsidR="00DB6913">
        <w:rPr>
          <w:noProof/>
        </w:rPr>
        <mc:AlternateContent>
          <mc:Choice Requires="wps">
            <w:drawing>
              <wp:anchor distT="0" distB="0" distL="114300" distR="114300" simplePos="0" relativeHeight="251661312" behindDoc="0" locked="1" layoutInCell="1" allowOverlap="1" wp14:anchorId="1D6FE747" wp14:editId="69084CE8">
                <wp:simplePos x="0" y="0"/>
                <wp:positionH relativeFrom="column">
                  <wp:posOffset>-291465</wp:posOffset>
                </wp:positionH>
                <wp:positionV relativeFrom="page">
                  <wp:posOffset>1962150</wp:posOffset>
                </wp:positionV>
                <wp:extent cx="4562475" cy="3293110"/>
                <wp:effectExtent l="0" t="0" r="0" b="254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3293110"/>
                        </a:xfrm>
                        <a:prstGeom prst="rect">
                          <a:avLst/>
                        </a:prstGeom>
                        <a:noFill/>
                        <a:ln w="9525">
                          <a:noFill/>
                          <a:miter lim="800000"/>
                          <a:headEnd/>
                          <a:tailEnd/>
                        </a:ln>
                      </wps:spPr>
                      <wps:txbx>
                        <w:txbxContent>
                          <w:p w14:paraId="13C0AEB9" w14:textId="77777777" w:rsidR="00C96595" w:rsidRPr="0080159C" w:rsidRDefault="00C96595" w:rsidP="00EC4789">
                            <w:pPr>
                              <w:pStyle w:val="Titel"/>
                              <w:spacing w:line="199" w:lineRule="auto"/>
                              <w:jc w:val="left"/>
                              <w:rPr>
                                <w:lang w:val="en-US"/>
                              </w:rPr>
                            </w:pPr>
                            <w:r w:rsidRPr="0080159C">
                              <w:rPr>
                                <w:caps w:val="0"/>
                                <w:lang w:val="en-US"/>
                              </w:rPr>
                              <w:t>SemNOTAM Container Management and its Integration with a Briefing Application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1D6FE747" id="_x0000_s1027" type="#_x0000_t202" style="position:absolute;left:0;text-align:left;margin-left:-22.95pt;margin-top:154.5pt;width:359.25pt;height:25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" filled="f" stroked="f">
                <v:textbox>
                  <w:txbxContent>
                    <w:p w14:paraId="13C0AEB9" w14:textId="77777777" w:rsidR="00C96595" w:rsidRPr="0080159C" w:rsidRDefault="00C96595" w:rsidP="00EC4789">
                      <w:pPr>
                        <w:pStyle w:val="Titel"/>
                        <w:spacing w:line="199" w:lineRule="auto"/>
                        <w:jc w:val="left"/>
                        <w:rPr>
                          <w:lang w:val="en-US"/>
                        </w:rPr>
                      </w:pPr>
                      <w:r w:rsidRPr="0080159C">
                        <w:rPr>
                          <w:caps w:val="0"/>
                          <w:lang w:val="en-US"/>
                        </w:rPr>
                        <w:t>SemNOTAM Container Management and its Integration with a Briefing Application</w:t>
                      </w:r>
                    </w:p>
                  </w:txbxContent>
                </v:textbox>
                <w10:wrap type="topAndBottom" anchory="page"/>
                <w10:anchorlock/>
              </v:shape>
            </w:pict>
          </mc:Fallback>
        </mc:AlternateContent>
      </w:r>
      <w:r w:rsidR="00DB6913">
        <w:rPr>
          <w:noProof/>
        </w:rPr>
        <w:drawing>
          <wp:anchor distT="0" distB="0" distL="114300" distR="114300" simplePos="0" relativeHeight="251662336" behindDoc="0" locked="1" layoutInCell="1" allowOverlap="1" wp14:anchorId="7E7B505F" wp14:editId="5BC74286">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2"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C0272C">
        <w:rPr>
          <w:rStyle w:val="Fett"/>
        </w:rPr>
        <w:br w:type="page"/>
      </w:r>
    </w:p>
    <w:p w14:paraId="77C7C3AE" w14:textId="77777777" w:rsidR="00051B99" w:rsidRPr="00180384" w:rsidRDefault="00C86525" w:rsidP="00051B99">
      <w:pPr>
        <w:pStyle w:val="DokumententitelJKU"/>
      </w:pPr>
      <w:bookmarkStart w:id="0" w:name="_Toc435012337"/>
      <w:r>
        <w:lastRenderedPageBreak/>
        <w:t>Eidesstattliche Erklärung</w:t>
      </w:r>
    </w:p>
    <w:p w14:paraId="45AAD702" w14:textId="77777777" w:rsidR="00D0697B" w:rsidRPr="00D0697B" w:rsidRDefault="00D0697B" w:rsidP="0080159C">
      <w:pPr>
        <w:rPr>
          <w:lang w:val="de-AT"/>
        </w:rPr>
      </w:pPr>
      <w:r w:rsidRPr="00D0697B">
        <w:rPr>
          <w:lang w:val="de-AT"/>
        </w:rPr>
        <w:t xml:space="preserve">Ich, Brigitte Andorfer-Plainer, erkläre an Eides statt, dass ich die vorliegende Masterarbeit selbstständig und ohne fremde Hilfe verfasst, andere als die angegebenen Quellen und Hilfsmittel nicht benutzt bzw. </w:t>
      </w:r>
      <w:r>
        <w:rPr>
          <w:lang w:val="de-AT"/>
        </w:rPr>
        <w:t>die wörtlich oder sinngemäß entnommenen Stellen als solche kenntlich gemacht habe. Die vorliegende Masterarbeit ist mit dem elektronisch übermittelten Textdokument identisch.</w:t>
      </w:r>
    </w:p>
    <w:p w14:paraId="460737AD" w14:textId="77777777" w:rsidR="00051B99" w:rsidRPr="00180384" w:rsidRDefault="00051B99" w:rsidP="00051B99">
      <w:pPr>
        <w:rPr>
          <w:lang w:val="de-AT"/>
        </w:rPr>
      </w:pPr>
    </w:p>
    <w:p w14:paraId="1DEFBA6C" w14:textId="77777777" w:rsidR="00D0697B" w:rsidRPr="00180384" w:rsidRDefault="00D0697B" w:rsidP="00051B99">
      <w:pPr>
        <w:rPr>
          <w:lang w:val="de-AT"/>
        </w:rPr>
      </w:pPr>
    </w:p>
    <w:p w14:paraId="10CF7B28" w14:textId="77777777" w:rsidR="00051B99" w:rsidRDefault="00D0697B" w:rsidP="00051B99">
      <w:r>
        <w:t>Linz</w:t>
      </w:r>
      <w:r w:rsidR="00051B99">
        <w:t xml:space="preserve">, </w:t>
      </w:r>
      <w:r>
        <w:t>Date</w:t>
      </w:r>
    </w:p>
    <w:p w14:paraId="02B470AC" w14:textId="77777777" w:rsidR="00051B99" w:rsidRDefault="00051B99" w:rsidP="00051B99"/>
    <w:p w14:paraId="5F53205E" w14:textId="77777777" w:rsidR="00051B99" w:rsidRDefault="00051B99" w:rsidP="00051B99">
      <w:r>
        <w:t>Signature</w:t>
      </w:r>
    </w:p>
    <w:p w14:paraId="130DA499" w14:textId="77777777" w:rsidR="00051B99" w:rsidRDefault="00051B99" w:rsidP="00C0272C">
      <w:pPr>
        <w:pStyle w:val="DocumenttitleJKU"/>
      </w:pPr>
    </w:p>
    <w:p w14:paraId="0D704206" w14:textId="77777777" w:rsidR="00051B99" w:rsidRDefault="00051B99">
      <w:pPr>
        <w:spacing w:after="160" w:line="259" w:lineRule="auto"/>
        <w:rPr>
          <w:rFonts w:eastAsiaTheme="minorEastAsia"/>
          <w:b/>
          <w:caps/>
          <w:sz w:val="32"/>
        </w:rPr>
      </w:pPr>
      <w:r>
        <w:br w:type="page"/>
      </w:r>
    </w:p>
    <w:p w14:paraId="26A19BC0" w14:textId="77777777" w:rsidR="0080159C" w:rsidRPr="0080159C" w:rsidRDefault="0080159C" w:rsidP="0080159C">
      <w:pPr>
        <w:pStyle w:val="DokumententitelJKU"/>
        <w:rPr>
          <w:lang w:val="en-US"/>
        </w:rPr>
      </w:pPr>
      <w:r>
        <w:rPr>
          <w:lang w:val="en-US"/>
        </w:rPr>
        <w:lastRenderedPageBreak/>
        <w:t>Acknowledgements</w:t>
      </w:r>
    </w:p>
    <w:p w14:paraId="20E0D7BD" w14:textId="77777777" w:rsidR="0080159C" w:rsidRDefault="0080159C" w:rsidP="0080159C"/>
    <w:p w14:paraId="6CC12FF8" w14:textId="77777777" w:rsidR="0080159C" w:rsidRDefault="0080159C" w:rsidP="0080159C"/>
    <w:p w14:paraId="4A5A33C8" w14:textId="77777777" w:rsidR="0080159C" w:rsidRDefault="0080159C">
      <w:pPr>
        <w:spacing w:after="160" w:line="259" w:lineRule="auto"/>
        <w:rPr>
          <w:rFonts w:eastAsiaTheme="minorEastAsia"/>
          <w:b/>
          <w:caps/>
          <w:sz w:val="32"/>
        </w:rPr>
      </w:pPr>
      <w:r>
        <w:br w:type="page"/>
      </w:r>
    </w:p>
    <w:p w14:paraId="01814EB6" w14:textId="77777777" w:rsidR="00C0272C" w:rsidRPr="0080159C" w:rsidRDefault="0080159C" w:rsidP="0080159C">
      <w:pPr>
        <w:pStyle w:val="DokumententitelJKU"/>
        <w:rPr>
          <w:lang w:val="en-US"/>
        </w:rPr>
      </w:pPr>
      <w:r w:rsidRPr="0080159C">
        <w:rPr>
          <w:lang w:val="en-US"/>
        </w:rPr>
        <w:lastRenderedPageBreak/>
        <w:t>Abstract</w:t>
      </w:r>
    </w:p>
    <w:p w14:paraId="58B5416E" w14:textId="77777777" w:rsidR="0080159C" w:rsidRDefault="0080159C" w:rsidP="00C0272C"/>
    <w:p w14:paraId="3C9C0456" w14:textId="77777777" w:rsidR="0080159C" w:rsidRDefault="0080159C" w:rsidP="00C0272C"/>
    <w:p w14:paraId="485F2159" w14:textId="77777777" w:rsidR="0080159C" w:rsidRDefault="0080159C">
      <w:pPr>
        <w:spacing w:after="160" w:line="259" w:lineRule="auto"/>
        <w:rPr>
          <w:rFonts w:eastAsiaTheme="minorEastAsia"/>
          <w:b/>
          <w:caps/>
          <w:sz w:val="32"/>
        </w:rPr>
      </w:pPr>
      <w:r>
        <w:br w:type="page"/>
      </w:r>
    </w:p>
    <w:p w14:paraId="048F1F77" w14:textId="77777777" w:rsidR="0080159C" w:rsidRPr="0080159C" w:rsidRDefault="0080159C" w:rsidP="0080159C">
      <w:pPr>
        <w:pStyle w:val="DokumententitelJKU"/>
        <w:rPr>
          <w:lang w:val="en-US"/>
        </w:rPr>
      </w:pPr>
      <w:r w:rsidRPr="0080159C">
        <w:rPr>
          <w:lang w:val="en-US"/>
        </w:rPr>
        <w:lastRenderedPageBreak/>
        <w:t>Zusammenfassung</w:t>
      </w:r>
    </w:p>
    <w:p w14:paraId="01B6BA54" w14:textId="77777777" w:rsidR="0080159C" w:rsidRDefault="0080159C" w:rsidP="00C0272C"/>
    <w:p w14:paraId="5A16CE6E" w14:textId="77777777" w:rsidR="0080159C" w:rsidRDefault="0080159C" w:rsidP="00C0272C"/>
    <w:p w14:paraId="37FA285B" w14:textId="77777777" w:rsidR="0080159C" w:rsidRDefault="0080159C">
      <w:pPr>
        <w:spacing w:after="160" w:line="259" w:lineRule="auto"/>
        <w:rPr>
          <w:rFonts w:eastAsiaTheme="majorEastAsia" w:cstheme="majorBidi"/>
          <w:b/>
          <w:sz w:val="26"/>
          <w:szCs w:val="32"/>
          <w:lang w:eastAsia="de-AT"/>
        </w:rPr>
      </w:pPr>
      <w:r>
        <w:br w:type="page"/>
      </w:r>
    </w:p>
    <w:p w14:paraId="12EB0619" w14:textId="0B96FC90" w:rsidR="00C0272C" w:rsidRDefault="006605DD" w:rsidP="00C0272C">
      <w:pPr>
        <w:pStyle w:val="Inhaltsverzeichnisberschrift"/>
      </w:pPr>
      <w:r>
        <w:lastRenderedPageBreak/>
        <w:t xml:space="preserve">Table of </w:t>
      </w:r>
      <w:r w:rsidR="00C9562C">
        <w:t>C</w:t>
      </w:r>
      <w:r>
        <w:t>ontents</w:t>
      </w:r>
    </w:p>
    <w:p w14:paraId="75AD916A" w14:textId="3A1767B9" w:rsidR="00236691" w:rsidRDefault="00D674E6">
      <w:pPr>
        <w:pStyle w:val="Verzeichnis1"/>
        <w:rPr>
          <w:rFonts w:asciiTheme="minorHAnsi" w:eastAsiaTheme="minorEastAsia" w:hAnsiTheme="minorHAnsi"/>
          <w:noProof/>
        </w:rPr>
      </w:pPr>
      <w:r>
        <w:fldChar w:fldCharType="begin"/>
      </w:r>
      <w:r>
        <w:instrText xml:space="preserve"> TOC \o "1-2" \u </w:instrText>
      </w:r>
      <w:r>
        <w:fldChar w:fldCharType="separate"/>
      </w:r>
      <w:r w:rsidR="00236691">
        <w:rPr>
          <w:noProof/>
        </w:rPr>
        <w:t>1</w:t>
      </w:r>
      <w:r w:rsidR="00236691">
        <w:rPr>
          <w:rFonts w:asciiTheme="minorHAnsi" w:eastAsiaTheme="minorEastAsia" w:hAnsiTheme="minorHAnsi"/>
          <w:noProof/>
        </w:rPr>
        <w:tab/>
      </w:r>
      <w:r w:rsidR="00236691">
        <w:rPr>
          <w:noProof/>
        </w:rPr>
        <w:t>Introduction</w:t>
      </w:r>
      <w:r w:rsidR="00236691">
        <w:rPr>
          <w:noProof/>
        </w:rPr>
        <w:tab/>
      </w:r>
      <w:r w:rsidR="00236691">
        <w:rPr>
          <w:noProof/>
        </w:rPr>
        <w:fldChar w:fldCharType="begin"/>
      </w:r>
      <w:r w:rsidR="00236691">
        <w:rPr>
          <w:noProof/>
        </w:rPr>
        <w:instrText xml:space="preserve"> PAGEREF _Toc499481558 \h </w:instrText>
      </w:r>
      <w:r w:rsidR="00236691">
        <w:rPr>
          <w:noProof/>
        </w:rPr>
      </w:r>
      <w:r w:rsidR="00236691">
        <w:rPr>
          <w:noProof/>
        </w:rPr>
        <w:fldChar w:fldCharType="separate"/>
      </w:r>
      <w:r w:rsidR="00236691">
        <w:rPr>
          <w:noProof/>
        </w:rPr>
        <w:t>1</w:t>
      </w:r>
      <w:r w:rsidR="00236691">
        <w:rPr>
          <w:noProof/>
        </w:rPr>
        <w:fldChar w:fldCharType="end"/>
      </w:r>
    </w:p>
    <w:p w14:paraId="1EB08AC4" w14:textId="6B44E751" w:rsidR="00236691" w:rsidRDefault="00236691">
      <w:pPr>
        <w:pStyle w:val="Verzeichnis2"/>
        <w:tabs>
          <w:tab w:val="left" w:pos="1100"/>
        </w:tabs>
        <w:rPr>
          <w:rFonts w:asciiTheme="minorHAnsi" w:eastAsiaTheme="minorEastAsia" w:hAnsiTheme="minorHAnsi"/>
          <w:noProof/>
        </w:rPr>
      </w:pPr>
      <w:r>
        <w:rPr>
          <w:noProof/>
        </w:rPr>
        <w:t>1.1</w:t>
      </w:r>
      <w:r>
        <w:rPr>
          <w:rFonts w:asciiTheme="minorHAnsi" w:eastAsiaTheme="minorEastAsia" w:hAnsiTheme="minorHAnsi"/>
          <w:noProof/>
        </w:rPr>
        <w:tab/>
      </w:r>
      <w:r>
        <w:rPr>
          <w:noProof/>
        </w:rPr>
        <w:t>Preface</w:t>
      </w:r>
      <w:r>
        <w:rPr>
          <w:noProof/>
        </w:rPr>
        <w:tab/>
      </w:r>
      <w:r>
        <w:rPr>
          <w:noProof/>
        </w:rPr>
        <w:fldChar w:fldCharType="begin"/>
      </w:r>
      <w:r>
        <w:rPr>
          <w:noProof/>
        </w:rPr>
        <w:instrText xml:space="preserve"> PAGEREF _Toc499481559 \h </w:instrText>
      </w:r>
      <w:r>
        <w:rPr>
          <w:noProof/>
        </w:rPr>
      </w:r>
      <w:r>
        <w:rPr>
          <w:noProof/>
        </w:rPr>
        <w:fldChar w:fldCharType="separate"/>
      </w:r>
      <w:r>
        <w:rPr>
          <w:noProof/>
        </w:rPr>
        <w:t>1</w:t>
      </w:r>
      <w:r>
        <w:rPr>
          <w:noProof/>
        </w:rPr>
        <w:fldChar w:fldCharType="end"/>
      </w:r>
    </w:p>
    <w:p w14:paraId="75C85366" w14:textId="498E3C22" w:rsidR="00236691" w:rsidRDefault="00236691">
      <w:pPr>
        <w:pStyle w:val="Verzeichnis2"/>
        <w:tabs>
          <w:tab w:val="left" w:pos="1100"/>
        </w:tabs>
        <w:rPr>
          <w:rFonts w:asciiTheme="minorHAnsi" w:eastAsiaTheme="minorEastAsia" w:hAnsiTheme="minorHAnsi"/>
          <w:noProof/>
        </w:rPr>
      </w:pPr>
      <w:r>
        <w:rPr>
          <w:noProof/>
        </w:rPr>
        <w:t>1.2</w:t>
      </w:r>
      <w:r>
        <w:rPr>
          <w:rFonts w:asciiTheme="minorHAnsi" w:eastAsiaTheme="minorEastAsia" w:hAnsiTheme="minorHAnsi"/>
          <w:noProof/>
        </w:rPr>
        <w:tab/>
      </w:r>
      <w:r>
        <w:rPr>
          <w:noProof/>
        </w:rPr>
        <w:t>Problem statement</w:t>
      </w:r>
      <w:r>
        <w:rPr>
          <w:noProof/>
        </w:rPr>
        <w:tab/>
      </w:r>
      <w:r>
        <w:rPr>
          <w:noProof/>
        </w:rPr>
        <w:fldChar w:fldCharType="begin"/>
      </w:r>
      <w:r>
        <w:rPr>
          <w:noProof/>
        </w:rPr>
        <w:instrText xml:space="preserve"> PAGEREF _Toc499481560 \h </w:instrText>
      </w:r>
      <w:r>
        <w:rPr>
          <w:noProof/>
        </w:rPr>
      </w:r>
      <w:r>
        <w:rPr>
          <w:noProof/>
        </w:rPr>
        <w:fldChar w:fldCharType="separate"/>
      </w:r>
      <w:r>
        <w:rPr>
          <w:noProof/>
        </w:rPr>
        <w:t>1</w:t>
      </w:r>
      <w:r>
        <w:rPr>
          <w:noProof/>
        </w:rPr>
        <w:fldChar w:fldCharType="end"/>
      </w:r>
    </w:p>
    <w:p w14:paraId="213453DD" w14:textId="3F8027E3" w:rsidR="00236691" w:rsidRDefault="00236691">
      <w:pPr>
        <w:pStyle w:val="Verzeichnis2"/>
        <w:tabs>
          <w:tab w:val="left" w:pos="1100"/>
        </w:tabs>
        <w:rPr>
          <w:rFonts w:asciiTheme="minorHAnsi" w:eastAsiaTheme="minorEastAsia" w:hAnsiTheme="minorHAnsi"/>
          <w:noProof/>
        </w:rPr>
      </w:pPr>
      <w:r>
        <w:rPr>
          <w:noProof/>
        </w:rPr>
        <w:t>1.3</w:t>
      </w:r>
      <w:r>
        <w:rPr>
          <w:rFonts w:asciiTheme="minorHAnsi" w:eastAsiaTheme="minorEastAsia" w:hAnsiTheme="minorHAnsi"/>
          <w:noProof/>
        </w:rPr>
        <w:tab/>
      </w:r>
      <w:r>
        <w:rPr>
          <w:noProof/>
        </w:rPr>
        <w:t>Outline</w:t>
      </w:r>
      <w:r>
        <w:rPr>
          <w:noProof/>
        </w:rPr>
        <w:tab/>
      </w:r>
      <w:r>
        <w:rPr>
          <w:noProof/>
        </w:rPr>
        <w:fldChar w:fldCharType="begin"/>
      </w:r>
      <w:r>
        <w:rPr>
          <w:noProof/>
        </w:rPr>
        <w:instrText xml:space="preserve"> PAGEREF _Toc499481561 \h </w:instrText>
      </w:r>
      <w:r>
        <w:rPr>
          <w:noProof/>
        </w:rPr>
      </w:r>
      <w:r>
        <w:rPr>
          <w:noProof/>
        </w:rPr>
        <w:fldChar w:fldCharType="separate"/>
      </w:r>
      <w:r>
        <w:rPr>
          <w:noProof/>
        </w:rPr>
        <w:t>1</w:t>
      </w:r>
      <w:r>
        <w:rPr>
          <w:noProof/>
        </w:rPr>
        <w:fldChar w:fldCharType="end"/>
      </w:r>
    </w:p>
    <w:p w14:paraId="6F81F6A9" w14:textId="057243BB" w:rsidR="00236691" w:rsidRDefault="00236691">
      <w:pPr>
        <w:pStyle w:val="Verzeichnis1"/>
        <w:rPr>
          <w:rFonts w:asciiTheme="minorHAnsi" w:eastAsiaTheme="minorEastAsia" w:hAnsiTheme="minorHAnsi"/>
          <w:noProof/>
        </w:rPr>
      </w:pPr>
      <w:r>
        <w:rPr>
          <w:noProof/>
        </w:rPr>
        <w:t>2</w:t>
      </w:r>
      <w:r>
        <w:rPr>
          <w:rFonts w:asciiTheme="minorHAnsi" w:eastAsiaTheme="minorEastAsia" w:hAnsiTheme="minorHAnsi"/>
          <w:noProof/>
        </w:rPr>
        <w:tab/>
      </w:r>
      <w:r>
        <w:rPr>
          <w:noProof/>
        </w:rPr>
        <w:t>Fundamentals</w:t>
      </w:r>
      <w:r>
        <w:rPr>
          <w:noProof/>
        </w:rPr>
        <w:tab/>
      </w:r>
      <w:r>
        <w:rPr>
          <w:noProof/>
        </w:rPr>
        <w:fldChar w:fldCharType="begin"/>
      </w:r>
      <w:r>
        <w:rPr>
          <w:noProof/>
        </w:rPr>
        <w:instrText xml:space="preserve"> PAGEREF _Toc499481562 \h </w:instrText>
      </w:r>
      <w:r>
        <w:rPr>
          <w:noProof/>
        </w:rPr>
      </w:r>
      <w:r>
        <w:rPr>
          <w:noProof/>
        </w:rPr>
        <w:fldChar w:fldCharType="separate"/>
      </w:r>
      <w:r>
        <w:rPr>
          <w:noProof/>
        </w:rPr>
        <w:t>2</w:t>
      </w:r>
      <w:r>
        <w:rPr>
          <w:noProof/>
        </w:rPr>
        <w:fldChar w:fldCharType="end"/>
      </w:r>
    </w:p>
    <w:p w14:paraId="67E0A621" w14:textId="380D10A1" w:rsidR="00236691" w:rsidRDefault="00236691">
      <w:pPr>
        <w:pStyle w:val="Verzeichnis2"/>
        <w:tabs>
          <w:tab w:val="left" w:pos="1100"/>
        </w:tabs>
        <w:rPr>
          <w:rFonts w:asciiTheme="minorHAnsi" w:eastAsiaTheme="minorEastAsia" w:hAnsiTheme="minorHAnsi"/>
          <w:noProof/>
        </w:rPr>
      </w:pPr>
      <w:r>
        <w:rPr>
          <w:noProof/>
        </w:rPr>
        <w:t>2.1</w:t>
      </w:r>
      <w:r>
        <w:rPr>
          <w:rFonts w:asciiTheme="minorHAnsi" w:eastAsiaTheme="minorEastAsia" w:hAnsiTheme="minorHAnsi"/>
          <w:noProof/>
        </w:rPr>
        <w:tab/>
      </w:r>
      <w:r>
        <w:rPr>
          <w:noProof/>
        </w:rPr>
        <w:t>SemNOTAM</w:t>
      </w:r>
      <w:r>
        <w:rPr>
          <w:noProof/>
        </w:rPr>
        <w:tab/>
      </w:r>
      <w:r>
        <w:rPr>
          <w:noProof/>
        </w:rPr>
        <w:fldChar w:fldCharType="begin"/>
      </w:r>
      <w:r>
        <w:rPr>
          <w:noProof/>
        </w:rPr>
        <w:instrText xml:space="preserve"> PAGEREF _Toc499481563 \h </w:instrText>
      </w:r>
      <w:r>
        <w:rPr>
          <w:noProof/>
        </w:rPr>
      </w:r>
      <w:r>
        <w:rPr>
          <w:noProof/>
        </w:rPr>
        <w:fldChar w:fldCharType="separate"/>
      </w:r>
      <w:r>
        <w:rPr>
          <w:noProof/>
        </w:rPr>
        <w:t>2</w:t>
      </w:r>
      <w:r>
        <w:rPr>
          <w:noProof/>
        </w:rPr>
        <w:fldChar w:fldCharType="end"/>
      </w:r>
    </w:p>
    <w:p w14:paraId="30524031" w14:textId="66063ACE" w:rsidR="00236691" w:rsidRDefault="00236691">
      <w:pPr>
        <w:pStyle w:val="Verzeichnis2"/>
        <w:tabs>
          <w:tab w:val="left" w:pos="1100"/>
        </w:tabs>
        <w:rPr>
          <w:rFonts w:asciiTheme="minorHAnsi" w:eastAsiaTheme="minorEastAsia" w:hAnsiTheme="minorHAnsi"/>
          <w:noProof/>
        </w:rPr>
      </w:pPr>
      <w:r>
        <w:rPr>
          <w:noProof/>
        </w:rPr>
        <w:t>2.2</w:t>
      </w:r>
      <w:r>
        <w:rPr>
          <w:rFonts w:asciiTheme="minorHAnsi" w:eastAsiaTheme="minorEastAsia" w:hAnsiTheme="minorHAnsi"/>
          <w:noProof/>
        </w:rPr>
        <w:tab/>
      </w:r>
      <w:r>
        <w:rPr>
          <w:noProof/>
        </w:rPr>
        <w:t>BEST</w:t>
      </w:r>
      <w:r>
        <w:rPr>
          <w:noProof/>
        </w:rPr>
        <w:tab/>
      </w:r>
      <w:r>
        <w:rPr>
          <w:noProof/>
        </w:rPr>
        <w:fldChar w:fldCharType="begin"/>
      </w:r>
      <w:r>
        <w:rPr>
          <w:noProof/>
        </w:rPr>
        <w:instrText xml:space="preserve"> PAGEREF _Toc499481564 \h </w:instrText>
      </w:r>
      <w:r>
        <w:rPr>
          <w:noProof/>
        </w:rPr>
      </w:r>
      <w:r>
        <w:rPr>
          <w:noProof/>
        </w:rPr>
        <w:fldChar w:fldCharType="separate"/>
      </w:r>
      <w:r>
        <w:rPr>
          <w:noProof/>
        </w:rPr>
        <w:t>2</w:t>
      </w:r>
      <w:r>
        <w:rPr>
          <w:noProof/>
        </w:rPr>
        <w:fldChar w:fldCharType="end"/>
      </w:r>
    </w:p>
    <w:p w14:paraId="5E756979" w14:textId="60A2E099" w:rsidR="00236691" w:rsidRDefault="00236691">
      <w:pPr>
        <w:pStyle w:val="Verzeichnis2"/>
        <w:tabs>
          <w:tab w:val="left" w:pos="1100"/>
        </w:tabs>
        <w:rPr>
          <w:rFonts w:asciiTheme="minorHAnsi" w:eastAsiaTheme="minorEastAsia" w:hAnsiTheme="minorHAnsi"/>
          <w:noProof/>
        </w:rPr>
      </w:pPr>
      <w:r>
        <w:rPr>
          <w:noProof/>
        </w:rPr>
        <w:t>2.3</w:t>
      </w:r>
      <w:r>
        <w:rPr>
          <w:rFonts w:asciiTheme="minorHAnsi" w:eastAsiaTheme="minorEastAsia" w:hAnsiTheme="minorHAnsi"/>
          <w:noProof/>
        </w:rPr>
        <w:tab/>
      </w:r>
      <w:r>
        <w:rPr>
          <w:noProof/>
        </w:rPr>
        <w:t>Knowledge-Based Systems</w:t>
      </w:r>
      <w:r>
        <w:rPr>
          <w:noProof/>
        </w:rPr>
        <w:tab/>
      </w:r>
      <w:r>
        <w:rPr>
          <w:noProof/>
        </w:rPr>
        <w:fldChar w:fldCharType="begin"/>
      </w:r>
      <w:r>
        <w:rPr>
          <w:noProof/>
        </w:rPr>
        <w:instrText xml:space="preserve"> PAGEREF _Toc499481565 \h </w:instrText>
      </w:r>
      <w:r>
        <w:rPr>
          <w:noProof/>
        </w:rPr>
      </w:r>
      <w:r>
        <w:rPr>
          <w:noProof/>
        </w:rPr>
        <w:fldChar w:fldCharType="separate"/>
      </w:r>
      <w:r>
        <w:rPr>
          <w:noProof/>
        </w:rPr>
        <w:t>2</w:t>
      </w:r>
      <w:r>
        <w:rPr>
          <w:noProof/>
        </w:rPr>
        <w:fldChar w:fldCharType="end"/>
      </w:r>
    </w:p>
    <w:p w14:paraId="595C2058" w14:textId="3260C5E7" w:rsidR="00236691" w:rsidRDefault="00236691">
      <w:pPr>
        <w:pStyle w:val="Verzeichnis2"/>
        <w:tabs>
          <w:tab w:val="left" w:pos="1100"/>
        </w:tabs>
        <w:rPr>
          <w:rFonts w:asciiTheme="minorHAnsi" w:eastAsiaTheme="minorEastAsia" w:hAnsiTheme="minorHAnsi"/>
          <w:noProof/>
        </w:rPr>
      </w:pPr>
      <w:r>
        <w:rPr>
          <w:noProof/>
        </w:rPr>
        <w:t>2.4</w:t>
      </w:r>
      <w:r>
        <w:rPr>
          <w:rFonts w:asciiTheme="minorHAnsi" w:eastAsiaTheme="minorEastAsia" w:hAnsiTheme="minorHAnsi"/>
          <w:noProof/>
        </w:rPr>
        <w:tab/>
      </w:r>
      <w:r>
        <w:rPr>
          <w:noProof/>
        </w:rPr>
        <w:t>Existing applications</w:t>
      </w:r>
      <w:r>
        <w:rPr>
          <w:noProof/>
        </w:rPr>
        <w:tab/>
      </w:r>
      <w:r>
        <w:rPr>
          <w:noProof/>
        </w:rPr>
        <w:fldChar w:fldCharType="begin"/>
      </w:r>
      <w:r>
        <w:rPr>
          <w:noProof/>
        </w:rPr>
        <w:instrText xml:space="preserve"> PAGEREF _Toc499481566 \h </w:instrText>
      </w:r>
      <w:r>
        <w:rPr>
          <w:noProof/>
        </w:rPr>
      </w:r>
      <w:r>
        <w:rPr>
          <w:noProof/>
        </w:rPr>
        <w:fldChar w:fldCharType="separate"/>
      </w:r>
      <w:r>
        <w:rPr>
          <w:noProof/>
        </w:rPr>
        <w:t>2</w:t>
      </w:r>
      <w:r>
        <w:rPr>
          <w:noProof/>
        </w:rPr>
        <w:fldChar w:fldCharType="end"/>
      </w:r>
    </w:p>
    <w:p w14:paraId="3E51C48F" w14:textId="5045E03D" w:rsidR="00236691" w:rsidRDefault="00236691">
      <w:pPr>
        <w:pStyle w:val="Verzeichnis1"/>
        <w:rPr>
          <w:rFonts w:asciiTheme="minorHAnsi" w:eastAsiaTheme="minorEastAsia" w:hAnsiTheme="minorHAnsi"/>
          <w:noProof/>
        </w:rPr>
      </w:pPr>
      <w:r>
        <w:rPr>
          <w:noProof/>
        </w:rPr>
        <w:t>3</w:t>
      </w:r>
      <w:r>
        <w:rPr>
          <w:rFonts w:asciiTheme="minorHAnsi" w:eastAsiaTheme="minorEastAsia" w:hAnsiTheme="minorHAnsi"/>
          <w:noProof/>
        </w:rPr>
        <w:tab/>
      </w:r>
      <w:r>
        <w:rPr>
          <w:noProof/>
        </w:rPr>
        <w:t>Requirements Analysis</w:t>
      </w:r>
      <w:r>
        <w:rPr>
          <w:noProof/>
        </w:rPr>
        <w:tab/>
      </w:r>
      <w:r>
        <w:rPr>
          <w:noProof/>
        </w:rPr>
        <w:fldChar w:fldCharType="begin"/>
      </w:r>
      <w:r>
        <w:rPr>
          <w:noProof/>
        </w:rPr>
        <w:instrText xml:space="preserve"> PAGEREF _Toc499481567 \h </w:instrText>
      </w:r>
      <w:r>
        <w:rPr>
          <w:noProof/>
        </w:rPr>
      </w:r>
      <w:r>
        <w:rPr>
          <w:noProof/>
        </w:rPr>
        <w:fldChar w:fldCharType="separate"/>
      </w:r>
      <w:r>
        <w:rPr>
          <w:noProof/>
        </w:rPr>
        <w:t>3</w:t>
      </w:r>
      <w:r>
        <w:rPr>
          <w:noProof/>
        </w:rPr>
        <w:fldChar w:fldCharType="end"/>
      </w:r>
    </w:p>
    <w:p w14:paraId="61EE6DB3" w14:textId="626F0A39" w:rsidR="00236691" w:rsidRDefault="00236691">
      <w:pPr>
        <w:pStyle w:val="Verzeichnis2"/>
        <w:tabs>
          <w:tab w:val="left" w:pos="1100"/>
        </w:tabs>
        <w:rPr>
          <w:rFonts w:asciiTheme="minorHAnsi" w:eastAsiaTheme="minorEastAsia" w:hAnsiTheme="minorHAnsi"/>
          <w:noProof/>
        </w:rPr>
      </w:pPr>
      <w:r>
        <w:rPr>
          <w:noProof/>
        </w:rPr>
        <w:t>3.1</w:t>
      </w:r>
      <w:r>
        <w:rPr>
          <w:rFonts w:asciiTheme="minorHAnsi" w:eastAsiaTheme="minorEastAsia" w:hAnsiTheme="minorHAnsi"/>
          <w:noProof/>
        </w:rPr>
        <w:tab/>
      </w:r>
      <w:r>
        <w:rPr>
          <w:noProof/>
        </w:rPr>
        <w:t>Task Description</w:t>
      </w:r>
      <w:r>
        <w:rPr>
          <w:noProof/>
        </w:rPr>
        <w:tab/>
      </w:r>
      <w:r>
        <w:rPr>
          <w:noProof/>
        </w:rPr>
        <w:fldChar w:fldCharType="begin"/>
      </w:r>
      <w:r>
        <w:rPr>
          <w:noProof/>
        </w:rPr>
        <w:instrText xml:space="preserve"> PAGEREF _Toc499481568 \h </w:instrText>
      </w:r>
      <w:r>
        <w:rPr>
          <w:noProof/>
        </w:rPr>
      </w:r>
      <w:r>
        <w:rPr>
          <w:noProof/>
        </w:rPr>
        <w:fldChar w:fldCharType="separate"/>
      </w:r>
      <w:r>
        <w:rPr>
          <w:noProof/>
        </w:rPr>
        <w:t>3</w:t>
      </w:r>
      <w:r>
        <w:rPr>
          <w:noProof/>
        </w:rPr>
        <w:fldChar w:fldCharType="end"/>
      </w:r>
    </w:p>
    <w:p w14:paraId="12F35E5F" w14:textId="43DC3D97" w:rsidR="00236691" w:rsidRDefault="00236691">
      <w:pPr>
        <w:pStyle w:val="Verzeichnis2"/>
        <w:tabs>
          <w:tab w:val="left" w:pos="1100"/>
        </w:tabs>
        <w:rPr>
          <w:rFonts w:asciiTheme="minorHAnsi" w:eastAsiaTheme="minorEastAsia" w:hAnsiTheme="minorHAnsi"/>
          <w:noProof/>
        </w:rPr>
      </w:pPr>
      <w:r>
        <w:rPr>
          <w:noProof/>
        </w:rPr>
        <w:t>3.2</w:t>
      </w:r>
      <w:r>
        <w:rPr>
          <w:rFonts w:asciiTheme="minorHAnsi" w:eastAsiaTheme="minorEastAsia" w:hAnsiTheme="minorHAnsi"/>
          <w:noProof/>
        </w:rPr>
        <w:tab/>
      </w:r>
      <w:r>
        <w:rPr>
          <w:noProof/>
        </w:rPr>
        <w:t>Requirements</w:t>
      </w:r>
      <w:r>
        <w:rPr>
          <w:noProof/>
        </w:rPr>
        <w:tab/>
      </w:r>
      <w:r>
        <w:rPr>
          <w:noProof/>
        </w:rPr>
        <w:fldChar w:fldCharType="begin"/>
      </w:r>
      <w:r>
        <w:rPr>
          <w:noProof/>
        </w:rPr>
        <w:instrText xml:space="preserve"> PAGEREF _Toc499481569 \h </w:instrText>
      </w:r>
      <w:r>
        <w:rPr>
          <w:noProof/>
        </w:rPr>
      </w:r>
      <w:r>
        <w:rPr>
          <w:noProof/>
        </w:rPr>
        <w:fldChar w:fldCharType="separate"/>
      </w:r>
      <w:r>
        <w:rPr>
          <w:noProof/>
        </w:rPr>
        <w:t>5</w:t>
      </w:r>
      <w:r>
        <w:rPr>
          <w:noProof/>
        </w:rPr>
        <w:fldChar w:fldCharType="end"/>
      </w:r>
    </w:p>
    <w:p w14:paraId="1D781D08" w14:textId="20C0FC91" w:rsidR="00236691" w:rsidRDefault="00236691">
      <w:pPr>
        <w:pStyle w:val="Verzeichnis2"/>
        <w:tabs>
          <w:tab w:val="left" w:pos="1100"/>
        </w:tabs>
        <w:rPr>
          <w:rFonts w:asciiTheme="minorHAnsi" w:eastAsiaTheme="minorEastAsia" w:hAnsiTheme="minorHAnsi"/>
          <w:noProof/>
        </w:rPr>
      </w:pPr>
      <w:r>
        <w:rPr>
          <w:noProof/>
        </w:rPr>
        <w:t>3.3</w:t>
      </w:r>
      <w:r>
        <w:rPr>
          <w:rFonts w:asciiTheme="minorHAnsi" w:eastAsiaTheme="minorEastAsia" w:hAnsiTheme="minorHAnsi"/>
          <w:noProof/>
        </w:rPr>
        <w:tab/>
      </w:r>
      <w:r>
        <w:rPr>
          <w:noProof/>
        </w:rPr>
        <w:t>Challenges and Problems</w:t>
      </w:r>
      <w:r>
        <w:rPr>
          <w:noProof/>
        </w:rPr>
        <w:tab/>
      </w:r>
      <w:r>
        <w:rPr>
          <w:noProof/>
        </w:rPr>
        <w:fldChar w:fldCharType="begin"/>
      </w:r>
      <w:r>
        <w:rPr>
          <w:noProof/>
        </w:rPr>
        <w:instrText xml:space="preserve"> PAGEREF _Toc499481570 \h </w:instrText>
      </w:r>
      <w:r>
        <w:rPr>
          <w:noProof/>
        </w:rPr>
      </w:r>
      <w:r>
        <w:rPr>
          <w:noProof/>
        </w:rPr>
        <w:fldChar w:fldCharType="separate"/>
      </w:r>
      <w:r>
        <w:rPr>
          <w:noProof/>
        </w:rPr>
        <w:t>7</w:t>
      </w:r>
      <w:r>
        <w:rPr>
          <w:noProof/>
        </w:rPr>
        <w:fldChar w:fldCharType="end"/>
      </w:r>
    </w:p>
    <w:p w14:paraId="23FE906D" w14:textId="004E5D94" w:rsidR="00236691" w:rsidRDefault="00236691">
      <w:pPr>
        <w:pStyle w:val="Verzeichnis1"/>
        <w:rPr>
          <w:rFonts w:asciiTheme="minorHAnsi" w:eastAsiaTheme="minorEastAsia" w:hAnsiTheme="minorHAnsi"/>
          <w:noProof/>
        </w:rPr>
      </w:pPr>
      <w:r>
        <w:rPr>
          <w:noProof/>
        </w:rPr>
        <w:t>4</w:t>
      </w:r>
      <w:r>
        <w:rPr>
          <w:rFonts w:asciiTheme="minorHAnsi" w:eastAsiaTheme="minorEastAsia" w:hAnsiTheme="minorHAnsi"/>
          <w:noProof/>
        </w:rPr>
        <w:tab/>
      </w:r>
      <w:r>
        <w:rPr>
          <w:noProof/>
        </w:rPr>
        <w:t>Design</w:t>
      </w:r>
      <w:r>
        <w:rPr>
          <w:noProof/>
        </w:rPr>
        <w:tab/>
      </w:r>
      <w:r>
        <w:rPr>
          <w:noProof/>
        </w:rPr>
        <w:fldChar w:fldCharType="begin"/>
      </w:r>
      <w:r>
        <w:rPr>
          <w:noProof/>
        </w:rPr>
        <w:instrText xml:space="preserve"> PAGEREF _Toc499481571 \h </w:instrText>
      </w:r>
      <w:r>
        <w:rPr>
          <w:noProof/>
        </w:rPr>
      </w:r>
      <w:r>
        <w:rPr>
          <w:noProof/>
        </w:rPr>
        <w:fldChar w:fldCharType="separate"/>
      </w:r>
      <w:r>
        <w:rPr>
          <w:noProof/>
        </w:rPr>
        <w:t>8</w:t>
      </w:r>
      <w:r>
        <w:rPr>
          <w:noProof/>
        </w:rPr>
        <w:fldChar w:fldCharType="end"/>
      </w:r>
    </w:p>
    <w:p w14:paraId="77F77B3D" w14:textId="3035004A" w:rsidR="00236691" w:rsidRDefault="00236691">
      <w:pPr>
        <w:pStyle w:val="Verzeichnis2"/>
        <w:tabs>
          <w:tab w:val="left" w:pos="1100"/>
        </w:tabs>
        <w:rPr>
          <w:rFonts w:asciiTheme="minorHAnsi" w:eastAsiaTheme="minorEastAsia" w:hAnsiTheme="minorHAnsi"/>
          <w:noProof/>
        </w:rPr>
      </w:pPr>
      <w:r>
        <w:rPr>
          <w:noProof/>
        </w:rPr>
        <w:t>4.1</w:t>
      </w:r>
      <w:r>
        <w:rPr>
          <w:rFonts w:asciiTheme="minorHAnsi" w:eastAsiaTheme="minorEastAsia" w:hAnsiTheme="minorHAnsi"/>
          <w:noProof/>
        </w:rPr>
        <w:tab/>
      </w:r>
      <w:r>
        <w:rPr>
          <w:noProof/>
        </w:rPr>
        <w:t>Approach</w:t>
      </w:r>
      <w:r>
        <w:rPr>
          <w:noProof/>
        </w:rPr>
        <w:tab/>
      </w:r>
      <w:r>
        <w:rPr>
          <w:noProof/>
        </w:rPr>
        <w:fldChar w:fldCharType="begin"/>
      </w:r>
      <w:r>
        <w:rPr>
          <w:noProof/>
        </w:rPr>
        <w:instrText xml:space="preserve"> PAGEREF _Toc499481572 \h </w:instrText>
      </w:r>
      <w:r>
        <w:rPr>
          <w:noProof/>
        </w:rPr>
      </w:r>
      <w:r>
        <w:rPr>
          <w:noProof/>
        </w:rPr>
        <w:fldChar w:fldCharType="separate"/>
      </w:r>
      <w:r>
        <w:rPr>
          <w:noProof/>
        </w:rPr>
        <w:t>8</w:t>
      </w:r>
      <w:r>
        <w:rPr>
          <w:noProof/>
        </w:rPr>
        <w:fldChar w:fldCharType="end"/>
      </w:r>
    </w:p>
    <w:p w14:paraId="6C3FC499" w14:textId="399D8ADC" w:rsidR="00236691" w:rsidRDefault="00236691">
      <w:pPr>
        <w:pStyle w:val="Verzeichnis2"/>
        <w:tabs>
          <w:tab w:val="left" w:pos="1100"/>
        </w:tabs>
        <w:rPr>
          <w:rFonts w:asciiTheme="minorHAnsi" w:eastAsiaTheme="minorEastAsia" w:hAnsiTheme="minorHAnsi"/>
          <w:noProof/>
        </w:rPr>
      </w:pPr>
      <w:r>
        <w:rPr>
          <w:noProof/>
        </w:rPr>
        <w:t>4.2</w:t>
      </w:r>
      <w:r>
        <w:rPr>
          <w:rFonts w:asciiTheme="minorHAnsi" w:eastAsiaTheme="minorEastAsia" w:hAnsiTheme="minorHAnsi"/>
          <w:noProof/>
        </w:rPr>
        <w:tab/>
      </w:r>
      <w:r>
        <w:rPr>
          <w:noProof/>
        </w:rPr>
        <w:t>Data Model</w:t>
      </w:r>
      <w:r>
        <w:rPr>
          <w:noProof/>
        </w:rPr>
        <w:tab/>
      </w:r>
      <w:r>
        <w:rPr>
          <w:noProof/>
        </w:rPr>
        <w:fldChar w:fldCharType="begin"/>
      </w:r>
      <w:r>
        <w:rPr>
          <w:noProof/>
        </w:rPr>
        <w:instrText xml:space="preserve"> PAGEREF _Toc499481573 \h </w:instrText>
      </w:r>
      <w:r>
        <w:rPr>
          <w:noProof/>
        </w:rPr>
      </w:r>
      <w:r>
        <w:rPr>
          <w:noProof/>
        </w:rPr>
        <w:fldChar w:fldCharType="separate"/>
      </w:r>
      <w:r>
        <w:rPr>
          <w:noProof/>
        </w:rPr>
        <w:t>8</w:t>
      </w:r>
      <w:r>
        <w:rPr>
          <w:noProof/>
        </w:rPr>
        <w:fldChar w:fldCharType="end"/>
      </w:r>
    </w:p>
    <w:p w14:paraId="65662215" w14:textId="1499D304" w:rsidR="00236691" w:rsidRDefault="00236691">
      <w:pPr>
        <w:pStyle w:val="Verzeichnis2"/>
        <w:tabs>
          <w:tab w:val="left" w:pos="1100"/>
        </w:tabs>
        <w:rPr>
          <w:rFonts w:asciiTheme="minorHAnsi" w:eastAsiaTheme="minorEastAsia" w:hAnsiTheme="minorHAnsi"/>
          <w:noProof/>
        </w:rPr>
      </w:pPr>
      <w:r>
        <w:rPr>
          <w:noProof/>
        </w:rPr>
        <w:t>4.3</w:t>
      </w:r>
      <w:r>
        <w:rPr>
          <w:rFonts w:asciiTheme="minorHAnsi" w:eastAsiaTheme="minorEastAsia" w:hAnsiTheme="minorHAnsi"/>
          <w:noProof/>
        </w:rPr>
        <w:tab/>
      </w:r>
      <w:r>
        <w:rPr>
          <w:noProof/>
        </w:rPr>
        <w:t>Architecture</w:t>
      </w:r>
      <w:r>
        <w:rPr>
          <w:noProof/>
        </w:rPr>
        <w:tab/>
      </w:r>
      <w:r>
        <w:rPr>
          <w:noProof/>
        </w:rPr>
        <w:fldChar w:fldCharType="begin"/>
      </w:r>
      <w:r>
        <w:rPr>
          <w:noProof/>
        </w:rPr>
        <w:instrText xml:space="preserve"> PAGEREF _Toc499481574 \h </w:instrText>
      </w:r>
      <w:r>
        <w:rPr>
          <w:noProof/>
        </w:rPr>
      </w:r>
      <w:r>
        <w:rPr>
          <w:noProof/>
        </w:rPr>
        <w:fldChar w:fldCharType="separate"/>
      </w:r>
      <w:r>
        <w:rPr>
          <w:noProof/>
        </w:rPr>
        <w:t>8</w:t>
      </w:r>
      <w:r>
        <w:rPr>
          <w:noProof/>
        </w:rPr>
        <w:fldChar w:fldCharType="end"/>
      </w:r>
    </w:p>
    <w:p w14:paraId="1A366D40" w14:textId="45A042EF" w:rsidR="00236691" w:rsidRDefault="00236691">
      <w:pPr>
        <w:pStyle w:val="Verzeichnis1"/>
        <w:rPr>
          <w:rFonts w:asciiTheme="minorHAnsi" w:eastAsiaTheme="minorEastAsia" w:hAnsiTheme="minorHAnsi"/>
          <w:noProof/>
        </w:rPr>
      </w:pPr>
      <w:r>
        <w:rPr>
          <w:noProof/>
        </w:rPr>
        <w:t>5</w:t>
      </w:r>
      <w:r>
        <w:rPr>
          <w:rFonts w:asciiTheme="minorHAnsi" w:eastAsiaTheme="minorEastAsia" w:hAnsiTheme="minorHAnsi"/>
          <w:noProof/>
        </w:rPr>
        <w:tab/>
      </w:r>
      <w:r>
        <w:rPr>
          <w:noProof/>
        </w:rPr>
        <w:t>Implementation</w:t>
      </w:r>
      <w:r>
        <w:rPr>
          <w:noProof/>
        </w:rPr>
        <w:tab/>
      </w:r>
      <w:r>
        <w:rPr>
          <w:noProof/>
        </w:rPr>
        <w:fldChar w:fldCharType="begin"/>
      </w:r>
      <w:r>
        <w:rPr>
          <w:noProof/>
        </w:rPr>
        <w:instrText xml:space="preserve"> PAGEREF _Toc499481575 \h </w:instrText>
      </w:r>
      <w:r>
        <w:rPr>
          <w:noProof/>
        </w:rPr>
      </w:r>
      <w:r>
        <w:rPr>
          <w:noProof/>
        </w:rPr>
        <w:fldChar w:fldCharType="separate"/>
      </w:r>
      <w:r>
        <w:rPr>
          <w:noProof/>
        </w:rPr>
        <w:t>12</w:t>
      </w:r>
      <w:r>
        <w:rPr>
          <w:noProof/>
        </w:rPr>
        <w:fldChar w:fldCharType="end"/>
      </w:r>
    </w:p>
    <w:p w14:paraId="350A0020" w14:textId="238D85B0" w:rsidR="00236691" w:rsidRDefault="00236691">
      <w:pPr>
        <w:pStyle w:val="Verzeichnis2"/>
        <w:tabs>
          <w:tab w:val="left" w:pos="1100"/>
        </w:tabs>
        <w:rPr>
          <w:rFonts w:asciiTheme="minorHAnsi" w:eastAsiaTheme="minorEastAsia" w:hAnsiTheme="minorHAnsi"/>
          <w:noProof/>
        </w:rPr>
      </w:pPr>
      <w:r>
        <w:rPr>
          <w:noProof/>
        </w:rPr>
        <w:t>5.1</w:t>
      </w:r>
      <w:r>
        <w:rPr>
          <w:rFonts w:asciiTheme="minorHAnsi" w:eastAsiaTheme="minorEastAsia" w:hAnsiTheme="minorHAnsi"/>
          <w:noProof/>
        </w:rPr>
        <w:tab/>
      </w:r>
      <w:r>
        <w:rPr>
          <w:noProof/>
        </w:rPr>
        <w:t>Technologies</w:t>
      </w:r>
      <w:r>
        <w:rPr>
          <w:noProof/>
        </w:rPr>
        <w:tab/>
      </w:r>
      <w:r>
        <w:rPr>
          <w:noProof/>
        </w:rPr>
        <w:fldChar w:fldCharType="begin"/>
      </w:r>
      <w:r>
        <w:rPr>
          <w:noProof/>
        </w:rPr>
        <w:instrText xml:space="preserve"> PAGEREF _Toc499481576 \h </w:instrText>
      </w:r>
      <w:r>
        <w:rPr>
          <w:noProof/>
        </w:rPr>
      </w:r>
      <w:r>
        <w:rPr>
          <w:noProof/>
        </w:rPr>
        <w:fldChar w:fldCharType="separate"/>
      </w:r>
      <w:r>
        <w:rPr>
          <w:noProof/>
        </w:rPr>
        <w:t>12</w:t>
      </w:r>
      <w:r>
        <w:rPr>
          <w:noProof/>
        </w:rPr>
        <w:fldChar w:fldCharType="end"/>
      </w:r>
    </w:p>
    <w:p w14:paraId="5BB3973A" w14:textId="0C9D777D" w:rsidR="00236691" w:rsidRDefault="00236691">
      <w:pPr>
        <w:pStyle w:val="Verzeichnis2"/>
        <w:tabs>
          <w:tab w:val="left" w:pos="1100"/>
        </w:tabs>
        <w:rPr>
          <w:rFonts w:asciiTheme="minorHAnsi" w:eastAsiaTheme="minorEastAsia" w:hAnsiTheme="minorHAnsi"/>
          <w:noProof/>
        </w:rPr>
      </w:pPr>
      <w:r>
        <w:rPr>
          <w:noProof/>
        </w:rPr>
        <w:t>5.2</w:t>
      </w:r>
      <w:r>
        <w:rPr>
          <w:rFonts w:asciiTheme="minorHAnsi" w:eastAsiaTheme="minorEastAsia" w:hAnsiTheme="minorHAnsi"/>
          <w:noProof/>
        </w:rPr>
        <w:tab/>
      </w:r>
      <w:r>
        <w:rPr>
          <w:noProof/>
        </w:rPr>
        <w:t>Container Ontology</w:t>
      </w:r>
      <w:r>
        <w:rPr>
          <w:noProof/>
        </w:rPr>
        <w:tab/>
      </w:r>
      <w:r>
        <w:rPr>
          <w:noProof/>
        </w:rPr>
        <w:fldChar w:fldCharType="begin"/>
      </w:r>
      <w:r>
        <w:rPr>
          <w:noProof/>
        </w:rPr>
        <w:instrText xml:space="preserve"> PAGEREF _Toc499481577 \h </w:instrText>
      </w:r>
      <w:r>
        <w:rPr>
          <w:noProof/>
        </w:rPr>
      </w:r>
      <w:r>
        <w:rPr>
          <w:noProof/>
        </w:rPr>
        <w:fldChar w:fldCharType="separate"/>
      </w:r>
      <w:r>
        <w:rPr>
          <w:noProof/>
        </w:rPr>
        <w:t>12</w:t>
      </w:r>
      <w:r>
        <w:rPr>
          <w:noProof/>
        </w:rPr>
        <w:fldChar w:fldCharType="end"/>
      </w:r>
    </w:p>
    <w:p w14:paraId="13BD707A" w14:textId="0C91F0F2" w:rsidR="00236691" w:rsidRDefault="00236691">
      <w:pPr>
        <w:pStyle w:val="Verzeichnis2"/>
        <w:tabs>
          <w:tab w:val="left" w:pos="1100"/>
        </w:tabs>
        <w:rPr>
          <w:rFonts w:asciiTheme="minorHAnsi" w:eastAsiaTheme="minorEastAsia" w:hAnsiTheme="minorHAnsi"/>
          <w:noProof/>
        </w:rPr>
      </w:pPr>
      <w:r>
        <w:rPr>
          <w:noProof/>
        </w:rPr>
        <w:t>5.3</w:t>
      </w:r>
      <w:r>
        <w:rPr>
          <w:rFonts w:asciiTheme="minorHAnsi" w:eastAsiaTheme="minorEastAsia" w:hAnsiTheme="minorHAnsi"/>
          <w:noProof/>
        </w:rPr>
        <w:tab/>
      </w:r>
      <w:r>
        <w:rPr>
          <w:noProof/>
        </w:rPr>
        <w:t>Container Management Application</w:t>
      </w:r>
      <w:r>
        <w:rPr>
          <w:noProof/>
        </w:rPr>
        <w:tab/>
      </w:r>
      <w:r>
        <w:rPr>
          <w:noProof/>
        </w:rPr>
        <w:fldChar w:fldCharType="begin"/>
      </w:r>
      <w:r>
        <w:rPr>
          <w:noProof/>
        </w:rPr>
        <w:instrText xml:space="preserve"> PAGEREF _Toc499481578 \h </w:instrText>
      </w:r>
      <w:r>
        <w:rPr>
          <w:noProof/>
        </w:rPr>
      </w:r>
      <w:r>
        <w:rPr>
          <w:noProof/>
        </w:rPr>
        <w:fldChar w:fldCharType="separate"/>
      </w:r>
      <w:r>
        <w:rPr>
          <w:noProof/>
        </w:rPr>
        <w:t>13</w:t>
      </w:r>
      <w:r>
        <w:rPr>
          <w:noProof/>
        </w:rPr>
        <w:fldChar w:fldCharType="end"/>
      </w:r>
    </w:p>
    <w:p w14:paraId="6590BB14" w14:textId="0F86B27C" w:rsidR="00236691" w:rsidRDefault="00236691">
      <w:pPr>
        <w:pStyle w:val="Verzeichnis2"/>
        <w:tabs>
          <w:tab w:val="left" w:pos="1100"/>
        </w:tabs>
        <w:rPr>
          <w:rFonts w:asciiTheme="minorHAnsi" w:eastAsiaTheme="minorEastAsia" w:hAnsiTheme="minorHAnsi"/>
          <w:noProof/>
        </w:rPr>
      </w:pPr>
      <w:r>
        <w:rPr>
          <w:noProof/>
        </w:rPr>
        <w:t>5.4</w:t>
      </w:r>
      <w:r>
        <w:rPr>
          <w:rFonts w:asciiTheme="minorHAnsi" w:eastAsiaTheme="minorEastAsia" w:hAnsiTheme="minorHAnsi"/>
          <w:noProof/>
        </w:rPr>
        <w:tab/>
      </w:r>
      <w:r>
        <w:rPr>
          <w:noProof/>
        </w:rPr>
        <w:t>Container Description Service</w:t>
      </w:r>
      <w:r>
        <w:rPr>
          <w:noProof/>
        </w:rPr>
        <w:tab/>
      </w:r>
      <w:r>
        <w:rPr>
          <w:noProof/>
        </w:rPr>
        <w:fldChar w:fldCharType="begin"/>
      </w:r>
      <w:r>
        <w:rPr>
          <w:noProof/>
        </w:rPr>
        <w:instrText xml:space="preserve"> PAGEREF _Toc499481579 \h </w:instrText>
      </w:r>
      <w:r>
        <w:rPr>
          <w:noProof/>
        </w:rPr>
      </w:r>
      <w:r>
        <w:rPr>
          <w:noProof/>
        </w:rPr>
        <w:fldChar w:fldCharType="separate"/>
      </w:r>
      <w:r>
        <w:rPr>
          <w:noProof/>
        </w:rPr>
        <w:t>14</w:t>
      </w:r>
      <w:r>
        <w:rPr>
          <w:noProof/>
        </w:rPr>
        <w:fldChar w:fldCharType="end"/>
      </w:r>
    </w:p>
    <w:p w14:paraId="7C65E865" w14:textId="074DEF67" w:rsidR="00236691" w:rsidRDefault="00236691">
      <w:pPr>
        <w:pStyle w:val="Verzeichnis1"/>
        <w:rPr>
          <w:rFonts w:asciiTheme="minorHAnsi" w:eastAsiaTheme="minorEastAsia" w:hAnsiTheme="minorHAnsi"/>
          <w:noProof/>
        </w:rPr>
      </w:pPr>
      <w:r>
        <w:rPr>
          <w:noProof/>
        </w:rPr>
        <w:t>6</w:t>
      </w:r>
      <w:r>
        <w:rPr>
          <w:rFonts w:asciiTheme="minorHAnsi" w:eastAsiaTheme="minorEastAsia" w:hAnsiTheme="minorHAnsi"/>
          <w:noProof/>
        </w:rPr>
        <w:tab/>
      </w:r>
      <w:r>
        <w:rPr>
          <w:noProof/>
        </w:rPr>
        <w:t>Application Usage/Demonstration</w:t>
      </w:r>
      <w:r>
        <w:rPr>
          <w:noProof/>
        </w:rPr>
        <w:tab/>
      </w:r>
      <w:r>
        <w:rPr>
          <w:noProof/>
        </w:rPr>
        <w:fldChar w:fldCharType="begin"/>
      </w:r>
      <w:r>
        <w:rPr>
          <w:noProof/>
        </w:rPr>
        <w:instrText xml:space="preserve"> PAGEREF _Toc499481580 \h </w:instrText>
      </w:r>
      <w:r>
        <w:rPr>
          <w:noProof/>
        </w:rPr>
      </w:r>
      <w:r>
        <w:rPr>
          <w:noProof/>
        </w:rPr>
        <w:fldChar w:fldCharType="separate"/>
      </w:r>
      <w:r>
        <w:rPr>
          <w:noProof/>
        </w:rPr>
        <w:t>16</w:t>
      </w:r>
      <w:r>
        <w:rPr>
          <w:noProof/>
        </w:rPr>
        <w:fldChar w:fldCharType="end"/>
      </w:r>
    </w:p>
    <w:p w14:paraId="6C916DBD" w14:textId="4DA4C02E" w:rsidR="00236691" w:rsidRDefault="00236691">
      <w:pPr>
        <w:pStyle w:val="Verzeichnis2"/>
        <w:tabs>
          <w:tab w:val="left" w:pos="1100"/>
        </w:tabs>
        <w:rPr>
          <w:rFonts w:asciiTheme="minorHAnsi" w:eastAsiaTheme="minorEastAsia" w:hAnsiTheme="minorHAnsi"/>
          <w:noProof/>
        </w:rPr>
      </w:pPr>
      <w:r>
        <w:rPr>
          <w:noProof/>
        </w:rPr>
        <w:t>6.1</w:t>
      </w:r>
      <w:r>
        <w:rPr>
          <w:rFonts w:asciiTheme="minorHAnsi" w:eastAsiaTheme="minorEastAsia" w:hAnsiTheme="minorHAnsi"/>
          <w:noProof/>
        </w:rPr>
        <w:tab/>
      </w:r>
      <w:r>
        <w:rPr>
          <w:noProof/>
        </w:rPr>
        <w:t>Container Ontology</w:t>
      </w:r>
      <w:r>
        <w:rPr>
          <w:noProof/>
        </w:rPr>
        <w:tab/>
      </w:r>
      <w:r>
        <w:rPr>
          <w:noProof/>
        </w:rPr>
        <w:fldChar w:fldCharType="begin"/>
      </w:r>
      <w:r>
        <w:rPr>
          <w:noProof/>
        </w:rPr>
        <w:instrText xml:space="preserve"> PAGEREF _Toc499481581 \h </w:instrText>
      </w:r>
      <w:r>
        <w:rPr>
          <w:noProof/>
        </w:rPr>
      </w:r>
      <w:r>
        <w:rPr>
          <w:noProof/>
        </w:rPr>
        <w:fldChar w:fldCharType="separate"/>
      </w:r>
      <w:r>
        <w:rPr>
          <w:noProof/>
        </w:rPr>
        <w:t>16</w:t>
      </w:r>
      <w:r>
        <w:rPr>
          <w:noProof/>
        </w:rPr>
        <w:fldChar w:fldCharType="end"/>
      </w:r>
    </w:p>
    <w:p w14:paraId="222BE007" w14:textId="6298951F" w:rsidR="00236691" w:rsidRDefault="00236691">
      <w:pPr>
        <w:pStyle w:val="Verzeichnis2"/>
        <w:tabs>
          <w:tab w:val="left" w:pos="1100"/>
        </w:tabs>
        <w:rPr>
          <w:rFonts w:asciiTheme="minorHAnsi" w:eastAsiaTheme="minorEastAsia" w:hAnsiTheme="minorHAnsi"/>
          <w:noProof/>
        </w:rPr>
      </w:pPr>
      <w:r>
        <w:rPr>
          <w:noProof/>
        </w:rPr>
        <w:t>6.2</w:t>
      </w:r>
      <w:r>
        <w:rPr>
          <w:rFonts w:asciiTheme="minorHAnsi" w:eastAsiaTheme="minorEastAsia" w:hAnsiTheme="minorHAnsi"/>
          <w:noProof/>
        </w:rPr>
        <w:tab/>
      </w:r>
      <w:r>
        <w:rPr>
          <w:noProof/>
        </w:rPr>
        <w:t>Container Management Application</w:t>
      </w:r>
      <w:r>
        <w:rPr>
          <w:noProof/>
        </w:rPr>
        <w:tab/>
      </w:r>
      <w:r>
        <w:rPr>
          <w:noProof/>
        </w:rPr>
        <w:fldChar w:fldCharType="begin"/>
      </w:r>
      <w:r>
        <w:rPr>
          <w:noProof/>
        </w:rPr>
        <w:instrText xml:space="preserve"> PAGEREF _Toc499481582 \h </w:instrText>
      </w:r>
      <w:r>
        <w:rPr>
          <w:noProof/>
        </w:rPr>
      </w:r>
      <w:r>
        <w:rPr>
          <w:noProof/>
        </w:rPr>
        <w:fldChar w:fldCharType="separate"/>
      </w:r>
      <w:r>
        <w:rPr>
          <w:noProof/>
        </w:rPr>
        <w:t>16</w:t>
      </w:r>
      <w:r>
        <w:rPr>
          <w:noProof/>
        </w:rPr>
        <w:fldChar w:fldCharType="end"/>
      </w:r>
    </w:p>
    <w:p w14:paraId="083E2378" w14:textId="7ABBA2E8" w:rsidR="00236691" w:rsidRDefault="00236691">
      <w:pPr>
        <w:pStyle w:val="Verzeichnis1"/>
        <w:rPr>
          <w:rFonts w:asciiTheme="minorHAnsi" w:eastAsiaTheme="minorEastAsia" w:hAnsiTheme="minorHAnsi"/>
          <w:noProof/>
        </w:rPr>
      </w:pPr>
      <w:r>
        <w:rPr>
          <w:noProof/>
        </w:rPr>
        <w:t>7</w:t>
      </w:r>
      <w:r>
        <w:rPr>
          <w:rFonts w:asciiTheme="minorHAnsi" w:eastAsiaTheme="minorEastAsia" w:hAnsiTheme="minorHAnsi"/>
          <w:noProof/>
        </w:rPr>
        <w:tab/>
      </w:r>
      <w:r>
        <w:rPr>
          <w:noProof/>
        </w:rPr>
        <w:t>Conclusion</w:t>
      </w:r>
      <w:r>
        <w:rPr>
          <w:noProof/>
        </w:rPr>
        <w:tab/>
      </w:r>
      <w:r>
        <w:rPr>
          <w:noProof/>
        </w:rPr>
        <w:fldChar w:fldCharType="begin"/>
      </w:r>
      <w:r>
        <w:rPr>
          <w:noProof/>
        </w:rPr>
        <w:instrText xml:space="preserve"> PAGEREF _Toc499481583 \h </w:instrText>
      </w:r>
      <w:r>
        <w:rPr>
          <w:noProof/>
        </w:rPr>
      </w:r>
      <w:r>
        <w:rPr>
          <w:noProof/>
        </w:rPr>
        <w:fldChar w:fldCharType="separate"/>
      </w:r>
      <w:r>
        <w:rPr>
          <w:noProof/>
        </w:rPr>
        <w:t>17</w:t>
      </w:r>
      <w:r>
        <w:rPr>
          <w:noProof/>
        </w:rPr>
        <w:fldChar w:fldCharType="end"/>
      </w:r>
    </w:p>
    <w:p w14:paraId="52E36B8A" w14:textId="0AC0E11C" w:rsidR="00236691" w:rsidRDefault="00236691">
      <w:pPr>
        <w:pStyle w:val="Verzeichnis1"/>
        <w:rPr>
          <w:rFonts w:asciiTheme="minorHAnsi" w:eastAsiaTheme="minorEastAsia" w:hAnsiTheme="minorHAnsi"/>
          <w:noProof/>
        </w:rPr>
      </w:pPr>
      <w:r>
        <w:rPr>
          <w:noProof/>
        </w:rPr>
        <w:t>Appendix</w:t>
      </w:r>
      <w:r>
        <w:rPr>
          <w:noProof/>
        </w:rPr>
        <w:tab/>
      </w:r>
      <w:r>
        <w:rPr>
          <w:noProof/>
        </w:rPr>
        <w:fldChar w:fldCharType="begin"/>
      </w:r>
      <w:r>
        <w:rPr>
          <w:noProof/>
        </w:rPr>
        <w:instrText xml:space="preserve"> PAGEREF _Toc499481584 \h </w:instrText>
      </w:r>
      <w:r>
        <w:rPr>
          <w:noProof/>
        </w:rPr>
      </w:r>
      <w:r>
        <w:rPr>
          <w:noProof/>
        </w:rPr>
        <w:fldChar w:fldCharType="separate"/>
      </w:r>
      <w:r>
        <w:rPr>
          <w:noProof/>
        </w:rPr>
        <w:t>23</w:t>
      </w:r>
      <w:r>
        <w:rPr>
          <w:noProof/>
        </w:rPr>
        <w:fldChar w:fldCharType="end"/>
      </w:r>
    </w:p>
    <w:p w14:paraId="374EAEE0" w14:textId="3769ECC8" w:rsidR="00C0272C" w:rsidRDefault="00D674E6" w:rsidP="001917D4">
      <w:r>
        <w:fldChar w:fldCharType="end"/>
      </w:r>
    </w:p>
    <w:p w14:paraId="60979560" w14:textId="77777777" w:rsidR="001917D4" w:rsidRDefault="001917D4" w:rsidP="001917D4"/>
    <w:p w14:paraId="324A6116" w14:textId="77777777" w:rsidR="00857B1F" w:rsidRDefault="001917D4">
      <w:pPr>
        <w:spacing w:after="160" w:line="259" w:lineRule="auto"/>
        <w:jc w:val="left"/>
        <w:sectPr w:rsidR="00857B1F" w:rsidSect="00857B1F">
          <w:pgSz w:w="11906" w:h="16838" w:code="9"/>
          <w:pgMar w:top="1531" w:right="794" w:bottom="567" w:left="1134" w:header="567" w:footer="567" w:gutter="0"/>
          <w:pgNumType w:start="1"/>
          <w:cols w:space="708"/>
          <w:formProt w:val="0"/>
          <w:docGrid w:linePitch="360"/>
        </w:sectPr>
      </w:pPr>
      <w:r>
        <w:br w:type="page"/>
      </w:r>
    </w:p>
    <w:p w14:paraId="6A7B6155" w14:textId="05E5E830" w:rsidR="001917D4" w:rsidRDefault="001917D4" w:rsidP="001917D4">
      <w:pPr>
        <w:pStyle w:val="berschrift1"/>
      </w:pPr>
      <w:bookmarkStart w:id="1" w:name="_Toc499481558"/>
      <w:r>
        <w:lastRenderedPageBreak/>
        <w:t>Introduction</w:t>
      </w:r>
      <w:bookmarkEnd w:id="1"/>
    </w:p>
    <w:p w14:paraId="60093EAB" w14:textId="27AD45A7" w:rsidR="00701F4F" w:rsidRPr="00701F4F" w:rsidRDefault="00701F4F" w:rsidP="00701F4F"/>
    <w:p w14:paraId="1A51D9A4" w14:textId="1348F3A5" w:rsidR="001917D4" w:rsidRDefault="001917D4" w:rsidP="001917D4">
      <w:pPr>
        <w:pStyle w:val="berschrift2"/>
      </w:pPr>
      <w:bookmarkStart w:id="2" w:name="_Toc499481559"/>
      <w:r>
        <w:t>Preface</w:t>
      </w:r>
      <w:bookmarkEnd w:id="2"/>
    </w:p>
    <w:p w14:paraId="70B7B8C3" w14:textId="77777777" w:rsidR="00701F4F" w:rsidRPr="00701F4F" w:rsidRDefault="00701F4F" w:rsidP="00701F4F"/>
    <w:p w14:paraId="5117214C" w14:textId="43432214" w:rsidR="001917D4" w:rsidRDefault="001917D4" w:rsidP="001917D4">
      <w:pPr>
        <w:pStyle w:val="berschrift2"/>
      </w:pPr>
      <w:bookmarkStart w:id="3" w:name="_Toc499481560"/>
      <w:r>
        <w:t>Problem statement</w:t>
      </w:r>
      <w:bookmarkEnd w:id="3"/>
    </w:p>
    <w:p w14:paraId="017F30F0" w14:textId="77777777" w:rsidR="00701F4F" w:rsidRPr="00701F4F" w:rsidRDefault="00701F4F" w:rsidP="00701F4F"/>
    <w:p w14:paraId="7F654DB4" w14:textId="22F3553B" w:rsidR="001917D4" w:rsidRDefault="001917D4" w:rsidP="001917D4">
      <w:pPr>
        <w:pStyle w:val="berschrift2"/>
      </w:pPr>
      <w:bookmarkStart w:id="4" w:name="_Toc499481561"/>
      <w:r>
        <w:t>Outline</w:t>
      </w:r>
      <w:bookmarkEnd w:id="4"/>
    </w:p>
    <w:p w14:paraId="2D448B1D" w14:textId="0CD22FB4" w:rsidR="00AD1AE5" w:rsidRDefault="00246A1D" w:rsidP="00246A1D">
      <w:r>
        <w:t xml:space="preserve">The following thesis is structured as follows: </w:t>
      </w:r>
      <w:r w:rsidR="00533B9C">
        <w:t xml:space="preserve">First, an overview of the fundamentals </w:t>
      </w:r>
      <w:r w:rsidR="00533B9C" w:rsidRPr="00236691">
        <w:rPr>
          <w:noProof/>
        </w:rPr>
        <w:t>is given</w:t>
      </w:r>
      <w:r w:rsidR="00533B9C">
        <w:t>, followed by the definition of the task and the requirements analysis. Afterwards, the approach for fulfilling the defined requiremen</w:t>
      </w:r>
      <w:r w:rsidR="00AD1AE5">
        <w:t xml:space="preserve">ts and the architecture </w:t>
      </w:r>
      <w:r w:rsidR="00AD1AE5" w:rsidRPr="00236691">
        <w:rPr>
          <w:noProof/>
        </w:rPr>
        <w:t>are introduced</w:t>
      </w:r>
      <w:r w:rsidR="00AD1AE5">
        <w:t xml:space="preserve">. Then the implementation is </w:t>
      </w:r>
      <w:r w:rsidR="00356611">
        <w:t>presented,</w:t>
      </w:r>
      <w:r w:rsidR="00AD1AE5">
        <w:t xml:space="preserve"> and the usage of this application </w:t>
      </w:r>
      <w:r w:rsidR="00AD1AE5" w:rsidRPr="00236691">
        <w:rPr>
          <w:noProof/>
        </w:rPr>
        <w:t>is demonstrated</w:t>
      </w:r>
      <w:r w:rsidR="00AD1AE5">
        <w:t xml:space="preserve">. Finally, an outlook and a conclusion </w:t>
      </w:r>
      <w:r w:rsidR="00AD1AE5" w:rsidRPr="00236691">
        <w:rPr>
          <w:noProof/>
        </w:rPr>
        <w:t>are given</w:t>
      </w:r>
      <w:r w:rsidR="00AD1AE5">
        <w:t>.</w:t>
      </w:r>
    </w:p>
    <w:p w14:paraId="07B1F38D" w14:textId="77777777" w:rsidR="00AD1AE5" w:rsidRDefault="00AD1AE5" w:rsidP="00246A1D"/>
    <w:p w14:paraId="3D097D55" w14:textId="071346C3" w:rsidR="00AD1AE5" w:rsidRDefault="00246A1D" w:rsidP="00246A1D">
      <w:r>
        <w:t xml:space="preserve">Section </w:t>
      </w:r>
      <w:r>
        <w:fldChar w:fldCharType="begin"/>
      </w:r>
      <w:r>
        <w:instrText xml:space="preserve"> REF _Ref498493765 \r \h </w:instrText>
      </w:r>
      <w:r>
        <w:fldChar w:fldCharType="separate"/>
      </w:r>
      <w:r w:rsidR="0077342C">
        <w:t>2</w:t>
      </w:r>
      <w:r>
        <w:fldChar w:fldCharType="end"/>
      </w:r>
      <w:r>
        <w:t xml:space="preserve"> gives an </w:t>
      </w:r>
      <w:r w:rsidRPr="00236691">
        <w:rPr>
          <w:noProof/>
        </w:rPr>
        <w:t xml:space="preserve">overview </w:t>
      </w:r>
      <w:r w:rsidR="00236691">
        <w:rPr>
          <w:noProof/>
        </w:rPr>
        <w:t>of</w:t>
      </w:r>
      <w:r>
        <w:t xml:space="preserve"> the fundamentals of this thesis.</w:t>
      </w:r>
      <w:r w:rsidR="00AD1AE5">
        <w:t xml:space="preserve"> Therefore, the basic concepts</w:t>
      </w:r>
      <w:r w:rsidR="00356611">
        <w:t xml:space="preserve"> of the projects SemNOTAM (Section</w:t>
      </w:r>
      <w:r w:rsidR="005A13DF">
        <w:t> </w:t>
      </w:r>
      <w:r w:rsidR="00356611">
        <w:fldChar w:fldCharType="begin"/>
      </w:r>
      <w:r w:rsidR="00356611">
        <w:instrText xml:space="preserve"> REF _Ref498497973 \r \h </w:instrText>
      </w:r>
      <w:r w:rsidR="00356611">
        <w:fldChar w:fldCharType="separate"/>
      </w:r>
      <w:r w:rsidR="0077342C">
        <w:t>2.1</w:t>
      </w:r>
      <w:r w:rsidR="00356611">
        <w:fldChar w:fldCharType="end"/>
      </w:r>
      <w:r w:rsidR="00356611">
        <w:t xml:space="preserve">) </w:t>
      </w:r>
      <w:r w:rsidR="00AD1AE5">
        <w:t>and BEST</w:t>
      </w:r>
      <w:r w:rsidR="00356611">
        <w:t xml:space="preserve"> (Section</w:t>
      </w:r>
      <w:r w:rsidR="005A13DF">
        <w:t> </w:t>
      </w:r>
      <w:r w:rsidR="00356611">
        <w:fldChar w:fldCharType="begin"/>
      </w:r>
      <w:r w:rsidR="00356611">
        <w:instrText xml:space="preserve"> REF _Ref498497991 \r \h </w:instrText>
      </w:r>
      <w:r w:rsidR="00356611">
        <w:fldChar w:fldCharType="separate"/>
      </w:r>
      <w:r w:rsidR="0077342C">
        <w:t>2.2</w:t>
      </w:r>
      <w:r w:rsidR="00356611">
        <w:fldChar w:fldCharType="end"/>
      </w:r>
      <w:r w:rsidR="00356611">
        <w:t>)</w:t>
      </w:r>
      <w:r w:rsidR="00AD1AE5">
        <w:t xml:space="preserve"> </w:t>
      </w:r>
      <w:r w:rsidR="00AD1AE5" w:rsidRPr="00236691">
        <w:rPr>
          <w:noProof/>
        </w:rPr>
        <w:t>are described</w:t>
      </w:r>
      <w:r w:rsidR="00AD1AE5">
        <w:t>. Furthermore</w:t>
      </w:r>
      <w:r w:rsidR="00B07C53">
        <w:t xml:space="preserve">, the main concepts of </w:t>
      </w:r>
      <w:r w:rsidR="00B07C53" w:rsidRPr="00236691">
        <w:rPr>
          <w:noProof/>
        </w:rPr>
        <w:t>knowledge</w:t>
      </w:r>
      <w:r w:rsidR="00236691">
        <w:rPr>
          <w:noProof/>
        </w:rPr>
        <w:t>-</w:t>
      </w:r>
      <w:r w:rsidR="00B07C53" w:rsidRPr="00236691">
        <w:rPr>
          <w:noProof/>
        </w:rPr>
        <w:t>based</w:t>
      </w:r>
      <w:r w:rsidR="00B07C53">
        <w:t xml:space="preserve"> systems </w:t>
      </w:r>
      <w:r w:rsidR="00B07C53" w:rsidRPr="00236691">
        <w:rPr>
          <w:noProof/>
        </w:rPr>
        <w:t>are described</w:t>
      </w:r>
      <w:r w:rsidR="00B07C53">
        <w:t xml:space="preserve"> (Section</w:t>
      </w:r>
      <w:r w:rsidR="005A13DF">
        <w:t> </w:t>
      </w:r>
      <w:r w:rsidR="00B07C53">
        <w:fldChar w:fldCharType="begin"/>
      </w:r>
      <w:r w:rsidR="00B07C53">
        <w:instrText xml:space="preserve"> REF _Ref498495097 \r \h </w:instrText>
      </w:r>
      <w:r w:rsidR="00B07C53">
        <w:fldChar w:fldCharType="separate"/>
      </w:r>
      <w:r w:rsidR="0077342C">
        <w:t>2.3</w:t>
      </w:r>
      <w:r w:rsidR="00B07C53">
        <w:fldChar w:fldCharType="end"/>
      </w:r>
      <w:r w:rsidR="00B07C53">
        <w:t>). Finally</w:t>
      </w:r>
      <w:r w:rsidR="00AD1AE5">
        <w:t xml:space="preserve">, the existing applications </w:t>
      </w:r>
      <w:r w:rsidR="00AD1AE5" w:rsidRPr="00236691">
        <w:rPr>
          <w:noProof/>
        </w:rPr>
        <w:t>are introduced</w:t>
      </w:r>
      <w:r w:rsidR="00236691">
        <w:rPr>
          <w:noProof/>
        </w:rPr>
        <w:t>,</w:t>
      </w:r>
      <w:r w:rsidR="00AD1AE5">
        <w:t xml:space="preserve"> and their </w:t>
      </w:r>
      <w:r w:rsidR="00356611">
        <w:t>relationship</w:t>
      </w:r>
      <w:r w:rsidR="00AD1AE5">
        <w:t xml:space="preserve"> with the </w:t>
      </w:r>
      <w:r w:rsidR="00AD1AE5" w:rsidRPr="00236691">
        <w:rPr>
          <w:noProof/>
        </w:rPr>
        <w:t>container</w:t>
      </w:r>
      <w:r w:rsidR="00AD1AE5">
        <w:t xml:space="preserve"> management </w:t>
      </w:r>
      <w:r w:rsidR="00B333FA">
        <w:t xml:space="preserve">application </w:t>
      </w:r>
      <w:r w:rsidR="00AD1AE5">
        <w:t>is shortly described</w:t>
      </w:r>
      <w:r w:rsidR="00356611">
        <w:t xml:space="preserve"> (Section</w:t>
      </w:r>
      <w:r w:rsidR="005A13DF">
        <w:t> </w:t>
      </w:r>
      <w:r w:rsidR="00B07C53">
        <w:fldChar w:fldCharType="begin"/>
      </w:r>
      <w:r w:rsidR="00B07C53">
        <w:instrText xml:space="preserve"> REF _Ref498585263 \r \h </w:instrText>
      </w:r>
      <w:r w:rsidR="00B07C53">
        <w:fldChar w:fldCharType="separate"/>
      </w:r>
      <w:r w:rsidR="0077342C">
        <w:t>2.4</w:t>
      </w:r>
      <w:r w:rsidR="00B07C53">
        <w:fldChar w:fldCharType="end"/>
      </w:r>
      <w:r w:rsidR="00356611">
        <w:t>)</w:t>
      </w:r>
      <w:r w:rsidR="00B07C53">
        <w:t>.</w:t>
      </w:r>
    </w:p>
    <w:p w14:paraId="3DD1F020" w14:textId="77777777" w:rsidR="00356611" w:rsidRDefault="00356611" w:rsidP="00246A1D"/>
    <w:p w14:paraId="72197273" w14:textId="58DD9A5E" w:rsidR="004412A3" w:rsidRDefault="00246A1D" w:rsidP="00246A1D">
      <w:r>
        <w:t xml:space="preserve">In Section </w:t>
      </w:r>
      <w:r>
        <w:fldChar w:fldCharType="begin"/>
      </w:r>
      <w:r>
        <w:instrText xml:space="preserve"> REF _Ref498493813 \r \h </w:instrText>
      </w:r>
      <w:r>
        <w:fldChar w:fldCharType="separate"/>
      </w:r>
      <w:r w:rsidR="0077342C">
        <w:t>2.4.1</w:t>
      </w:r>
      <w:r>
        <w:fldChar w:fldCharType="end"/>
      </w:r>
      <w:r>
        <w:t xml:space="preserve"> </w:t>
      </w:r>
      <w:r w:rsidR="00356611">
        <w:t>first, an overview about the task is given (Section</w:t>
      </w:r>
      <w:r w:rsidR="005A13DF">
        <w:t> </w:t>
      </w:r>
      <w:r w:rsidR="004412A3" w:rsidRPr="00236691">
        <w:rPr>
          <w:noProof/>
        </w:rPr>
        <w:fldChar w:fldCharType="begin"/>
      </w:r>
      <w:r w:rsidR="004412A3" w:rsidRPr="00236691">
        <w:rPr>
          <w:noProof/>
        </w:rPr>
        <w:instrText xml:space="preserve"> REF _Ref498498387 \r \h </w:instrText>
      </w:r>
      <w:r w:rsidR="004412A3" w:rsidRPr="00236691">
        <w:rPr>
          <w:noProof/>
        </w:rPr>
      </w:r>
      <w:r w:rsidR="004412A3" w:rsidRPr="00236691">
        <w:rPr>
          <w:noProof/>
        </w:rPr>
        <w:fldChar w:fldCharType="separate"/>
      </w:r>
      <w:r w:rsidR="0077342C" w:rsidRPr="00236691">
        <w:rPr>
          <w:noProof/>
        </w:rPr>
        <w:t>3.1</w:t>
      </w:r>
      <w:r w:rsidR="004412A3" w:rsidRPr="00236691">
        <w:rPr>
          <w:noProof/>
        </w:rPr>
        <w:fldChar w:fldCharType="end"/>
      </w:r>
      <w:r w:rsidR="00356611" w:rsidRPr="00236691">
        <w:rPr>
          <w:noProof/>
        </w:rPr>
        <w:t>)</w:t>
      </w:r>
      <w:r w:rsidR="00236691">
        <w:rPr>
          <w:noProof/>
        </w:rPr>
        <w:t>,</w:t>
      </w:r>
      <w:r w:rsidR="00356611">
        <w:t xml:space="preserve"> and then it is </w:t>
      </w:r>
      <w:r w:rsidR="004412A3">
        <w:t>divided into the t</w:t>
      </w:r>
      <w:r w:rsidR="00356611">
        <w:t xml:space="preserve">hree main parts </w:t>
      </w:r>
      <w:r w:rsidR="004412A3">
        <w:t xml:space="preserve">container ontology </w:t>
      </w:r>
      <w:r w:rsidR="00356611">
        <w:t>(Section</w:t>
      </w:r>
      <w:r w:rsidR="005A13DF">
        <w:t> </w:t>
      </w:r>
      <w:r w:rsidR="00356611">
        <w:fldChar w:fldCharType="begin"/>
      </w:r>
      <w:r w:rsidR="00356611">
        <w:instrText xml:space="preserve"> REF _Ref498498200 \r \h </w:instrText>
      </w:r>
      <w:r w:rsidR="00356611">
        <w:fldChar w:fldCharType="separate"/>
      </w:r>
      <w:r w:rsidR="0077342C">
        <w:t>3.1.1</w:t>
      </w:r>
      <w:r w:rsidR="00356611">
        <w:fldChar w:fldCharType="end"/>
      </w:r>
      <w:r w:rsidR="004412A3">
        <w:t>), container management</w:t>
      </w:r>
      <w:r w:rsidR="00B333FA">
        <w:t xml:space="preserve"> application</w:t>
      </w:r>
      <w:r w:rsidR="004412A3">
        <w:t xml:space="preserve"> (Section</w:t>
      </w:r>
      <w:r w:rsidR="005A13DF">
        <w:t> </w:t>
      </w:r>
      <w:r w:rsidR="004412A3">
        <w:fldChar w:fldCharType="begin"/>
      </w:r>
      <w:r w:rsidR="004412A3">
        <w:instrText xml:space="preserve"> REF _Ref498498832 \r \h </w:instrText>
      </w:r>
      <w:r w:rsidR="004412A3">
        <w:fldChar w:fldCharType="separate"/>
      </w:r>
      <w:r w:rsidR="0077342C">
        <w:t>3.1.2</w:t>
      </w:r>
      <w:r w:rsidR="004412A3">
        <w:fldChar w:fldCharType="end"/>
      </w:r>
      <w:r w:rsidR="004412A3">
        <w:t>), and container description service (Section</w:t>
      </w:r>
      <w:r w:rsidR="005A13DF">
        <w:t> </w:t>
      </w:r>
      <w:r w:rsidR="00356611">
        <w:fldChar w:fldCharType="begin"/>
      </w:r>
      <w:r w:rsidR="00356611">
        <w:instrText xml:space="preserve"> REF _Ref498498206 \r \h </w:instrText>
      </w:r>
      <w:r w:rsidR="00356611">
        <w:fldChar w:fldCharType="separate"/>
      </w:r>
      <w:r w:rsidR="0077342C">
        <w:t>3.1.3</w:t>
      </w:r>
      <w:r w:rsidR="00356611">
        <w:fldChar w:fldCharType="end"/>
      </w:r>
      <w:r w:rsidR="00356611">
        <w:t xml:space="preserve">). Based on this task description, </w:t>
      </w:r>
      <w:r>
        <w:t xml:space="preserve">requirements </w:t>
      </w:r>
      <w:r w:rsidR="00356611">
        <w:t>are derived and categorized (Section</w:t>
      </w:r>
      <w:r w:rsidR="005A13DF">
        <w:t> </w:t>
      </w:r>
      <w:r w:rsidR="004412A3">
        <w:fldChar w:fldCharType="begin"/>
      </w:r>
      <w:r w:rsidR="004412A3">
        <w:instrText xml:space="preserve"> REF _Ref498498399 \r \h </w:instrText>
      </w:r>
      <w:r w:rsidR="004412A3">
        <w:fldChar w:fldCharType="separate"/>
      </w:r>
      <w:r w:rsidR="0077342C">
        <w:t>3.2</w:t>
      </w:r>
      <w:r w:rsidR="004412A3">
        <w:fldChar w:fldCharType="end"/>
      </w:r>
      <w:r w:rsidR="004412A3">
        <w:t>)</w:t>
      </w:r>
      <w:r w:rsidR="00356611">
        <w:t>.</w:t>
      </w:r>
      <w:r w:rsidR="004412A3">
        <w:t xml:space="preserve"> Furthermore, challenges and problems that might occur during the implementation </w:t>
      </w:r>
      <w:r w:rsidR="004412A3" w:rsidRPr="00236691">
        <w:rPr>
          <w:noProof/>
        </w:rPr>
        <w:t>are described</w:t>
      </w:r>
      <w:r w:rsidR="004412A3">
        <w:t xml:space="preserve"> (Section</w:t>
      </w:r>
      <w:r w:rsidR="005A13DF">
        <w:t> </w:t>
      </w:r>
      <w:r w:rsidR="004412A3">
        <w:fldChar w:fldCharType="begin"/>
      </w:r>
      <w:r w:rsidR="004412A3">
        <w:instrText xml:space="preserve"> REF _Ref498498531 \r \h </w:instrText>
      </w:r>
      <w:r w:rsidR="004412A3">
        <w:fldChar w:fldCharType="separate"/>
      </w:r>
      <w:r w:rsidR="0077342C">
        <w:t>3.3</w:t>
      </w:r>
      <w:r w:rsidR="004412A3">
        <w:fldChar w:fldCharType="end"/>
      </w:r>
      <w:r w:rsidR="004412A3">
        <w:t>).</w:t>
      </w:r>
    </w:p>
    <w:p w14:paraId="75868DFA" w14:textId="77777777" w:rsidR="004412A3" w:rsidRDefault="004412A3" w:rsidP="00246A1D"/>
    <w:p w14:paraId="7EFC1B1E" w14:textId="6FB4D0CA" w:rsidR="005A13DF" w:rsidRDefault="00246A1D" w:rsidP="00246A1D">
      <w:r>
        <w:t xml:space="preserve">Section </w:t>
      </w:r>
      <w:r>
        <w:fldChar w:fldCharType="begin"/>
      </w:r>
      <w:r>
        <w:instrText xml:space="preserve"> REF _Ref495296367 \r \h </w:instrText>
      </w:r>
      <w:r>
        <w:fldChar w:fldCharType="separate"/>
      </w:r>
      <w:r w:rsidR="0077342C">
        <w:t>4</w:t>
      </w:r>
      <w:r>
        <w:fldChar w:fldCharType="end"/>
      </w:r>
      <w:r>
        <w:t xml:space="preserve"> </w:t>
      </w:r>
      <w:r w:rsidR="00B07C53">
        <w:t>describes the design process.</w:t>
      </w:r>
      <w:r w:rsidR="005A13DF">
        <w:t xml:space="preserve"> T</w:t>
      </w:r>
      <w:r w:rsidR="00B07C53">
        <w:t xml:space="preserve">he approach </w:t>
      </w:r>
      <w:r w:rsidR="005A13DF">
        <w:t xml:space="preserve">that </w:t>
      </w:r>
      <w:r w:rsidR="00B07C53" w:rsidRPr="00236691">
        <w:rPr>
          <w:noProof/>
        </w:rPr>
        <w:t>is used</w:t>
      </w:r>
      <w:r w:rsidR="00B07C53">
        <w:t xml:space="preserve"> for the different parts of the application (Section</w:t>
      </w:r>
      <w:r w:rsidR="005A13DF">
        <w:t> </w:t>
      </w:r>
      <w:r w:rsidR="00B07C53">
        <w:fldChar w:fldCharType="begin"/>
      </w:r>
      <w:r w:rsidR="00B07C53">
        <w:instrText xml:space="preserve"> REF _Ref498584980 \r \h </w:instrText>
      </w:r>
      <w:r w:rsidR="00B07C53">
        <w:fldChar w:fldCharType="separate"/>
      </w:r>
      <w:r w:rsidR="0077342C">
        <w:t>4.1</w:t>
      </w:r>
      <w:r w:rsidR="00B07C53">
        <w:fldChar w:fldCharType="end"/>
      </w:r>
      <w:r w:rsidR="005A13DF">
        <w:t>)</w:t>
      </w:r>
      <w:r w:rsidR="00B07C53">
        <w:t>,</w:t>
      </w:r>
      <w:r w:rsidR="005A13DF">
        <w:t xml:space="preserve"> and the resulting data model </w:t>
      </w:r>
      <w:r w:rsidR="005A13DF" w:rsidRPr="00236691">
        <w:rPr>
          <w:noProof/>
        </w:rPr>
        <w:t>are</w:t>
      </w:r>
      <w:r w:rsidR="00B07C53" w:rsidRPr="00236691">
        <w:rPr>
          <w:noProof/>
        </w:rPr>
        <w:t xml:space="preserve"> described</w:t>
      </w:r>
      <w:r w:rsidR="00B07C53">
        <w:t xml:space="preserve"> (Section</w:t>
      </w:r>
      <w:r w:rsidR="005A13DF">
        <w:t> </w:t>
      </w:r>
      <w:r w:rsidR="00B07C53">
        <w:fldChar w:fldCharType="begin"/>
      </w:r>
      <w:r w:rsidR="00B07C53">
        <w:instrText xml:space="preserve"> REF _Ref498585303 \r \h </w:instrText>
      </w:r>
      <w:r w:rsidR="00B07C53">
        <w:fldChar w:fldCharType="separate"/>
      </w:r>
      <w:r w:rsidR="0077342C">
        <w:t>4.2</w:t>
      </w:r>
      <w:r w:rsidR="00B07C53">
        <w:fldChar w:fldCharType="end"/>
      </w:r>
      <w:r w:rsidR="00B07C53">
        <w:t>)</w:t>
      </w:r>
      <w:r w:rsidR="00533B9C">
        <w:t xml:space="preserve">. Moreover, the architecture of the application </w:t>
      </w:r>
      <w:r w:rsidR="00533B9C" w:rsidRPr="00236691">
        <w:rPr>
          <w:noProof/>
        </w:rPr>
        <w:t xml:space="preserve">is </w:t>
      </w:r>
      <w:r w:rsidR="00B07C53" w:rsidRPr="00236691">
        <w:rPr>
          <w:noProof/>
        </w:rPr>
        <w:t>described</w:t>
      </w:r>
      <w:r w:rsidR="00533B9C">
        <w:t xml:space="preserve"> for the</w:t>
      </w:r>
      <w:r w:rsidR="00D94557">
        <w:t xml:space="preserve"> client</w:t>
      </w:r>
      <w:r w:rsidR="00533B9C">
        <w:t xml:space="preserve"> application as </w:t>
      </w:r>
      <w:r w:rsidR="005A13DF">
        <w:t xml:space="preserve">well as the </w:t>
      </w:r>
      <w:r w:rsidR="00D94557">
        <w:t xml:space="preserve">server </w:t>
      </w:r>
      <w:r w:rsidR="005A13DF">
        <w:t>application (Section </w:t>
      </w:r>
      <w:r w:rsidR="005A13DF">
        <w:fldChar w:fldCharType="begin"/>
      </w:r>
      <w:r w:rsidR="005A13DF">
        <w:instrText xml:space="preserve"> REF _Ref498585436 \r \h </w:instrText>
      </w:r>
      <w:r w:rsidR="005A13DF">
        <w:fldChar w:fldCharType="separate"/>
      </w:r>
      <w:r w:rsidR="0077342C">
        <w:t>4.3</w:t>
      </w:r>
      <w:r w:rsidR="005A13DF">
        <w:fldChar w:fldCharType="end"/>
      </w:r>
      <w:r w:rsidR="005A13DF">
        <w:t>).</w:t>
      </w:r>
    </w:p>
    <w:p w14:paraId="49FB6D1F" w14:textId="77777777" w:rsidR="005A13DF" w:rsidRDefault="005A13DF" w:rsidP="00246A1D"/>
    <w:p w14:paraId="757BC2A2" w14:textId="31190018" w:rsidR="005A13DF" w:rsidRDefault="005A13DF" w:rsidP="00246A1D">
      <w:r>
        <w:t>T</w:t>
      </w:r>
      <w:r w:rsidR="00533B9C">
        <w:t xml:space="preserve">he implementation </w:t>
      </w:r>
      <w:r w:rsidR="00533B9C" w:rsidRPr="00236691">
        <w:rPr>
          <w:noProof/>
        </w:rPr>
        <w:t xml:space="preserve">is </w:t>
      </w:r>
      <w:r w:rsidRPr="00236691">
        <w:rPr>
          <w:noProof/>
        </w:rPr>
        <w:t>covered</w:t>
      </w:r>
      <w:r w:rsidR="00533B9C">
        <w:t xml:space="preserve"> in </w:t>
      </w:r>
      <w:r w:rsidR="00246A1D">
        <w:t xml:space="preserve">Section </w:t>
      </w:r>
      <w:r w:rsidR="00246A1D">
        <w:fldChar w:fldCharType="begin"/>
      </w:r>
      <w:r w:rsidR="00246A1D">
        <w:instrText xml:space="preserve"> REF _Ref495296375 \r \h </w:instrText>
      </w:r>
      <w:r w:rsidR="00246A1D">
        <w:fldChar w:fldCharType="separate"/>
      </w:r>
      <w:r w:rsidR="0077342C">
        <w:t>5</w:t>
      </w:r>
      <w:r w:rsidR="00246A1D">
        <w:fldChar w:fldCharType="end"/>
      </w:r>
      <w:r>
        <w:t xml:space="preserve">. Therefore, the used technologies for the ontology, the management </w:t>
      </w:r>
      <w:r w:rsidRPr="00236691">
        <w:rPr>
          <w:noProof/>
        </w:rPr>
        <w:t>application</w:t>
      </w:r>
      <w:r w:rsidR="00236691">
        <w:rPr>
          <w:noProof/>
        </w:rPr>
        <w:t>,</w:t>
      </w:r>
      <w:r>
        <w:t xml:space="preserve"> and the services </w:t>
      </w:r>
      <w:r w:rsidRPr="00236691">
        <w:rPr>
          <w:noProof/>
        </w:rPr>
        <w:t>are described</w:t>
      </w:r>
      <w:r>
        <w:t xml:space="preserve"> (Section </w:t>
      </w:r>
      <w:r>
        <w:fldChar w:fldCharType="begin"/>
      </w:r>
      <w:r>
        <w:instrText xml:space="preserve"> REF _Ref498585519 \r \h </w:instrText>
      </w:r>
      <w:r>
        <w:fldChar w:fldCharType="separate"/>
      </w:r>
      <w:r w:rsidR="0077342C">
        <w:t>5.1</w:t>
      </w:r>
      <w:r>
        <w:fldChar w:fldCharType="end"/>
      </w:r>
      <w:r>
        <w:t xml:space="preserve">). First, the implementation of the ontology </w:t>
      </w:r>
      <w:r w:rsidRPr="00236691">
        <w:rPr>
          <w:noProof/>
        </w:rPr>
        <w:t>is presented</w:t>
      </w:r>
      <w:r>
        <w:t xml:space="preserve"> (Section </w:t>
      </w:r>
      <w:r>
        <w:fldChar w:fldCharType="begin"/>
      </w:r>
      <w:r>
        <w:instrText xml:space="preserve"> REF _Ref498585757 \r \h </w:instrText>
      </w:r>
      <w:r>
        <w:fldChar w:fldCharType="separate"/>
      </w:r>
      <w:r w:rsidR="0077342C">
        <w:t>5.2</w:t>
      </w:r>
      <w:r>
        <w:fldChar w:fldCharType="end"/>
      </w:r>
      <w:r>
        <w:t>) followed by the implementation of the container management application (Section </w:t>
      </w:r>
      <w:r>
        <w:fldChar w:fldCharType="begin"/>
      </w:r>
      <w:r>
        <w:instrText xml:space="preserve"> REF _Ref498585765 \r \h </w:instrText>
      </w:r>
      <w:r>
        <w:fldChar w:fldCharType="separate"/>
      </w:r>
      <w:r w:rsidR="0077342C">
        <w:t>5.3</w:t>
      </w:r>
      <w:r>
        <w:fldChar w:fldCharType="end"/>
      </w:r>
      <w:r>
        <w:t xml:space="preserve">). The last part describes the container description service, which </w:t>
      </w:r>
      <w:r w:rsidR="00B333FA" w:rsidRPr="00236691">
        <w:rPr>
          <w:noProof/>
        </w:rPr>
        <w:t>is</w:t>
      </w:r>
      <w:r w:rsidRPr="00236691">
        <w:rPr>
          <w:noProof/>
        </w:rPr>
        <w:t xml:space="preserve"> used</w:t>
      </w:r>
      <w:r>
        <w:t xml:space="preserve"> by the </w:t>
      </w:r>
      <w:r w:rsidRPr="00236691">
        <w:rPr>
          <w:noProof/>
        </w:rPr>
        <w:t>container</w:t>
      </w:r>
      <w:r>
        <w:t xml:space="preserve"> management application as well as the briefing application (Section </w:t>
      </w:r>
      <w:r>
        <w:fldChar w:fldCharType="begin"/>
      </w:r>
      <w:r>
        <w:instrText xml:space="preserve"> REF _Ref498585768 \r \h </w:instrText>
      </w:r>
      <w:r>
        <w:fldChar w:fldCharType="separate"/>
      </w:r>
      <w:r w:rsidR="0077342C">
        <w:t>5.4</w:t>
      </w:r>
      <w:r>
        <w:fldChar w:fldCharType="end"/>
      </w:r>
      <w:r>
        <w:t>).</w:t>
      </w:r>
    </w:p>
    <w:p w14:paraId="6C63D4F6" w14:textId="77777777" w:rsidR="005A13DF" w:rsidRDefault="005A13DF" w:rsidP="00246A1D"/>
    <w:p w14:paraId="0B51E1E0" w14:textId="498646CB" w:rsidR="00AC41EF" w:rsidRDefault="00246A1D" w:rsidP="00246A1D">
      <w:r>
        <w:t xml:space="preserve">Section </w:t>
      </w:r>
      <w:r>
        <w:fldChar w:fldCharType="begin"/>
      </w:r>
      <w:r>
        <w:instrText xml:space="preserve"> REF _Ref498494005 \r \h </w:instrText>
      </w:r>
      <w:r>
        <w:fldChar w:fldCharType="separate"/>
      </w:r>
      <w:r w:rsidR="0077342C">
        <w:t>6</w:t>
      </w:r>
      <w:r>
        <w:fldChar w:fldCharType="end"/>
      </w:r>
      <w:r w:rsidR="00A4185E">
        <w:t xml:space="preserve"> </w:t>
      </w:r>
      <w:r w:rsidR="00F76F9E">
        <w:t>covers the</w:t>
      </w:r>
      <w:r w:rsidR="00A4185E">
        <w:t xml:space="preserve"> different usages of the application</w:t>
      </w:r>
      <w:r w:rsidR="00F76F9E">
        <w:t>. First, the administration of the ontology</w:t>
      </w:r>
      <w:r w:rsidR="00A4185E">
        <w:t xml:space="preserve"> </w:t>
      </w:r>
      <w:r w:rsidR="00F76F9E" w:rsidRPr="00236691">
        <w:rPr>
          <w:noProof/>
        </w:rPr>
        <w:t>is demonstrated</w:t>
      </w:r>
      <w:r w:rsidR="00F76F9E">
        <w:t xml:space="preserve"> (Section </w:t>
      </w:r>
      <w:r w:rsidR="00F76F9E">
        <w:fldChar w:fldCharType="begin"/>
      </w:r>
      <w:r w:rsidR="00F76F9E">
        <w:instrText xml:space="preserve"> REF _Ref498592043 \r \h </w:instrText>
      </w:r>
      <w:r w:rsidR="00F76F9E">
        <w:fldChar w:fldCharType="separate"/>
      </w:r>
      <w:r w:rsidR="0077342C">
        <w:t>6.1</w:t>
      </w:r>
      <w:r w:rsidR="00F76F9E">
        <w:fldChar w:fldCharType="end"/>
      </w:r>
      <w:r w:rsidR="00F76F9E">
        <w:t>), followed by the description of the use of the container management application (Section </w:t>
      </w:r>
      <w:r w:rsidR="00F76F9E">
        <w:fldChar w:fldCharType="begin"/>
      </w:r>
      <w:r w:rsidR="00F76F9E">
        <w:instrText xml:space="preserve"> REF _Ref498592085 \r \h </w:instrText>
      </w:r>
      <w:r w:rsidR="00F76F9E">
        <w:fldChar w:fldCharType="separate"/>
      </w:r>
      <w:r w:rsidR="0077342C">
        <w:t>6.2</w:t>
      </w:r>
      <w:r w:rsidR="00F76F9E">
        <w:fldChar w:fldCharType="end"/>
      </w:r>
      <w:r w:rsidR="00F76F9E">
        <w:t>)</w:t>
      </w:r>
      <w:r w:rsidR="00A4185E">
        <w:t>.</w:t>
      </w:r>
    </w:p>
    <w:p w14:paraId="56847E83" w14:textId="77777777" w:rsidR="00AC41EF" w:rsidRDefault="00AC41EF" w:rsidP="00246A1D"/>
    <w:p w14:paraId="6C197413" w14:textId="24F804DE" w:rsidR="00A4185E" w:rsidRDefault="00533B9C" w:rsidP="00246A1D">
      <w:r>
        <w:t>Finally,</w:t>
      </w:r>
      <w:r w:rsidR="00246A1D">
        <w:t xml:space="preserve"> </w:t>
      </w:r>
      <w:r w:rsidR="00A4185E">
        <w:t xml:space="preserve">this thesis is summarized </w:t>
      </w:r>
      <w:r w:rsidR="00A4185E" w:rsidRPr="00236691">
        <w:rPr>
          <w:noProof/>
        </w:rPr>
        <w:t>in conclusion</w:t>
      </w:r>
      <w:r w:rsidR="00A4185E">
        <w:t xml:space="preserve"> and gives an outlook on future work (</w:t>
      </w:r>
      <w:r w:rsidR="00246A1D">
        <w:t>Section</w:t>
      </w:r>
      <w:r w:rsidR="00A4185E">
        <w:t> </w:t>
      </w:r>
      <w:r w:rsidR="00246A1D">
        <w:fldChar w:fldCharType="begin"/>
      </w:r>
      <w:r w:rsidR="00246A1D">
        <w:instrText xml:space="preserve"> REF _Ref498494007 \r \h </w:instrText>
      </w:r>
      <w:r w:rsidR="00246A1D">
        <w:fldChar w:fldCharType="separate"/>
      </w:r>
      <w:r w:rsidR="0077342C">
        <w:t>7</w:t>
      </w:r>
      <w:r w:rsidR="00246A1D">
        <w:fldChar w:fldCharType="end"/>
      </w:r>
      <w:r w:rsidR="00A4185E">
        <w:t>)</w:t>
      </w:r>
      <w:r>
        <w:t>.</w:t>
      </w:r>
    </w:p>
    <w:p w14:paraId="05D6E212" w14:textId="77777777" w:rsidR="00A4185E" w:rsidRDefault="00A4185E">
      <w:pPr>
        <w:spacing w:after="160" w:line="259" w:lineRule="auto"/>
        <w:jc w:val="left"/>
      </w:pPr>
      <w:r>
        <w:br w:type="page"/>
      </w:r>
    </w:p>
    <w:p w14:paraId="6C62DE36" w14:textId="3864BA13" w:rsidR="001917D4" w:rsidRDefault="001917D4" w:rsidP="001917D4">
      <w:pPr>
        <w:pStyle w:val="berschrift1"/>
      </w:pPr>
      <w:bookmarkStart w:id="5" w:name="_Ref498493765"/>
      <w:bookmarkStart w:id="6" w:name="_Toc499481562"/>
      <w:r>
        <w:lastRenderedPageBreak/>
        <w:t>Fundamentals</w:t>
      </w:r>
      <w:bookmarkEnd w:id="5"/>
      <w:bookmarkEnd w:id="6"/>
    </w:p>
    <w:p w14:paraId="0B434CD6" w14:textId="53D2A914" w:rsidR="00B342EF" w:rsidRPr="00B342EF" w:rsidRDefault="00B342EF" w:rsidP="00B342EF">
      <w:r>
        <w:t xml:space="preserve">In this section, the fundamentals for understanding the purpose and goals of this thesis </w:t>
      </w:r>
      <w:r w:rsidRPr="00236691">
        <w:rPr>
          <w:noProof/>
        </w:rPr>
        <w:t>are described</w:t>
      </w:r>
      <w:r>
        <w:t xml:space="preserve">. Therefore, </w:t>
      </w:r>
      <w:r w:rsidR="00134962">
        <w:t xml:space="preserve">the main concepts of the SemNOTAM project and its architecture </w:t>
      </w:r>
      <w:r w:rsidR="00134962" w:rsidRPr="00236691">
        <w:rPr>
          <w:noProof/>
        </w:rPr>
        <w:t>are introduced</w:t>
      </w:r>
      <w:r w:rsidR="00134962">
        <w:t xml:space="preserve">. </w:t>
      </w:r>
      <w:r w:rsidR="00134962" w:rsidRPr="00236691">
        <w:rPr>
          <w:noProof/>
        </w:rPr>
        <w:t>This</w:t>
      </w:r>
      <w:r w:rsidR="00134962">
        <w:t xml:space="preserve"> also includes the description of the different kind of inputs, </w:t>
      </w:r>
      <w:r w:rsidR="00134962" w:rsidRPr="00236691">
        <w:rPr>
          <w:noProof/>
        </w:rPr>
        <w:t>e.g.</w:t>
      </w:r>
      <w:r w:rsidR="00236691">
        <w:rPr>
          <w:noProof/>
        </w:rPr>
        <w:t>,</w:t>
      </w:r>
      <w:r w:rsidR="00134962">
        <w:t xml:space="preserve"> Notices to Airmen (NOTAMs) and interest specifications. Furthermore, the purpose of the project BEST </w:t>
      </w:r>
      <w:r w:rsidR="00134962" w:rsidRPr="00236691">
        <w:rPr>
          <w:noProof/>
        </w:rPr>
        <w:t>is described</w:t>
      </w:r>
      <w:r w:rsidR="00134962">
        <w:t xml:space="preserve">, to understand the concept of data containers. </w:t>
      </w:r>
      <w:r w:rsidR="00B07C53">
        <w:t xml:space="preserve">Afterwards, an </w:t>
      </w:r>
      <w:r w:rsidR="00134962" w:rsidRPr="00236691">
        <w:rPr>
          <w:noProof/>
        </w:rPr>
        <w:t xml:space="preserve">overview </w:t>
      </w:r>
      <w:r w:rsidR="00236691">
        <w:rPr>
          <w:noProof/>
        </w:rPr>
        <w:t>of</w:t>
      </w:r>
      <w:r w:rsidR="00134962">
        <w:t xml:space="preserve"> </w:t>
      </w:r>
      <w:r w:rsidR="00134962" w:rsidRPr="00236691">
        <w:rPr>
          <w:noProof/>
        </w:rPr>
        <w:t>knowledge</w:t>
      </w:r>
      <w:r w:rsidR="00236691">
        <w:rPr>
          <w:noProof/>
        </w:rPr>
        <w:t>-</w:t>
      </w:r>
      <w:r w:rsidR="00134962" w:rsidRPr="00236691">
        <w:rPr>
          <w:noProof/>
        </w:rPr>
        <w:t>based</w:t>
      </w:r>
      <w:r w:rsidR="00134962">
        <w:t xml:space="preserve"> systems</w:t>
      </w:r>
      <w:r w:rsidR="00B07C53">
        <w:t xml:space="preserve"> </w:t>
      </w:r>
      <w:r w:rsidR="00B07C53" w:rsidRPr="00236691">
        <w:rPr>
          <w:noProof/>
        </w:rPr>
        <w:t>is given</w:t>
      </w:r>
      <w:r w:rsidR="00134962">
        <w:t xml:space="preserve">, which is the foundation for the </w:t>
      </w:r>
      <w:r w:rsidR="00B07C53">
        <w:t>definition</w:t>
      </w:r>
      <w:r w:rsidR="00134962">
        <w:t xml:space="preserve"> of data containers.</w:t>
      </w:r>
      <w:r w:rsidR="00B07C53">
        <w:t xml:space="preserve"> The last section introduces the existing applications, which are used by or will use the implementation of this thesis.</w:t>
      </w:r>
    </w:p>
    <w:p w14:paraId="27F3A625" w14:textId="4E54980E" w:rsidR="001917D4" w:rsidRDefault="001917D4" w:rsidP="001917D4">
      <w:pPr>
        <w:pStyle w:val="berschrift2"/>
      </w:pPr>
      <w:bookmarkStart w:id="7" w:name="_Ref498497973"/>
      <w:bookmarkStart w:id="8" w:name="_Toc499481563"/>
      <w:r>
        <w:t>SemNOTAM</w:t>
      </w:r>
      <w:bookmarkEnd w:id="7"/>
      <w:bookmarkEnd w:id="8"/>
    </w:p>
    <w:p w14:paraId="74B340E0" w14:textId="52690A89" w:rsidR="00654D1D" w:rsidRDefault="00654D1D" w:rsidP="00654D1D">
      <w:r>
        <w:t>Method: Rules, Filtering (Relevance, Importance)</w:t>
      </w:r>
    </w:p>
    <w:p w14:paraId="25E9E807" w14:textId="1A38A15C" w:rsidR="00654D1D" w:rsidRPr="00244F41" w:rsidRDefault="00654D1D" w:rsidP="00654D1D">
      <w:r>
        <w:t>Architecture</w:t>
      </w:r>
    </w:p>
    <w:p w14:paraId="115BF287" w14:textId="29351E58" w:rsidR="00A46647" w:rsidRDefault="00654D1D" w:rsidP="00246A1D">
      <w:r>
        <w:t>Notams, Interest Specifications, ObjectLogic</w:t>
      </w:r>
    </w:p>
    <w:p w14:paraId="49399BE7" w14:textId="6C0FC3A7" w:rsidR="001917D4" w:rsidRDefault="001917D4" w:rsidP="001917D4">
      <w:pPr>
        <w:pStyle w:val="berschrift2"/>
      </w:pPr>
      <w:bookmarkStart w:id="9" w:name="_Ref498497991"/>
      <w:bookmarkStart w:id="10" w:name="_Toc499481564"/>
      <w:r>
        <w:t>BEST</w:t>
      </w:r>
      <w:bookmarkEnd w:id="9"/>
      <w:bookmarkEnd w:id="10"/>
    </w:p>
    <w:p w14:paraId="58B83E37" w14:textId="77777777" w:rsidR="006662FD" w:rsidRPr="00246A1D" w:rsidRDefault="006662FD" w:rsidP="006662FD">
      <w:r>
        <w:t>SWIM Environment</w:t>
      </w:r>
    </w:p>
    <w:p w14:paraId="33D1CDC3" w14:textId="163C4F33" w:rsidR="00246A1D" w:rsidRDefault="00A4185E" w:rsidP="00246A1D">
      <w:r>
        <w:t>Data containers</w:t>
      </w:r>
    </w:p>
    <w:p w14:paraId="421ECB2E" w14:textId="7F19E2E3" w:rsidR="001917D4" w:rsidRDefault="001917D4" w:rsidP="001917D4">
      <w:pPr>
        <w:pStyle w:val="berschrift2"/>
      </w:pPr>
      <w:bookmarkStart w:id="11" w:name="_Ref498495097"/>
      <w:bookmarkStart w:id="12" w:name="_Toc499481565"/>
      <w:r w:rsidRPr="00236691">
        <w:rPr>
          <w:noProof/>
        </w:rPr>
        <w:t>Knowledge</w:t>
      </w:r>
      <w:r w:rsidR="00236691">
        <w:rPr>
          <w:noProof/>
        </w:rPr>
        <w:t>-</w:t>
      </w:r>
      <w:r w:rsidRPr="00236691">
        <w:rPr>
          <w:noProof/>
        </w:rPr>
        <w:t>Based</w:t>
      </w:r>
      <w:r>
        <w:t xml:space="preserve"> Systems</w:t>
      </w:r>
      <w:bookmarkEnd w:id="11"/>
      <w:bookmarkEnd w:id="12"/>
    </w:p>
    <w:p w14:paraId="39A9D110" w14:textId="4AF1E3D5" w:rsidR="001E25DE" w:rsidRDefault="001E25DE" w:rsidP="001E25DE">
      <w:r>
        <w:t>Ontologies, Reasoning, Subsumption Hierarchy</w:t>
      </w:r>
    </w:p>
    <w:p w14:paraId="3CBE3E64" w14:textId="3A2BD7C7" w:rsidR="00B07C53" w:rsidRDefault="00B07C53" w:rsidP="00B07C53">
      <w:pPr>
        <w:pStyle w:val="berschrift2"/>
      </w:pPr>
      <w:bookmarkStart w:id="13" w:name="_Ref498585263"/>
      <w:bookmarkStart w:id="14" w:name="_Toc499481566"/>
      <w:r>
        <w:t>Existing applications</w:t>
      </w:r>
      <w:bookmarkEnd w:id="13"/>
      <w:bookmarkEnd w:id="14"/>
    </w:p>
    <w:p w14:paraId="3F01CC14" w14:textId="119DA23A" w:rsidR="00701F4F" w:rsidRPr="00701F4F" w:rsidRDefault="00B852DD" w:rsidP="00701F4F">
      <w:r>
        <w:t xml:space="preserve">This section gives an overview of the applications that are used by or use the Container Management Application and the Container Description Service. As described in Section </w:t>
      </w:r>
      <w:r>
        <w:fldChar w:fldCharType="begin"/>
      </w:r>
      <w:r>
        <w:instrText xml:space="preserve"> REF _Ref498497973 \r \h </w:instrText>
      </w:r>
      <w:r>
        <w:fldChar w:fldCharType="separate"/>
      </w:r>
      <w:r>
        <w:t>2.1</w:t>
      </w:r>
      <w:r>
        <w:fldChar w:fldCharType="end"/>
      </w:r>
      <w:r>
        <w:t xml:space="preserve"> the aim of the SemNOTAM project is to enable the intelligent filtering of </w:t>
      </w:r>
      <w:r w:rsidR="00115817">
        <w:t xml:space="preserve">NOTAMs. To provide this functionality a webservice was developed, which is also used by the Container Management Application for secondary containers. </w:t>
      </w:r>
      <w:r>
        <w:t>As this thesis also covers the integration of a briefing application, the SemNOTAM Briefing Application is also described.</w:t>
      </w:r>
    </w:p>
    <w:p w14:paraId="47F3F101" w14:textId="13A7CC93" w:rsidR="00B07C53" w:rsidRDefault="00B07C53" w:rsidP="00B07C53">
      <w:pPr>
        <w:pStyle w:val="berschrift3"/>
      </w:pPr>
      <w:bookmarkStart w:id="15" w:name="_Ref498493813"/>
      <w:bookmarkEnd w:id="0"/>
      <w:r>
        <w:t>SemNotamWebService</w:t>
      </w:r>
    </w:p>
    <w:p w14:paraId="275FE2B8" w14:textId="76860FA4" w:rsidR="00A4185E" w:rsidRDefault="00A4185E" w:rsidP="00A4185E"/>
    <w:p w14:paraId="1012FC85" w14:textId="490117C4" w:rsidR="00115817" w:rsidRPr="00A4185E" w:rsidRDefault="00115817" w:rsidP="00A4185E">
      <w:r>
        <w:t xml:space="preserve">different evaluate methods </w:t>
      </w:r>
      <w:r>
        <w:sym w:font="Wingdings" w:char="F0E0"/>
      </w:r>
      <w:r>
        <w:t xml:space="preserve"> IS + Notams, only IS (call Container Description Service)</w:t>
      </w:r>
    </w:p>
    <w:p w14:paraId="74719FB5" w14:textId="57E975FC" w:rsidR="00B07C53" w:rsidRDefault="00B07C53" w:rsidP="00B07C53">
      <w:pPr>
        <w:pStyle w:val="berschrift3"/>
      </w:pPr>
      <w:r>
        <w:t>SemNOTAM Briefing Application</w:t>
      </w:r>
    </w:p>
    <w:p w14:paraId="7F4BC18F" w14:textId="4DC278DE" w:rsidR="00115817" w:rsidRDefault="00115817" w:rsidP="0000489E"/>
    <w:p w14:paraId="02A2489F" w14:textId="30EEB43D" w:rsidR="00115817" w:rsidRPr="0000489E" w:rsidRDefault="00115817" w:rsidP="0000489E">
      <w:r>
        <w:t xml:space="preserve">evaluate specific flight </w:t>
      </w:r>
      <w:r>
        <w:sym w:font="Wingdings" w:char="F0E0"/>
      </w:r>
      <w:r>
        <w:t xml:space="preserve"> SemNotamWebService evaluate only IS</w:t>
      </w:r>
    </w:p>
    <w:p w14:paraId="01247359" w14:textId="7AD7CCD3" w:rsidR="00A4185E" w:rsidRDefault="00A4185E">
      <w:pPr>
        <w:spacing w:after="160" w:line="259" w:lineRule="auto"/>
        <w:jc w:val="left"/>
      </w:pPr>
      <w:r>
        <w:br w:type="page"/>
      </w:r>
    </w:p>
    <w:p w14:paraId="32656A85" w14:textId="77777777" w:rsidR="001917D4" w:rsidRDefault="001917D4" w:rsidP="001917D4">
      <w:pPr>
        <w:pStyle w:val="berschrift1"/>
      </w:pPr>
      <w:bookmarkStart w:id="16" w:name="_Toc499481567"/>
      <w:r>
        <w:lastRenderedPageBreak/>
        <w:t>Requirements Analysis</w:t>
      </w:r>
      <w:bookmarkEnd w:id="15"/>
      <w:bookmarkEnd w:id="16"/>
    </w:p>
    <w:p w14:paraId="77B43CBD" w14:textId="56E69022" w:rsidR="00BD4310" w:rsidRPr="00BD4310" w:rsidRDefault="00D94557" w:rsidP="00BD4310">
      <w:r>
        <w:t>This section</w:t>
      </w:r>
      <w:r w:rsidR="00BD4310">
        <w:t xml:space="preserve"> contains a detailed task description, which defines the parts of this thesis. This task description serves as a base for the definition of requirements</w:t>
      </w:r>
      <w:r w:rsidR="00ED0253">
        <w:t xml:space="preserve">. </w:t>
      </w:r>
      <w:r w:rsidR="000C0EBD">
        <w:t xml:space="preserve">Furthermore, this section shows possible problems that might occur. </w:t>
      </w:r>
      <w:r w:rsidR="00BD4310">
        <w:t xml:space="preserve">Parts in the other sections will then refer to the identified </w:t>
      </w:r>
      <w:r w:rsidR="00BD4310" w:rsidRPr="00236691">
        <w:rPr>
          <w:noProof/>
        </w:rPr>
        <w:t>requirements</w:t>
      </w:r>
      <w:r w:rsidR="00BD4310">
        <w:t xml:space="preserve"> when describing the architecture (</w:t>
      </w:r>
      <w:r w:rsidR="000C0EBD">
        <w:t>Section</w:t>
      </w:r>
      <w:r>
        <w:t> </w:t>
      </w:r>
      <w:r>
        <w:fldChar w:fldCharType="begin"/>
      </w:r>
      <w:r>
        <w:instrText xml:space="preserve"> REF _Ref498590631 \r \h </w:instrText>
      </w:r>
      <w:r>
        <w:fldChar w:fldCharType="separate"/>
      </w:r>
      <w:r w:rsidR="0077342C">
        <w:t>4.3</w:t>
      </w:r>
      <w:r>
        <w:fldChar w:fldCharType="end"/>
      </w:r>
      <w:r w:rsidR="00BD4310">
        <w:t>) and the implementation (</w:t>
      </w:r>
      <w:r w:rsidR="000C0EBD">
        <w:t>Section</w:t>
      </w:r>
      <w:r>
        <w:t> </w:t>
      </w:r>
      <w:r w:rsidR="000C0EBD">
        <w:fldChar w:fldCharType="begin"/>
      </w:r>
      <w:r w:rsidR="000C0EBD">
        <w:instrText xml:space="preserve"> REF _Ref495296375 \r \h </w:instrText>
      </w:r>
      <w:r w:rsidR="000C0EBD">
        <w:fldChar w:fldCharType="separate"/>
      </w:r>
      <w:r w:rsidR="0077342C">
        <w:t>5</w:t>
      </w:r>
      <w:r w:rsidR="000C0EBD">
        <w:fldChar w:fldCharType="end"/>
      </w:r>
      <w:r w:rsidR="00BD4310">
        <w:t>).</w:t>
      </w:r>
    </w:p>
    <w:p w14:paraId="588B295A" w14:textId="77777777" w:rsidR="001917D4" w:rsidRDefault="001917D4" w:rsidP="000C0EBD">
      <w:pPr>
        <w:pStyle w:val="berschrift2"/>
      </w:pPr>
      <w:bookmarkStart w:id="17" w:name="_Ref498498387"/>
      <w:bookmarkStart w:id="18" w:name="_Toc499481568"/>
      <w:r>
        <w:t>Task Description</w:t>
      </w:r>
      <w:bookmarkEnd w:id="17"/>
      <w:bookmarkEnd w:id="18"/>
    </w:p>
    <w:p w14:paraId="6DBE43ED" w14:textId="77777777" w:rsidR="000D64CC" w:rsidRDefault="000D64CC" w:rsidP="000D64CC">
      <w:r>
        <w:t xml:space="preserve">A management application for data containers should </w:t>
      </w:r>
      <w:r w:rsidRPr="00236691">
        <w:rPr>
          <w:noProof/>
        </w:rPr>
        <w:t>be developed</w:t>
      </w:r>
      <w:r>
        <w:t xml:space="preserve">. A data container can either represent a primary container which does not have another data container as a data source or a secondary container which uses other primary or secondary containers as </w:t>
      </w:r>
      <w:r w:rsidRPr="00236691">
        <w:rPr>
          <w:noProof/>
        </w:rPr>
        <w:t>data</w:t>
      </w:r>
      <w:r>
        <w:t xml:space="preserve"> source. Regardless of the type, a data container consists of the data set including the data items and a semantic label representing metadata. The metadata can be either used to describe the membership conditions fulfilled by the data items in the data set, i.e., descriptive metadata, or to capture other technical, quality, and provenance aspects of the data container,</w:t>
      </w:r>
      <w:r w:rsidR="00074AFA">
        <w:t xml:space="preserve"> i.e., administrative metadata.</w:t>
      </w:r>
    </w:p>
    <w:p w14:paraId="3740B9F5" w14:textId="77777777" w:rsidR="000D64CC" w:rsidRDefault="000D64CC" w:rsidP="000D64CC"/>
    <w:p w14:paraId="492AC458" w14:textId="387C9C2C" w:rsidR="000D64CC" w:rsidRDefault="000D64CC" w:rsidP="000D64CC">
      <w:r>
        <w:t>The semantic label includes the descrip</w:t>
      </w:r>
      <w:r w:rsidR="00180384">
        <w:t xml:space="preserve">tive metadata, such as the </w:t>
      </w:r>
      <w:r w:rsidR="00180384" w:rsidRPr="00236691">
        <w:rPr>
          <w:noProof/>
        </w:rPr>
        <w:t>time period</w:t>
      </w:r>
      <w:r>
        <w:t xml:space="preserve"> or the spatial area covered by the </w:t>
      </w:r>
      <w:r w:rsidRPr="00236691">
        <w:rPr>
          <w:noProof/>
        </w:rPr>
        <w:t>dataset</w:t>
      </w:r>
      <w:r>
        <w:t xml:space="preserve">. </w:t>
      </w:r>
      <w:r w:rsidRPr="00236691">
        <w:rPr>
          <w:noProof/>
        </w:rPr>
        <w:t>The semantic label</w:t>
      </w:r>
      <w:r w:rsidR="00236691">
        <w:rPr>
          <w:noProof/>
        </w:rPr>
        <w:t>, as well as the descriptive metadata,</w:t>
      </w:r>
      <w:r w:rsidRPr="00236691">
        <w:rPr>
          <w:noProof/>
        </w:rPr>
        <w:t xml:space="preserve"> shall be represented by concepts within an ontology</w:t>
      </w:r>
      <w:r>
        <w:t xml:space="preserve">. The concepts of the descriptive metadata </w:t>
      </w:r>
      <w:r w:rsidRPr="00236691">
        <w:rPr>
          <w:noProof/>
        </w:rPr>
        <w:t>are assigned</w:t>
      </w:r>
      <w:r>
        <w:t xml:space="preserve"> to semantic labels by so-called facets. The basic idea of facets is to describe features of </w:t>
      </w:r>
      <w:r w:rsidR="00236691" w:rsidRPr="00236691">
        <w:rPr>
          <w:noProof/>
        </w:rPr>
        <w:t>the</w:t>
      </w:r>
      <w:r w:rsidRPr="00236691">
        <w:rPr>
          <w:noProof/>
        </w:rPr>
        <w:t xml:space="preserve"> content</w:t>
      </w:r>
      <w:r>
        <w:t xml:space="preserve">. </w:t>
      </w:r>
      <w:r w:rsidRPr="00236691">
        <w:rPr>
          <w:noProof/>
        </w:rPr>
        <w:t>To do so</w:t>
      </w:r>
      <w:r w:rsidR="00236691">
        <w:rPr>
          <w:noProof/>
        </w:rPr>
        <w:t>,</w:t>
      </w:r>
      <w:r>
        <w:t xml:space="preserve"> facets are used to assign concepts to the semantic label. Each data item in a data set has to fulfill the assigned </w:t>
      </w:r>
      <w:r w:rsidRPr="00236691">
        <w:rPr>
          <w:noProof/>
        </w:rPr>
        <w:t>concepts</w:t>
      </w:r>
      <w:r w:rsidR="00236691">
        <w:rPr>
          <w:noProof/>
        </w:rPr>
        <w:t>,</w:t>
      </w:r>
      <w:r>
        <w:t xml:space="preserve"> and all existing data items which fulfill the concepts must </w:t>
      </w:r>
      <w:r w:rsidRPr="00236691">
        <w:rPr>
          <w:noProof/>
        </w:rPr>
        <w:t>be included</w:t>
      </w:r>
      <w:r>
        <w:t xml:space="preserve"> in the </w:t>
      </w:r>
      <w:r w:rsidRPr="00236691">
        <w:rPr>
          <w:noProof/>
        </w:rPr>
        <w:t>dataset</w:t>
      </w:r>
      <w:r>
        <w:t>. For example</w:t>
      </w:r>
      <w:r w:rsidR="00180384">
        <w:t>,</w:t>
      </w:r>
      <w:r>
        <w:t xml:space="preserve"> assigning the concept Austria over the spatial facet to a semantic label indicates that the data set contains all existing data items which can be ass</w:t>
      </w:r>
      <w:r w:rsidR="00074AFA">
        <w:t>igned to Austria, or even more.</w:t>
      </w:r>
    </w:p>
    <w:p w14:paraId="08BB43BB" w14:textId="77777777" w:rsidR="000D64CC" w:rsidRDefault="000D64CC" w:rsidP="000D64CC"/>
    <w:p w14:paraId="132215A8" w14:textId="59C7A566" w:rsidR="000D64CC" w:rsidRDefault="000D64CC" w:rsidP="000D64CC">
      <w:r>
        <w:t xml:space="preserve">Since the concepts shall </w:t>
      </w:r>
      <w:r w:rsidRPr="00236691">
        <w:rPr>
          <w:noProof/>
        </w:rPr>
        <w:t>be defined</w:t>
      </w:r>
      <w:r>
        <w:t xml:space="preserve"> in an </w:t>
      </w:r>
      <w:r w:rsidRPr="00236691">
        <w:rPr>
          <w:noProof/>
        </w:rPr>
        <w:t>ontology</w:t>
      </w:r>
      <w:r w:rsidR="00236691">
        <w:rPr>
          <w:noProof/>
        </w:rPr>
        <w:t>,</w:t>
      </w:r>
      <w:r>
        <w:t xml:space="preserve"> it will be possible to define specialization respectively generalization hierarchies between two concepts explicitly or to derive them by employing subsumption reasoning. Following this approach</w:t>
      </w:r>
      <w:r w:rsidR="00180384">
        <w:t>,</w:t>
      </w:r>
      <w:r>
        <w:t xml:space="preserve"> it will be possible to derive </w:t>
      </w:r>
      <w:r w:rsidR="00180384">
        <w:t>specialization</w:t>
      </w:r>
      <w:r>
        <w:t xml:space="preserve"> hierarchies between semantic labels and since semantic labels describe the content of the data container it also allows to draw subsumption hierarchies between the data containers. The descriptive metadata concepts can also </w:t>
      </w:r>
      <w:r w:rsidRPr="00236691">
        <w:rPr>
          <w:noProof/>
        </w:rPr>
        <w:t>be used</w:t>
      </w:r>
      <w:r>
        <w:t xml:space="preserve"> for semantic labels which represent information needs. Applying subsumption reasoning allows </w:t>
      </w:r>
      <w:r w:rsidR="00236691">
        <w:rPr>
          <w:noProof/>
        </w:rPr>
        <w:t>finding</w:t>
      </w:r>
      <w:r>
        <w:t xml:space="preserve"> the most specific superset respectively semantic label of a data container for a given semantic label concept representing an information need. Since multiple data containers can represent the most specific superset, the administrative metadata can be considered to decide which superset shall be selected, e.g., select the superset which contains most-recent data items, has the smallest size, or the one with the right encoding. This additional information represented by the administrative metadata shall not </w:t>
      </w:r>
      <w:r w:rsidRPr="00236691">
        <w:rPr>
          <w:noProof/>
        </w:rPr>
        <w:t>be used</w:t>
      </w:r>
      <w:r>
        <w:t xml:space="preserve"> for reasoning purposes, which is why it shall not be represented by concepts in the ontology instead it shall </w:t>
      </w:r>
      <w:r w:rsidRPr="00236691">
        <w:rPr>
          <w:noProof/>
        </w:rPr>
        <w:t>be annotated</w:t>
      </w:r>
      <w:r>
        <w:t xml:space="preserve"> in some way.</w:t>
      </w:r>
    </w:p>
    <w:p w14:paraId="60336703" w14:textId="2402AC44" w:rsidR="00831F53" w:rsidRDefault="00831F53" w:rsidP="000D64CC"/>
    <w:p w14:paraId="1597637B" w14:textId="78BCF707" w:rsidR="00831F53" w:rsidRDefault="00244F41" w:rsidP="000D64CC">
      <w:r>
        <w:t xml:space="preserve">The communication for the creation of a container shall be implemented through </w:t>
      </w:r>
      <w:r w:rsidRPr="00236691">
        <w:rPr>
          <w:noProof/>
        </w:rPr>
        <w:t>web</w:t>
      </w:r>
      <w:r w:rsidR="00236691">
        <w:rPr>
          <w:noProof/>
        </w:rPr>
        <w:t xml:space="preserve"> </w:t>
      </w:r>
      <w:r w:rsidRPr="00236691">
        <w:rPr>
          <w:noProof/>
        </w:rPr>
        <w:t>services</w:t>
      </w:r>
      <w:r>
        <w:t xml:space="preserve"> to e</w:t>
      </w:r>
      <w:r w:rsidR="00831F53">
        <w:t xml:space="preserve">nable the integration with the SemNOTAM Briefing Application. </w:t>
      </w:r>
      <w:r>
        <w:t>The management application and the briefing application both need to be able to select concep</w:t>
      </w:r>
      <w:r w:rsidR="00654D1D">
        <w:t xml:space="preserve">ts for facets. Furthermore, both systems need to build interest specifications based on the selected concepts and use this interest specification as input for the </w:t>
      </w:r>
      <w:r w:rsidR="0098247F">
        <w:t xml:space="preserve">SemNotamWebService. The difference between the two systems is </w:t>
      </w:r>
      <w:r w:rsidR="0098247F" w:rsidRPr="00236691">
        <w:rPr>
          <w:noProof/>
        </w:rPr>
        <w:t>that</w:t>
      </w:r>
      <w:r w:rsidR="0098247F">
        <w:t xml:space="preserve"> in the management application the user shall decide which data container shall </w:t>
      </w:r>
      <w:r w:rsidR="0098247F" w:rsidRPr="00236691">
        <w:rPr>
          <w:noProof/>
        </w:rPr>
        <w:t>be used</w:t>
      </w:r>
      <w:r w:rsidR="0098247F">
        <w:t xml:space="preserve"> as data source. The briefing application is not interested in the used NOTAM data. Therefore, one service shall find the most specific </w:t>
      </w:r>
      <w:r w:rsidR="0098247F" w:rsidRPr="00236691">
        <w:rPr>
          <w:noProof/>
        </w:rPr>
        <w:t>superset in</w:t>
      </w:r>
      <w:r w:rsidR="0098247F">
        <w:t xml:space="preserve"> the ontology, based on the subsumption hierarchy between containers and their administrative metadata.</w:t>
      </w:r>
    </w:p>
    <w:p w14:paraId="1DA594C4" w14:textId="77777777" w:rsidR="000D64CC" w:rsidRDefault="000D64CC" w:rsidP="000D64CC"/>
    <w:p w14:paraId="7448E8A9" w14:textId="788805AE" w:rsidR="000D64CC" w:rsidRDefault="000D64CC" w:rsidP="000D64CC">
      <w:r>
        <w:lastRenderedPageBreak/>
        <w:t>To support these and other</w:t>
      </w:r>
      <w:r w:rsidR="00244F41">
        <w:t xml:space="preserve"> tasks an ontology, a </w:t>
      </w:r>
      <w:r>
        <w:t>management application for data containers</w:t>
      </w:r>
      <w:r w:rsidR="00244F41">
        <w:t xml:space="preserve">, and a </w:t>
      </w:r>
      <w:r w:rsidR="00244F41" w:rsidRPr="00236691">
        <w:rPr>
          <w:noProof/>
        </w:rPr>
        <w:t>web</w:t>
      </w:r>
      <w:r w:rsidR="00236691">
        <w:rPr>
          <w:noProof/>
        </w:rPr>
        <w:t xml:space="preserve"> </w:t>
      </w:r>
      <w:r w:rsidR="00244F41" w:rsidRPr="00236691">
        <w:rPr>
          <w:noProof/>
        </w:rPr>
        <w:t>service</w:t>
      </w:r>
      <w:r w:rsidR="00244F41">
        <w:t xml:space="preserve"> project</w:t>
      </w:r>
      <w:r>
        <w:t xml:space="preserve"> shall </w:t>
      </w:r>
      <w:r w:rsidRPr="00236691">
        <w:rPr>
          <w:noProof/>
        </w:rPr>
        <w:t>be developed</w:t>
      </w:r>
      <w:r>
        <w:t xml:space="preserve">. </w:t>
      </w:r>
      <w:r w:rsidR="00244F41">
        <w:t>These three subsystems shall fulfill the following tasks:</w:t>
      </w:r>
    </w:p>
    <w:p w14:paraId="2C1283D9" w14:textId="77777777" w:rsidR="000D64CC" w:rsidRDefault="000D64CC" w:rsidP="000D64CC"/>
    <w:p w14:paraId="5D58D766" w14:textId="77777777" w:rsidR="000D64CC" w:rsidRDefault="000D64CC" w:rsidP="00180384">
      <w:pPr>
        <w:pStyle w:val="berschrift3"/>
      </w:pPr>
      <w:bookmarkStart w:id="19" w:name="_Ref498498200"/>
      <w:r>
        <w:t>Ontology Management</w:t>
      </w:r>
      <w:bookmarkEnd w:id="19"/>
    </w:p>
    <w:p w14:paraId="344C4D68" w14:textId="1F0E1553" w:rsidR="000D64CC" w:rsidRDefault="000D64CC" w:rsidP="000D64CC">
      <w:r>
        <w:t>The semantic label of a data container includes the descriptive metadata</w:t>
      </w:r>
      <w:r w:rsidR="0098247F">
        <w:t xml:space="preserve"> which shall be represented by </w:t>
      </w:r>
      <w:r>
        <w:t>ontology concept</w:t>
      </w:r>
      <w:r w:rsidR="0098247F">
        <w:t>s</w:t>
      </w:r>
      <w:r>
        <w:t xml:space="preserve">. </w:t>
      </w:r>
      <w:r w:rsidR="0098247F">
        <w:t xml:space="preserve">The facets </w:t>
      </w:r>
      <w:r w:rsidR="0098247F" w:rsidRPr="00236691">
        <w:rPr>
          <w:noProof/>
        </w:rPr>
        <w:t>are also represented</w:t>
      </w:r>
      <w:r w:rsidR="0098247F">
        <w:t xml:space="preserve"> as </w:t>
      </w:r>
      <w:r w:rsidR="0098247F" w:rsidRPr="00236691">
        <w:rPr>
          <w:noProof/>
        </w:rPr>
        <w:t>concepts</w:t>
      </w:r>
      <w:r w:rsidR="00236691">
        <w:rPr>
          <w:noProof/>
        </w:rPr>
        <w:t>,</w:t>
      </w:r>
      <w:r w:rsidR="0098247F">
        <w:t xml:space="preserve"> and the descriptive metadata concepts </w:t>
      </w:r>
      <w:r w:rsidR="0098247F" w:rsidRPr="00236691">
        <w:rPr>
          <w:noProof/>
        </w:rPr>
        <w:t>are defined</w:t>
      </w:r>
      <w:r w:rsidR="0098247F">
        <w:t xml:space="preserve"> as their </w:t>
      </w:r>
      <w:r w:rsidR="0098247F" w:rsidRPr="00236691">
        <w:rPr>
          <w:noProof/>
        </w:rPr>
        <w:t>sub</w:t>
      </w:r>
      <w:r w:rsidR="00236691">
        <w:rPr>
          <w:noProof/>
        </w:rPr>
        <w:t>-</w:t>
      </w:r>
      <w:r w:rsidR="0098247F" w:rsidRPr="00236691">
        <w:rPr>
          <w:noProof/>
        </w:rPr>
        <w:t>concepts</w:t>
      </w:r>
      <w:r w:rsidR="0098247F">
        <w:t xml:space="preserve">. </w:t>
      </w:r>
      <w:r w:rsidR="001476CD">
        <w:t xml:space="preserve">Moreover, each descriptive metadata concept has an interest representation annotated. </w:t>
      </w:r>
      <w:r>
        <w:t xml:space="preserve">The administrative metadata </w:t>
      </w:r>
      <w:r w:rsidRPr="00236691">
        <w:rPr>
          <w:noProof/>
        </w:rPr>
        <w:t>is assigned</w:t>
      </w:r>
      <w:r>
        <w:t xml:space="preserve"> to the punned instance of a data container. The ontology management shall support create, modify, and delete operations on concepts and their annotations. </w:t>
      </w:r>
    </w:p>
    <w:p w14:paraId="6E425117" w14:textId="77777777" w:rsidR="000D64CC" w:rsidRDefault="000D64CC" w:rsidP="000D64CC"/>
    <w:p w14:paraId="012DD60C" w14:textId="434D7620" w:rsidR="000D64CC" w:rsidRDefault="000D64CC" w:rsidP="00180384">
      <w:pPr>
        <w:pStyle w:val="berschrift3"/>
      </w:pPr>
      <w:bookmarkStart w:id="20" w:name="_Ref498498832"/>
      <w:r>
        <w:t>Container Management</w:t>
      </w:r>
      <w:bookmarkEnd w:id="20"/>
      <w:r w:rsidR="00B333FA">
        <w:t xml:space="preserve"> Application</w:t>
      </w:r>
    </w:p>
    <w:p w14:paraId="5679330B" w14:textId="77777777" w:rsidR="000D64CC" w:rsidRDefault="000D64CC" w:rsidP="000D64CC">
      <w:r>
        <w:t xml:space="preserve">An application for managing data containers shall </w:t>
      </w:r>
      <w:r w:rsidRPr="00236691">
        <w:rPr>
          <w:noProof/>
        </w:rPr>
        <w:t>be implemented</w:t>
      </w:r>
      <w:r>
        <w:t>. This application should enable the user to view, modify, delete, create, and refresh data containers respectively their metadata.</w:t>
      </w:r>
    </w:p>
    <w:p w14:paraId="02A81F0B" w14:textId="77777777" w:rsidR="000D64CC" w:rsidRDefault="000D64CC" w:rsidP="000D64CC"/>
    <w:p w14:paraId="06BB931C" w14:textId="258ABC95" w:rsidR="000D64CC" w:rsidRDefault="000D64CC" w:rsidP="000D64CC">
      <w:r>
        <w:t xml:space="preserve">View: The user shall be able to view the existing containers which are available in the corresponding ontology. </w:t>
      </w:r>
      <w:r w:rsidR="0098247F">
        <w:t xml:space="preserve">The list of containers shall display the descriptive </w:t>
      </w:r>
      <w:r w:rsidR="0098247F" w:rsidRPr="00236691">
        <w:rPr>
          <w:noProof/>
        </w:rPr>
        <w:t>metadata</w:t>
      </w:r>
      <w:r w:rsidR="00236691">
        <w:rPr>
          <w:noProof/>
        </w:rPr>
        <w:t>,</w:t>
      </w:r>
      <w:r w:rsidR="0098247F">
        <w:t xml:space="preserve"> and a detailed</w:t>
      </w:r>
      <w:r>
        <w:t xml:space="preserve"> view</w:t>
      </w:r>
      <w:r w:rsidR="00561255">
        <w:t xml:space="preserve"> of a single container</w:t>
      </w:r>
      <w:r>
        <w:t xml:space="preserve"> shall display descripti</w:t>
      </w:r>
      <w:r w:rsidR="00561255">
        <w:t>ve and administrative metadata.</w:t>
      </w:r>
    </w:p>
    <w:p w14:paraId="7B310830" w14:textId="77777777" w:rsidR="001476CD" w:rsidRDefault="001476CD" w:rsidP="000D64CC"/>
    <w:p w14:paraId="65074FCC" w14:textId="671FE104" w:rsidR="000D64CC" w:rsidRDefault="000D64CC" w:rsidP="000D64CC">
      <w:r>
        <w:t>Modify: Furthermore, the user shall be able to modify some of the administrative metadata, e.g., the refresh interval</w:t>
      </w:r>
      <w:r w:rsidR="00561255">
        <w:t xml:space="preserve"> and the refresh until timestamp</w:t>
      </w:r>
      <w:r>
        <w:t xml:space="preserve">. If other metadata </w:t>
      </w:r>
      <w:r w:rsidRPr="00236691">
        <w:rPr>
          <w:noProof/>
        </w:rPr>
        <w:t>shall be</w:t>
      </w:r>
      <w:r>
        <w:t xml:space="preserve"> modified, e.g., descriptive metadata, then this shall be </w:t>
      </w:r>
      <w:r w:rsidR="00246A1D">
        <w:t>prevented,</w:t>
      </w:r>
      <w:r>
        <w:t xml:space="preserve"> and it shall </w:t>
      </w:r>
      <w:r w:rsidRPr="00236691">
        <w:rPr>
          <w:noProof/>
        </w:rPr>
        <w:t>be indicated</w:t>
      </w:r>
      <w:r>
        <w:t xml:space="preserve"> that a new container shall </w:t>
      </w:r>
      <w:r w:rsidRPr="00236691">
        <w:rPr>
          <w:noProof/>
        </w:rPr>
        <w:t>be created</w:t>
      </w:r>
      <w:r>
        <w:t xml:space="preserve"> for this purpose.</w:t>
      </w:r>
    </w:p>
    <w:p w14:paraId="3CA8BE16" w14:textId="77777777" w:rsidR="001476CD" w:rsidRDefault="001476CD" w:rsidP="000D64CC"/>
    <w:p w14:paraId="648D1F89" w14:textId="6783CAFC" w:rsidR="000D64CC" w:rsidRDefault="000D64CC" w:rsidP="000D64CC">
      <w:r>
        <w:t xml:space="preserve">Delete: The user shall also be able to delete a container, but in this </w:t>
      </w:r>
      <w:r w:rsidRPr="00236691">
        <w:rPr>
          <w:noProof/>
        </w:rPr>
        <w:t>case</w:t>
      </w:r>
      <w:r w:rsidR="00236691">
        <w:rPr>
          <w:noProof/>
        </w:rPr>
        <w:t>,</w:t>
      </w:r>
      <w:r>
        <w:t xml:space="preserve"> possible existing dependencies to </w:t>
      </w:r>
      <w:r w:rsidR="00236691">
        <w:t>an</w:t>
      </w:r>
      <w:r w:rsidRPr="00236691">
        <w:rPr>
          <w:noProof/>
        </w:rPr>
        <w:t>other container</w:t>
      </w:r>
      <w:r>
        <w:t xml:space="preserve"> must </w:t>
      </w:r>
      <w:r w:rsidRPr="00236691">
        <w:rPr>
          <w:noProof/>
        </w:rPr>
        <w:t>be considered</w:t>
      </w:r>
      <w:r>
        <w:t xml:space="preserve">, e.g., </w:t>
      </w:r>
      <w:r w:rsidR="001A51BF">
        <w:t xml:space="preserve">the user should </w:t>
      </w:r>
      <w:r w:rsidR="001A51BF" w:rsidRPr="00236691">
        <w:rPr>
          <w:noProof/>
        </w:rPr>
        <w:t>be informed</w:t>
      </w:r>
      <w:r w:rsidR="001A51BF">
        <w:t xml:space="preserve"> that the</w:t>
      </w:r>
      <w:r>
        <w:t xml:space="preserve"> data container </w:t>
      </w:r>
      <w:r w:rsidR="001A51BF">
        <w:t>might act a</w:t>
      </w:r>
      <w:r>
        <w:t>s a da</w:t>
      </w:r>
      <w:r w:rsidR="001A51BF">
        <w:t>ta source for another container</w:t>
      </w:r>
      <w:r>
        <w:t>.</w:t>
      </w:r>
    </w:p>
    <w:p w14:paraId="23E5A994" w14:textId="77777777" w:rsidR="001476CD" w:rsidRDefault="001476CD" w:rsidP="000D64CC"/>
    <w:p w14:paraId="14FFC4E8" w14:textId="77777777" w:rsidR="000D64CC" w:rsidRDefault="000D64CC" w:rsidP="000D64CC">
      <w:r>
        <w:t xml:space="preserve">Create: For the creation of new containers there shall be an interface where the user can select a concept for each facet. The user can choose between creating a primary container or a secondary container. </w:t>
      </w:r>
    </w:p>
    <w:p w14:paraId="3331AE9B" w14:textId="39216E86" w:rsidR="000D64CC" w:rsidRDefault="000D64CC" w:rsidP="000D64CC">
      <w:r>
        <w:t>For primary containers</w:t>
      </w:r>
      <w:r w:rsidR="00180384">
        <w:t>,</w:t>
      </w:r>
      <w:r>
        <w:t xml:space="preserve"> the corresponding dataset has to be declared explicitly, since they do not have a data source. Therefore</w:t>
      </w:r>
      <w:r w:rsidR="00180384">
        <w:t>,</w:t>
      </w:r>
      <w:r>
        <w:t xml:space="preserve"> no other primary or secondary data container shall be selected. The user shall ensure that the selected dataset includes all the data items specified by the container facets respectively the administrative metadata.</w:t>
      </w:r>
    </w:p>
    <w:p w14:paraId="14043E3D" w14:textId="0A7CC1E7" w:rsidR="000D64CC" w:rsidRDefault="000D64CC" w:rsidP="000D64CC">
      <w:r>
        <w:t>For the creation of a new secondary container, first, its most specific superset shall be found.</w:t>
      </w:r>
      <w:r w:rsidR="00561255">
        <w:t xml:space="preserve"> The user shall be able to decide which superset should </w:t>
      </w:r>
      <w:r w:rsidR="00561255" w:rsidRPr="00236691">
        <w:rPr>
          <w:noProof/>
        </w:rPr>
        <w:t>be used</w:t>
      </w:r>
      <w:r w:rsidR="00561255">
        <w:t>.</w:t>
      </w:r>
      <w:r>
        <w:t xml:space="preserve"> Furthermore, a service that </w:t>
      </w:r>
      <w:r w:rsidRPr="00236691">
        <w:rPr>
          <w:noProof/>
        </w:rPr>
        <w:t>is used</w:t>
      </w:r>
      <w:r>
        <w:t xml:space="preserve"> for filtering the data set has to be selected by the user. The </w:t>
      </w:r>
      <w:r w:rsidRPr="00236691">
        <w:rPr>
          <w:noProof/>
        </w:rPr>
        <w:t>dataset</w:t>
      </w:r>
      <w:r>
        <w:t xml:space="preserve"> of the subsuming container </w:t>
      </w:r>
      <w:r w:rsidRPr="00236691">
        <w:rPr>
          <w:noProof/>
        </w:rPr>
        <w:t>is used</w:t>
      </w:r>
      <w:r>
        <w:t xml:space="preserve"> as input for the selected service which filters it based on the selected concepts and if existing on the specific interest. The output of the service represents the data set of the created container. The service and the parameters that </w:t>
      </w:r>
      <w:r w:rsidRPr="00236691">
        <w:rPr>
          <w:noProof/>
        </w:rPr>
        <w:t>are used</w:t>
      </w:r>
      <w:r>
        <w:t xml:space="preserve"> for calling it are saved in the ontology to enable the refreshing of the container.</w:t>
      </w:r>
    </w:p>
    <w:p w14:paraId="01D45A0B" w14:textId="73AE83ED" w:rsidR="000D64CC" w:rsidRDefault="000D64CC" w:rsidP="000D64CC">
      <w:r>
        <w:t xml:space="preserve">A data container shall </w:t>
      </w:r>
      <w:r w:rsidRPr="00236691">
        <w:rPr>
          <w:noProof/>
        </w:rPr>
        <w:t>be created</w:t>
      </w:r>
      <w:r>
        <w:t xml:space="preserve"> within a repository. A repository includes the ontology and the data sets of the existing data containers. Repositories shall allow </w:t>
      </w:r>
      <w:r w:rsidR="00236691">
        <w:rPr>
          <w:noProof/>
        </w:rPr>
        <w:t>creating</w:t>
      </w:r>
      <w:r>
        <w:t xml:space="preserve"> “public” containers and “private” containers, e.g., for specific flights. These repositories shall </w:t>
      </w:r>
      <w:r w:rsidRPr="00236691">
        <w:rPr>
          <w:noProof/>
        </w:rPr>
        <w:t>be considered</w:t>
      </w:r>
      <w:r>
        <w:t xml:space="preserve"> during the data container search.</w:t>
      </w:r>
      <w:r w:rsidR="00B342EF">
        <w:t xml:space="preserve"> The implementation only includes one repository, which acts as </w:t>
      </w:r>
      <w:r w:rsidR="00B342EF" w:rsidRPr="00236691">
        <w:rPr>
          <w:noProof/>
        </w:rPr>
        <w:t>public</w:t>
      </w:r>
      <w:r w:rsidR="00B342EF">
        <w:t xml:space="preserve"> repository. However, the possibility to select another repository shall </w:t>
      </w:r>
      <w:r w:rsidR="00B342EF" w:rsidRPr="00236691">
        <w:rPr>
          <w:noProof/>
        </w:rPr>
        <w:t>be given</w:t>
      </w:r>
      <w:r w:rsidR="00B342EF">
        <w:t>.</w:t>
      </w:r>
    </w:p>
    <w:p w14:paraId="77E379AA" w14:textId="77777777" w:rsidR="001476CD" w:rsidRDefault="001476CD" w:rsidP="001476CD">
      <w:pPr>
        <w:tabs>
          <w:tab w:val="left" w:pos="3402"/>
        </w:tabs>
      </w:pPr>
    </w:p>
    <w:p w14:paraId="4A8F0E18" w14:textId="77777777" w:rsidR="000D64CC" w:rsidRDefault="000D64CC" w:rsidP="000D64CC">
      <w:r>
        <w:lastRenderedPageBreak/>
        <w:t xml:space="preserve">Refresh: The refreshing of containers shall only </w:t>
      </w:r>
      <w:r w:rsidRPr="00236691">
        <w:rPr>
          <w:noProof/>
        </w:rPr>
        <w:t>be implemented</w:t>
      </w:r>
      <w:r>
        <w:t xml:space="preserve"> as a manual task. The automatic refreshing, however, shall be considered as well. Furthermore, different variants of refreshing shall be analyzed such as the decentral/central or the push/pull refresh process. The basic steps of the refresh process can be summarized as follows: When a refresh </w:t>
      </w:r>
      <w:r w:rsidRPr="00236691">
        <w:rPr>
          <w:noProof/>
        </w:rPr>
        <w:t>is initiated</w:t>
      </w:r>
      <w:r>
        <w:t xml:space="preserve"> the qualitative data of the container and its data source container must </w:t>
      </w:r>
      <w:r w:rsidRPr="00236691">
        <w:rPr>
          <w:noProof/>
        </w:rPr>
        <w:t>be checked</w:t>
      </w:r>
      <w:r>
        <w:t>, whether there has been a refresh of the data source and whether the data source contains new data. If a refresh is needed, then the new data items must be filtered with the service and the parameters of the container and the data container with its metadata shall be updated.</w:t>
      </w:r>
    </w:p>
    <w:p w14:paraId="6D1C8E1A" w14:textId="77777777" w:rsidR="000D64CC" w:rsidRDefault="000D64CC" w:rsidP="000D64CC"/>
    <w:p w14:paraId="7B84750D" w14:textId="646C792C" w:rsidR="000D64CC" w:rsidRDefault="00831F53" w:rsidP="00831F53">
      <w:pPr>
        <w:pStyle w:val="berschrift3"/>
      </w:pPr>
      <w:bookmarkStart w:id="21" w:name="_Ref498498206"/>
      <w:r>
        <w:t>Container Description Service</w:t>
      </w:r>
      <w:bookmarkEnd w:id="21"/>
    </w:p>
    <w:p w14:paraId="4250436D" w14:textId="6167D85F" w:rsidR="001476CD" w:rsidRDefault="0098247F" w:rsidP="0098247F">
      <w:r w:rsidRPr="00236691">
        <w:rPr>
          <w:noProof/>
        </w:rPr>
        <w:t>To create a container description</w:t>
      </w:r>
      <w:r>
        <w:t>, the user shall be able to select concepts for the different facets. Therefore, a service to select a concept for one specific facet, which only provides concepts for this facet, must be provided. Furthermore, it shall be possible to select other ontologies which include other concepts for this facet.</w:t>
      </w:r>
    </w:p>
    <w:p w14:paraId="67E4940B" w14:textId="77777777" w:rsidR="001476CD" w:rsidRDefault="001476CD" w:rsidP="0098247F"/>
    <w:p w14:paraId="46BFBBD1" w14:textId="15DDCF47" w:rsidR="00561255" w:rsidRDefault="001476CD" w:rsidP="0098247F">
      <w:r>
        <w:t xml:space="preserve">The SemNOTAM system requires an interest specification as input to filter a set of DNOTAMs. </w:t>
      </w:r>
      <w:r w:rsidRPr="00236691">
        <w:rPr>
          <w:noProof/>
        </w:rPr>
        <w:t>This</w:t>
      </w:r>
      <w:r>
        <w:t xml:space="preserve"> means that the container description needs to </w:t>
      </w:r>
      <w:r w:rsidRPr="00236691">
        <w:rPr>
          <w:noProof/>
        </w:rPr>
        <w:t>be translated</w:t>
      </w:r>
      <w:r>
        <w:t xml:space="preserve"> to its corresponding interest specification representation. Therefore, a service is needed which realizes the mapping between a concept and its interest representation. Therefore, the annotated interest representations of the concepts in the ontology </w:t>
      </w:r>
      <w:r w:rsidRPr="00236691">
        <w:rPr>
          <w:noProof/>
        </w:rPr>
        <w:t>are used</w:t>
      </w:r>
      <w:r>
        <w:t>.</w:t>
      </w:r>
    </w:p>
    <w:p w14:paraId="358AF2B3" w14:textId="77777777" w:rsidR="001476CD" w:rsidRDefault="001476CD" w:rsidP="000D64CC"/>
    <w:p w14:paraId="3E3D0DC3" w14:textId="1EBF8575" w:rsidR="000D64CC" w:rsidRPr="000D64CC" w:rsidRDefault="000D64CC" w:rsidP="000D64CC">
      <w:r>
        <w:t xml:space="preserve">Another service shall enable the user to find the most specific </w:t>
      </w:r>
      <w:r w:rsidRPr="00236691">
        <w:rPr>
          <w:noProof/>
        </w:rPr>
        <w:t xml:space="preserve">superset </w:t>
      </w:r>
      <w:r w:rsidR="00236691">
        <w:rPr>
          <w:noProof/>
        </w:rPr>
        <w:t>of</w:t>
      </w:r>
      <w:r>
        <w:t xml:space="preserve"> his/her information need respectively specified interest specification. Therefore, a service for retrieving the most specific superset shall </w:t>
      </w:r>
      <w:r w:rsidRPr="00236691">
        <w:rPr>
          <w:noProof/>
        </w:rPr>
        <w:t>be implemented</w:t>
      </w:r>
      <w:r>
        <w:t xml:space="preserve">. </w:t>
      </w:r>
      <w:r w:rsidR="001476CD">
        <w:t xml:space="preserve">The service needs to map the interests back to its corresponding </w:t>
      </w:r>
      <w:r w:rsidR="001476CD" w:rsidRPr="00236691">
        <w:rPr>
          <w:noProof/>
        </w:rPr>
        <w:t>concepts</w:t>
      </w:r>
      <w:r w:rsidR="001476CD">
        <w:t xml:space="preserve"> since interests itself do not store the concept information. </w:t>
      </w:r>
      <w:r>
        <w:t xml:space="preserve">The service shall find all possible most specific supersets and </w:t>
      </w:r>
      <w:r w:rsidR="00B333FA">
        <w:t>decide</w:t>
      </w:r>
      <w:r w:rsidR="001476CD">
        <w:t xml:space="preserve"> which one to use based on the administrative metadata</w:t>
      </w:r>
      <w:r>
        <w:t>.</w:t>
      </w:r>
    </w:p>
    <w:p w14:paraId="4745BCD8" w14:textId="77777777" w:rsidR="001917D4" w:rsidRDefault="001917D4" w:rsidP="001917D4">
      <w:pPr>
        <w:pStyle w:val="berschrift2"/>
      </w:pPr>
      <w:bookmarkStart w:id="22" w:name="_Ref498498399"/>
      <w:bookmarkStart w:id="23" w:name="_Ref498590922"/>
      <w:bookmarkStart w:id="24" w:name="_Toc499481569"/>
      <w:r>
        <w:t>Requirements</w:t>
      </w:r>
      <w:bookmarkEnd w:id="22"/>
      <w:bookmarkEnd w:id="23"/>
      <w:bookmarkEnd w:id="24"/>
    </w:p>
    <w:p w14:paraId="596A7D7D" w14:textId="4FAB14A8" w:rsidR="00074AFA" w:rsidRDefault="00074AFA" w:rsidP="00074AFA">
      <w:r>
        <w:t>The task description of the previous section is used to specify the requi</w:t>
      </w:r>
      <w:r w:rsidR="00ED0253">
        <w:t xml:space="preserve">rements. These requirements </w:t>
      </w:r>
      <w:r w:rsidR="00ED0253" w:rsidRPr="00236691">
        <w:rPr>
          <w:noProof/>
        </w:rPr>
        <w:t>are first grouped</w:t>
      </w:r>
      <w:r w:rsidR="00ED0253">
        <w:t xml:space="preserve"> according to which of the three </w:t>
      </w:r>
      <w:r w:rsidR="00A014E8">
        <w:t>subsystems</w:t>
      </w:r>
      <w:r w:rsidR="00ED0253">
        <w:t xml:space="preserve"> (Container Ontology, Container Management</w:t>
      </w:r>
      <w:r w:rsidR="00B333FA">
        <w:t xml:space="preserve"> Application</w:t>
      </w:r>
      <w:r w:rsidR="00ED0253">
        <w:t xml:space="preserve">, and </w:t>
      </w:r>
      <w:r w:rsidR="00B333FA">
        <w:t>Container Description Service</w:t>
      </w:r>
      <w:r w:rsidR="00ED0253">
        <w:t xml:space="preserve">) they belong. A second grouping </w:t>
      </w:r>
      <w:r w:rsidR="00A014E8" w:rsidRPr="00236691">
        <w:rPr>
          <w:noProof/>
        </w:rPr>
        <w:t>is</w:t>
      </w:r>
      <w:r w:rsidR="00ED0253" w:rsidRPr="00236691">
        <w:rPr>
          <w:noProof/>
        </w:rPr>
        <w:t xml:space="preserve"> done</w:t>
      </w:r>
      <w:r w:rsidR="00ED0253">
        <w:t xml:space="preserve"> according to </w:t>
      </w:r>
      <w:r w:rsidR="00A014E8">
        <w:t>the part</w:t>
      </w:r>
      <w:r w:rsidR="00B333FA">
        <w:t xml:space="preserve"> or functionality</w:t>
      </w:r>
      <w:r w:rsidR="00A014E8">
        <w:t xml:space="preserve"> of the subsystem they describe</w:t>
      </w:r>
      <w:r w:rsidR="00ED0253">
        <w:t>.</w:t>
      </w:r>
    </w:p>
    <w:p w14:paraId="655D0823" w14:textId="77777777" w:rsidR="00ED0253" w:rsidRDefault="00ED0253" w:rsidP="00074AFA"/>
    <w:p w14:paraId="3D0E1DDA" w14:textId="77777777" w:rsidR="00ED0253" w:rsidRDefault="00ED0253" w:rsidP="00B038F6">
      <w:pPr>
        <w:pStyle w:val="Listenabsatz"/>
        <w:numPr>
          <w:ilvl w:val="0"/>
          <w:numId w:val="31"/>
        </w:numPr>
      </w:pPr>
      <w:r>
        <w:t>Container Ontology</w:t>
      </w:r>
    </w:p>
    <w:p w14:paraId="619C06B1" w14:textId="77777777" w:rsidR="00ED0253" w:rsidRDefault="00ED0253" w:rsidP="00B038F6">
      <w:pPr>
        <w:pStyle w:val="Listenabsatz"/>
        <w:numPr>
          <w:ilvl w:val="1"/>
          <w:numId w:val="31"/>
        </w:numPr>
      </w:pPr>
      <w:r>
        <w:t>Container</w:t>
      </w:r>
    </w:p>
    <w:p w14:paraId="31351B41" w14:textId="0B1D769F" w:rsidR="004C4550" w:rsidRDefault="004C4550" w:rsidP="00B038F6">
      <w:pPr>
        <w:pStyle w:val="Listenabsatz"/>
        <w:numPr>
          <w:ilvl w:val="2"/>
          <w:numId w:val="31"/>
        </w:numPr>
      </w:pPr>
      <w:r>
        <w:t xml:space="preserve">A data container must </w:t>
      </w:r>
      <w:r w:rsidRPr="00236691">
        <w:rPr>
          <w:noProof/>
        </w:rPr>
        <w:t>be represented</w:t>
      </w:r>
      <w:r>
        <w:t xml:space="preserve"> by </w:t>
      </w:r>
      <w:r w:rsidRPr="00236691">
        <w:rPr>
          <w:noProof/>
        </w:rPr>
        <w:t>a class</w:t>
      </w:r>
      <w:r>
        <w:t xml:space="preserve"> and an individual, which have the same IRI.</w:t>
      </w:r>
    </w:p>
    <w:p w14:paraId="1E7AADA8" w14:textId="533BCE02" w:rsidR="00B038F6" w:rsidRDefault="00A014E8" w:rsidP="00B038F6">
      <w:pPr>
        <w:pStyle w:val="Listenabsatz"/>
        <w:numPr>
          <w:ilvl w:val="2"/>
          <w:numId w:val="31"/>
        </w:numPr>
      </w:pPr>
      <w:r>
        <w:t>It must be possible to assign descriptive and administrative metadata to a data container.</w:t>
      </w:r>
    </w:p>
    <w:p w14:paraId="385B10DF" w14:textId="7FA37859" w:rsidR="00A014E8" w:rsidRDefault="00A014E8" w:rsidP="00B038F6">
      <w:pPr>
        <w:pStyle w:val="Listenabsatz"/>
        <w:numPr>
          <w:ilvl w:val="2"/>
          <w:numId w:val="31"/>
        </w:numPr>
      </w:pPr>
      <w:r>
        <w:t>It must be possible to create a subsumption hierarchy of the existing data containers.</w:t>
      </w:r>
    </w:p>
    <w:p w14:paraId="6364D5E7" w14:textId="77777777" w:rsidR="00B038F6" w:rsidRDefault="00B038F6" w:rsidP="00B038F6">
      <w:pPr>
        <w:pStyle w:val="Listenabsatz"/>
        <w:numPr>
          <w:ilvl w:val="1"/>
          <w:numId w:val="31"/>
        </w:numPr>
      </w:pPr>
      <w:r>
        <w:t>Descriptive Metadata</w:t>
      </w:r>
    </w:p>
    <w:p w14:paraId="7DE263F2" w14:textId="77777777" w:rsidR="001476CD" w:rsidRDefault="001476CD" w:rsidP="001476CD">
      <w:pPr>
        <w:pStyle w:val="Listenabsatz"/>
        <w:numPr>
          <w:ilvl w:val="2"/>
          <w:numId w:val="31"/>
        </w:numPr>
      </w:pPr>
      <w:r>
        <w:t xml:space="preserve">A single </w:t>
      </w:r>
      <w:r w:rsidRPr="00236691">
        <w:rPr>
          <w:noProof/>
        </w:rPr>
        <w:t>characteristic</w:t>
      </w:r>
      <w:r>
        <w:t xml:space="preserve"> </w:t>
      </w:r>
      <w:r w:rsidRPr="00236691">
        <w:rPr>
          <w:noProof/>
        </w:rPr>
        <w:t>is represented</w:t>
      </w:r>
      <w:r>
        <w:t xml:space="preserve"> by a concept in the corresponding facet.</w:t>
      </w:r>
    </w:p>
    <w:p w14:paraId="6B60C826" w14:textId="06436A63" w:rsidR="004C4550" w:rsidRDefault="004C4550" w:rsidP="00B038F6">
      <w:pPr>
        <w:pStyle w:val="Listenabsatz"/>
        <w:numPr>
          <w:ilvl w:val="2"/>
          <w:numId w:val="31"/>
        </w:numPr>
      </w:pPr>
      <w:r>
        <w:t xml:space="preserve">The different types of descriptive metadata must </w:t>
      </w:r>
      <w:r w:rsidRPr="00236691">
        <w:rPr>
          <w:noProof/>
        </w:rPr>
        <w:t>be assigned</w:t>
      </w:r>
      <w:r>
        <w:t xml:space="preserve"> to facets, which </w:t>
      </w:r>
      <w:r w:rsidRPr="00236691">
        <w:rPr>
          <w:noProof/>
        </w:rPr>
        <w:t>are represented</w:t>
      </w:r>
      <w:r>
        <w:t xml:space="preserve"> as classes.</w:t>
      </w:r>
    </w:p>
    <w:p w14:paraId="7B6DA10C" w14:textId="77777777" w:rsidR="004C4550" w:rsidRDefault="004C4550" w:rsidP="004C4550">
      <w:pPr>
        <w:pStyle w:val="Listenabsatz"/>
        <w:numPr>
          <w:ilvl w:val="2"/>
          <w:numId w:val="31"/>
        </w:numPr>
      </w:pPr>
      <w:r>
        <w:t xml:space="preserve">A data containers’ descriptive metadata must </w:t>
      </w:r>
      <w:r w:rsidRPr="00236691">
        <w:rPr>
          <w:noProof/>
        </w:rPr>
        <w:t>be described</w:t>
      </w:r>
      <w:r>
        <w:t xml:space="preserve"> by the combination of one concept of each facet.</w:t>
      </w:r>
    </w:p>
    <w:p w14:paraId="693B2DAE" w14:textId="42338F4B" w:rsidR="000371DB" w:rsidRDefault="004C4550" w:rsidP="000371DB">
      <w:pPr>
        <w:pStyle w:val="Listenabsatz"/>
        <w:numPr>
          <w:ilvl w:val="2"/>
          <w:numId w:val="31"/>
        </w:numPr>
      </w:pPr>
      <w:r>
        <w:lastRenderedPageBreak/>
        <w:t>The concepts of the facets must be organized hierarchically, to enable subsumption reasoning.</w:t>
      </w:r>
    </w:p>
    <w:p w14:paraId="583327FD" w14:textId="704A20A1" w:rsidR="00ED0253" w:rsidRDefault="00B038F6" w:rsidP="00B038F6">
      <w:pPr>
        <w:pStyle w:val="Listenabsatz"/>
        <w:numPr>
          <w:ilvl w:val="1"/>
          <w:numId w:val="31"/>
        </w:numPr>
      </w:pPr>
      <w:r>
        <w:t>Administrative Metadata</w:t>
      </w:r>
    </w:p>
    <w:p w14:paraId="57383663" w14:textId="1688D055" w:rsidR="000371DB" w:rsidRDefault="004C4550" w:rsidP="00396EC4">
      <w:pPr>
        <w:pStyle w:val="Listenabsatz"/>
        <w:numPr>
          <w:ilvl w:val="2"/>
          <w:numId w:val="31"/>
        </w:numPr>
      </w:pPr>
      <w:r>
        <w:t xml:space="preserve">The administrative metadata of the data container must </w:t>
      </w:r>
      <w:r w:rsidRPr="00236691">
        <w:rPr>
          <w:noProof/>
        </w:rPr>
        <w:t>be assigned</w:t>
      </w:r>
      <w:r>
        <w:t xml:space="preserve"> to the individual</w:t>
      </w:r>
      <w:r w:rsidR="00A014E8">
        <w:t xml:space="preserve"> of the data container</w:t>
      </w:r>
      <w:r>
        <w:t>.</w:t>
      </w:r>
    </w:p>
    <w:p w14:paraId="19AD1D6E" w14:textId="476B0A4D" w:rsidR="00396EC4" w:rsidRDefault="00396EC4" w:rsidP="00396EC4">
      <w:pPr>
        <w:pStyle w:val="Listenabsatz"/>
        <w:numPr>
          <w:ilvl w:val="2"/>
          <w:numId w:val="31"/>
        </w:numPr>
      </w:pPr>
      <w:r>
        <w:t xml:space="preserve">For secondary data containers, the data source container must </w:t>
      </w:r>
      <w:r w:rsidRPr="00236691">
        <w:rPr>
          <w:noProof/>
        </w:rPr>
        <w:t>be referenced</w:t>
      </w:r>
      <w:r>
        <w:t xml:space="preserve"> through an object property.</w:t>
      </w:r>
    </w:p>
    <w:p w14:paraId="219B17C5" w14:textId="2AC2BD50" w:rsidR="00B038F6" w:rsidRDefault="00396EC4" w:rsidP="00396EC4">
      <w:pPr>
        <w:pStyle w:val="Listenabsatz"/>
        <w:numPr>
          <w:ilvl w:val="2"/>
          <w:numId w:val="31"/>
        </w:numPr>
      </w:pPr>
      <w:r>
        <w:t xml:space="preserve">The other administrative metadata </w:t>
      </w:r>
      <w:r w:rsidR="00236691" w:rsidRPr="00236691">
        <w:rPr>
          <w:noProof/>
        </w:rPr>
        <w:t>is</w:t>
      </w:r>
      <w:r w:rsidRPr="00236691">
        <w:rPr>
          <w:noProof/>
        </w:rPr>
        <w:t xml:space="preserve"> assign</w:t>
      </w:r>
      <w:r w:rsidR="00236691" w:rsidRPr="00236691">
        <w:rPr>
          <w:noProof/>
        </w:rPr>
        <w:t>ed</w:t>
      </w:r>
      <w:r>
        <w:t xml:space="preserve"> through data properties.</w:t>
      </w:r>
    </w:p>
    <w:p w14:paraId="19AA26BF" w14:textId="09B0C995" w:rsidR="00EE36B3" w:rsidRDefault="00EE36B3" w:rsidP="00396EC4">
      <w:pPr>
        <w:pStyle w:val="Listenabsatz"/>
        <w:numPr>
          <w:ilvl w:val="2"/>
          <w:numId w:val="31"/>
        </w:numPr>
      </w:pPr>
      <w:r>
        <w:t>Each data container needs to have different timestamps assigned to enable the comparison of their quality.</w:t>
      </w:r>
    </w:p>
    <w:p w14:paraId="55EBAA5F" w14:textId="77777777" w:rsidR="00ED0253" w:rsidRDefault="00ED0253" w:rsidP="00B038F6">
      <w:pPr>
        <w:pStyle w:val="Listenabsatz"/>
        <w:numPr>
          <w:ilvl w:val="0"/>
          <w:numId w:val="31"/>
        </w:numPr>
      </w:pPr>
      <w:r>
        <w:t>Container Management</w:t>
      </w:r>
    </w:p>
    <w:p w14:paraId="4CF3D521" w14:textId="77777777" w:rsidR="001C2E6D" w:rsidRDefault="001C2E6D" w:rsidP="001C2E6D">
      <w:pPr>
        <w:pStyle w:val="Listenabsatz"/>
        <w:numPr>
          <w:ilvl w:val="1"/>
          <w:numId w:val="31"/>
        </w:numPr>
      </w:pPr>
      <w:r>
        <w:t>View container</w:t>
      </w:r>
    </w:p>
    <w:p w14:paraId="41442BEE" w14:textId="6628B9F8" w:rsidR="001C2E6D" w:rsidRDefault="00396EC4" w:rsidP="001C2E6D">
      <w:pPr>
        <w:pStyle w:val="Listenabsatz"/>
        <w:numPr>
          <w:ilvl w:val="2"/>
          <w:numId w:val="31"/>
        </w:numPr>
      </w:pPr>
      <w:r>
        <w:t>The application must enable the user to see a list of all containers in an ontology.</w:t>
      </w:r>
    </w:p>
    <w:p w14:paraId="6F56143D" w14:textId="3B462F57" w:rsidR="001C2E6D" w:rsidRDefault="00396EC4" w:rsidP="001C2E6D">
      <w:pPr>
        <w:pStyle w:val="Listenabsatz"/>
        <w:numPr>
          <w:ilvl w:val="2"/>
          <w:numId w:val="31"/>
        </w:numPr>
      </w:pPr>
      <w:r>
        <w:t>The list of containers must show the descriptive metadata.</w:t>
      </w:r>
    </w:p>
    <w:p w14:paraId="0E92FF4A" w14:textId="70C88DAE" w:rsidR="00396EC4" w:rsidRDefault="00396EC4" w:rsidP="001C2E6D">
      <w:pPr>
        <w:pStyle w:val="Listenabsatz"/>
        <w:numPr>
          <w:ilvl w:val="2"/>
          <w:numId w:val="31"/>
        </w:numPr>
      </w:pPr>
      <w:r>
        <w:t>The application must enable to view the details of a specific container, which includes its descriptive and administrative metadata.</w:t>
      </w:r>
    </w:p>
    <w:p w14:paraId="54534CA3" w14:textId="77777777" w:rsidR="00B038F6" w:rsidRDefault="001C2E6D" w:rsidP="00B038F6">
      <w:pPr>
        <w:pStyle w:val="Listenabsatz"/>
        <w:numPr>
          <w:ilvl w:val="1"/>
          <w:numId w:val="31"/>
        </w:numPr>
      </w:pPr>
      <w:r>
        <w:t>Create container</w:t>
      </w:r>
    </w:p>
    <w:p w14:paraId="2596FFE0" w14:textId="77777777" w:rsidR="00396EC4" w:rsidRDefault="00396EC4" w:rsidP="001C2E6D">
      <w:pPr>
        <w:pStyle w:val="Listenabsatz"/>
        <w:numPr>
          <w:ilvl w:val="2"/>
          <w:numId w:val="31"/>
        </w:numPr>
      </w:pPr>
      <w:r>
        <w:t>The application must enable the user to create new containers.</w:t>
      </w:r>
    </w:p>
    <w:p w14:paraId="76FAFC99" w14:textId="7204CF1C" w:rsidR="00396EC4" w:rsidRDefault="00396EC4" w:rsidP="00396EC4">
      <w:pPr>
        <w:pStyle w:val="Listenabsatz"/>
        <w:numPr>
          <w:ilvl w:val="2"/>
          <w:numId w:val="31"/>
        </w:numPr>
      </w:pPr>
      <w:r>
        <w:t>The user must be able to specify the descriptive metadata using concepts for the facets.</w:t>
      </w:r>
    </w:p>
    <w:p w14:paraId="46811230" w14:textId="3B154EE9" w:rsidR="00396EC4" w:rsidRDefault="00396EC4" w:rsidP="00396EC4">
      <w:pPr>
        <w:pStyle w:val="Listenabsatz"/>
        <w:numPr>
          <w:ilvl w:val="2"/>
          <w:numId w:val="31"/>
        </w:numPr>
      </w:pPr>
      <w:r>
        <w:t>The user must be able to define parts of the administrative metadata, i.e., data format, data encoding, refresh interval and refresh until timestamp.</w:t>
      </w:r>
    </w:p>
    <w:p w14:paraId="2FF86C49" w14:textId="0B66299D" w:rsidR="001C2E6D" w:rsidRDefault="00396EC4" w:rsidP="00396EC4">
      <w:pPr>
        <w:pStyle w:val="Listenabsatz"/>
        <w:numPr>
          <w:ilvl w:val="2"/>
          <w:numId w:val="31"/>
        </w:numPr>
      </w:pPr>
      <w:r>
        <w:t>For the creation, the user must be able to decide if a primary or secondary c</w:t>
      </w:r>
      <w:r w:rsidR="001C2E6D">
        <w:t>ontainer</w:t>
      </w:r>
      <w:r>
        <w:t xml:space="preserve"> should </w:t>
      </w:r>
      <w:r w:rsidRPr="00236691">
        <w:rPr>
          <w:noProof/>
        </w:rPr>
        <w:t>be created</w:t>
      </w:r>
      <w:r>
        <w:t>.</w:t>
      </w:r>
    </w:p>
    <w:p w14:paraId="69571A6A" w14:textId="066F693A" w:rsidR="00396EC4" w:rsidRDefault="00396EC4" w:rsidP="00396EC4">
      <w:pPr>
        <w:pStyle w:val="Listenabsatz"/>
        <w:numPr>
          <w:ilvl w:val="2"/>
          <w:numId w:val="31"/>
        </w:numPr>
      </w:pPr>
      <w:r>
        <w:t xml:space="preserve">For primary </w:t>
      </w:r>
      <w:r w:rsidR="00B0048F">
        <w:t>containers,</w:t>
      </w:r>
      <w:r>
        <w:t xml:space="preserve"> the </w:t>
      </w:r>
      <w:r w:rsidR="007665CC">
        <w:t>user must be able to upload the data items for the new container.</w:t>
      </w:r>
    </w:p>
    <w:p w14:paraId="7B2496F4" w14:textId="5F7CE70C" w:rsidR="00EE36B3" w:rsidRDefault="00EE36B3" w:rsidP="00396EC4">
      <w:pPr>
        <w:pStyle w:val="Listenabsatz"/>
        <w:numPr>
          <w:ilvl w:val="2"/>
          <w:numId w:val="31"/>
        </w:numPr>
      </w:pPr>
      <w:r>
        <w:t>For secondary containers, the user must be able to select the superset data container to be used.</w:t>
      </w:r>
    </w:p>
    <w:p w14:paraId="65DB6E30" w14:textId="4F2E0208" w:rsidR="00EE36B3" w:rsidRDefault="00EE36B3" w:rsidP="00396EC4">
      <w:pPr>
        <w:pStyle w:val="Listenabsatz"/>
        <w:numPr>
          <w:ilvl w:val="2"/>
          <w:numId w:val="31"/>
        </w:numPr>
      </w:pPr>
      <w:r>
        <w:t xml:space="preserve">The descriptive metadata and parts of the administrative metadata must </w:t>
      </w:r>
      <w:r w:rsidRPr="00236691">
        <w:rPr>
          <w:noProof/>
        </w:rPr>
        <w:t>be shown</w:t>
      </w:r>
      <w:r>
        <w:t xml:space="preserve"> for the possible superset data containers.</w:t>
      </w:r>
    </w:p>
    <w:p w14:paraId="3310C9AB" w14:textId="051784B0" w:rsidR="00EE36B3" w:rsidRDefault="00EE36B3" w:rsidP="00396EC4">
      <w:pPr>
        <w:pStyle w:val="Listenabsatz"/>
        <w:numPr>
          <w:ilvl w:val="2"/>
          <w:numId w:val="31"/>
        </w:numPr>
      </w:pPr>
      <w:r>
        <w:t xml:space="preserve">The user must be able to decide which service shall </w:t>
      </w:r>
      <w:r w:rsidRPr="00236691">
        <w:rPr>
          <w:noProof/>
        </w:rPr>
        <w:t>be used</w:t>
      </w:r>
      <w:r>
        <w:t xml:space="preserve"> for filtering the data items of the superset data container.</w:t>
      </w:r>
    </w:p>
    <w:p w14:paraId="1E44E2F6" w14:textId="7B17E7C1" w:rsidR="001C2E6D" w:rsidRDefault="001C2E6D" w:rsidP="001C2E6D">
      <w:pPr>
        <w:pStyle w:val="Listenabsatz"/>
        <w:numPr>
          <w:ilvl w:val="1"/>
          <w:numId w:val="31"/>
        </w:numPr>
      </w:pPr>
      <w:r>
        <w:t>Modify container</w:t>
      </w:r>
    </w:p>
    <w:p w14:paraId="5F22DD9C" w14:textId="75A6B8B8" w:rsidR="00B0048F" w:rsidRDefault="00B0048F" w:rsidP="00B0048F">
      <w:pPr>
        <w:pStyle w:val="Listenabsatz"/>
        <w:numPr>
          <w:ilvl w:val="2"/>
          <w:numId w:val="31"/>
        </w:numPr>
      </w:pPr>
      <w:r>
        <w:t>The user must be able to modify the refresh interval and the refresh until timestamp.</w:t>
      </w:r>
    </w:p>
    <w:p w14:paraId="53C3BCFA" w14:textId="24A43EC7" w:rsidR="001C2E6D" w:rsidRDefault="001C2E6D" w:rsidP="001C2E6D">
      <w:pPr>
        <w:pStyle w:val="Listenabsatz"/>
        <w:numPr>
          <w:ilvl w:val="1"/>
          <w:numId w:val="31"/>
        </w:numPr>
      </w:pPr>
      <w:r>
        <w:t>Delete container</w:t>
      </w:r>
    </w:p>
    <w:p w14:paraId="4C092F82" w14:textId="62201703" w:rsidR="00B0048F" w:rsidRDefault="00B0048F" w:rsidP="00B0048F">
      <w:pPr>
        <w:pStyle w:val="Listenabsatz"/>
        <w:numPr>
          <w:ilvl w:val="2"/>
          <w:numId w:val="31"/>
        </w:numPr>
      </w:pPr>
      <w:r>
        <w:t>The user must be able to delete containers of an ontology.</w:t>
      </w:r>
    </w:p>
    <w:p w14:paraId="173592D9" w14:textId="3F183B14" w:rsidR="001C2E6D" w:rsidRDefault="00B0048F" w:rsidP="00B0048F">
      <w:pPr>
        <w:pStyle w:val="Listenabsatz"/>
        <w:numPr>
          <w:ilvl w:val="2"/>
          <w:numId w:val="31"/>
        </w:numPr>
      </w:pPr>
      <w:r>
        <w:t xml:space="preserve">The application should inform the user that containers may serve as </w:t>
      </w:r>
      <w:r w:rsidRPr="00236691">
        <w:rPr>
          <w:noProof/>
        </w:rPr>
        <w:t>data</w:t>
      </w:r>
      <w:r>
        <w:t xml:space="preserve"> source for other containers.</w:t>
      </w:r>
    </w:p>
    <w:p w14:paraId="7D4F4201" w14:textId="00A740E9" w:rsidR="001C2E6D" w:rsidRDefault="001C2E6D" w:rsidP="001C2E6D">
      <w:pPr>
        <w:pStyle w:val="Listenabsatz"/>
        <w:numPr>
          <w:ilvl w:val="1"/>
          <w:numId w:val="31"/>
        </w:numPr>
      </w:pPr>
      <w:r>
        <w:t>Refresh container</w:t>
      </w:r>
    </w:p>
    <w:p w14:paraId="2B71CADE" w14:textId="05A8FCAD" w:rsidR="00B0048F" w:rsidRDefault="00B0048F" w:rsidP="00B0048F">
      <w:pPr>
        <w:pStyle w:val="Listenabsatz"/>
        <w:numPr>
          <w:ilvl w:val="2"/>
          <w:numId w:val="31"/>
        </w:numPr>
      </w:pPr>
      <w:r>
        <w:t>The application must enable the user to initiate a refresh for a container.</w:t>
      </w:r>
    </w:p>
    <w:p w14:paraId="07DB487E" w14:textId="3E10383D" w:rsidR="001C2E6D" w:rsidRDefault="00EE36B3" w:rsidP="00B0048F">
      <w:pPr>
        <w:pStyle w:val="Listenabsatz"/>
        <w:numPr>
          <w:ilvl w:val="2"/>
          <w:numId w:val="31"/>
        </w:numPr>
      </w:pPr>
      <w:r>
        <w:t>For secondary data containers, t</w:t>
      </w:r>
      <w:r w:rsidR="00B0048F">
        <w:t xml:space="preserve">he refresh shall only </w:t>
      </w:r>
      <w:r w:rsidR="00B0048F" w:rsidRPr="00236691">
        <w:rPr>
          <w:noProof/>
        </w:rPr>
        <w:t>be started</w:t>
      </w:r>
      <w:r w:rsidR="00B0048F">
        <w:t xml:space="preserve"> when it is needed. </w:t>
      </w:r>
      <w:r w:rsidR="00B0048F" w:rsidRPr="00236691">
        <w:rPr>
          <w:noProof/>
        </w:rPr>
        <w:t>This</w:t>
      </w:r>
      <w:r w:rsidR="00B0048F">
        <w:t xml:space="preserve"> means that the refresh until timestamp </w:t>
      </w:r>
      <w:r w:rsidR="00B0048F" w:rsidRPr="00236691">
        <w:rPr>
          <w:noProof/>
        </w:rPr>
        <w:t>is not reached</w:t>
      </w:r>
      <w:r w:rsidR="00B0048F">
        <w:t xml:space="preserve"> yet and the data source container contains new data items.</w:t>
      </w:r>
    </w:p>
    <w:p w14:paraId="6EEC43C2" w14:textId="488A40D3" w:rsidR="00EE36B3" w:rsidRDefault="00EE36B3" w:rsidP="00B0048F">
      <w:pPr>
        <w:pStyle w:val="Listenabsatz"/>
        <w:numPr>
          <w:ilvl w:val="2"/>
          <w:numId w:val="31"/>
        </w:numPr>
      </w:pPr>
      <w:r>
        <w:t xml:space="preserve">When refreshing a primary data </w:t>
      </w:r>
      <w:r w:rsidRPr="00236691">
        <w:rPr>
          <w:noProof/>
        </w:rPr>
        <w:t>container</w:t>
      </w:r>
      <w:r w:rsidR="00236691">
        <w:rPr>
          <w:noProof/>
        </w:rPr>
        <w:t>,</w:t>
      </w:r>
      <w:r>
        <w:t xml:space="preserve"> the user must be able to upload the file with the current data items for this data container.</w:t>
      </w:r>
    </w:p>
    <w:p w14:paraId="0278BE14" w14:textId="77777777" w:rsidR="00ED0253" w:rsidRDefault="001C2E6D" w:rsidP="00B038F6">
      <w:pPr>
        <w:pStyle w:val="Listenabsatz"/>
        <w:numPr>
          <w:ilvl w:val="0"/>
          <w:numId w:val="31"/>
        </w:numPr>
      </w:pPr>
      <w:r>
        <w:t>Container Description Service</w:t>
      </w:r>
    </w:p>
    <w:p w14:paraId="6D20B07F" w14:textId="1027BC50" w:rsidR="001C2E6D" w:rsidRDefault="00236691" w:rsidP="001C2E6D">
      <w:pPr>
        <w:pStyle w:val="Listenabsatz"/>
        <w:numPr>
          <w:ilvl w:val="1"/>
          <w:numId w:val="31"/>
        </w:numPr>
      </w:pPr>
      <w:r>
        <w:t>select</w:t>
      </w:r>
      <w:r w:rsidR="001C2E6D">
        <w:t>ConceptForFacet</w:t>
      </w:r>
    </w:p>
    <w:p w14:paraId="69A35907" w14:textId="76AFD933" w:rsidR="00B0048F" w:rsidRDefault="00B0048F" w:rsidP="00B0048F">
      <w:pPr>
        <w:pStyle w:val="Listenabsatz"/>
        <w:numPr>
          <w:ilvl w:val="2"/>
          <w:numId w:val="31"/>
        </w:numPr>
      </w:pPr>
      <w:r>
        <w:t>The service has a facet IRI as input parameter and returns a list of concept IRIs.</w:t>
      </w:r>
    </w:p>
    <w:p w14:paraId="4ABEF6B7" w14:textId="14542E6F" w:rsidR="00B0048F" w:rsidRDefault="00B0048F" w:rsidP="00B0048F">
      <w:pPr>
        <w:pStyle w:val="Listenabsatz"/>
        <w:numPr>
          <w:ilvl w:val="2"/>
          <w:numId w:val="31"/>
        </w:numPr>
      </w:pPr>
      <w:r>
        <w:lastRenderedPageBreak/>
        <w:t>The service must return all possible concepts for the given facet.</w:t>
      </w:r>
    </w:p>
    <w:p w14:paraId="1A1FF0ED" w14:textId="46F74B22" w:rsidR="001C2E6D" w:rsidRDefault="001C2E6D" w:rsidP="001C2E6D">
      <w:pPr>
        <w:pStyle w:val="Listenabsatz"/>
        <w:numPr>
          <w:ilvl w:val="1"/>
          <w:numId w:val="31"/>
        </w:numPr>
      </w:pPr>
      <w:r>
        <w:t>getInterestForConcept</w:t>
      </w:r>
    </w:p>
    <w:p w14:paraId="7CFC5104" w14:textId="12AD17F5" w:rsidR="001A51BF" w:rsidRDefault="001A51BF" w:rsidP="001A51BF">
      <w:pPr>
        <w:pStyle w:val="Listenabsatz"/>
        <w:numPr>
          <w:ilvl w:val="2"/>
          <w:numId w:val="31"/>
        </w:numPr>
      </w:pPr>
      <w:r>
        <w:t xml:space="preserve">This service has the ontology IRI and a concept IRI as </w:t>
      </w:r>
      <w:r w:rsidRPr="00236691">
        <w:rPr>
          <w:noProof/>
        </w:rPr>
        <w:t>input</w:t>
      </w:r>
      <w:r>
        <w:t xml:space="preserve"> parameter.</w:t>
      </w:r>
    </w:p>
    <w:p w14:paraId="157CDB5D" w14:textId="62C7A404" w:rsidR="001A51BF" w:rsidRDefault="001A51BF" w:rsidP="001A51BF">
      <w:pPr>
        <w:pStyle w:val="Listenabsatz"/>
        <w:numPr>
          <w:ilvl w:val="2"/>
          <w:numId w:val="31"/>
        </w:numPr>
      </w:pPr>
      <w:r>
        <w:t>It must return the interest representation for the given concept in the given ontology.</w:t>
      </w:r>
    </w:p>
    <w:p w14:paraId="566A7728" w14:textId="2C437329" w:rsidR="001C2E6D" w:rsidRDefault="001C2E6D" w:rsidP="001C2E6D">
      <w:pPr>
        <w:pStyle w:val="Listenabsatz"/>
        <w:numPr>
          <w:ilvl w:val="1"/>
          <w:numId w:val="31"/>
        </w:numPr>
      </w:pPr>
      <w:r>
        <w:t>findMostSpecificSuperset</w:t>
      </w:r>
    </w:p>
    <w:p w14:paraId="32A5BDF1" w14:textId="67DCE72D" w:rsidR="001A51BF" w:rsidRDefault="001A51BF" w:rsidP="001A51BF">
      <w:pPr>
        <w:pStyle w:val="Listenabsatz"/>
        <w:numPr>
          <w:ilvl w:val="2"/>
          <w:numId w:val="31"/>
        </w:numPr>
      </w:pPr>
      <w:r>
        <w:t>This service has an interest specification as input parameter and returns a feature collection.</w:t>
      </w:r>
    </w:p>
    <w:p w14:paraId="0098A461" w14:textId="77777777" w:rsidR="001476CD" w:rsidRDefault="001476CD" w:rsidP="001476CD">
      <w:pPr>
        <w:pStyle w:val="Listenabsatz"/>
        <w:numPr>
          <w:ilvl w:val="2"/>
          <w:numId w:val="31"/>
        </w:numPr>
      </w:pPr>
      <w:r>
        <w:t xml:space="preserve">The interests in the interest specification must </w:t>
      </w:r>
      <w:r w:rsidRPr="00236691">
        <w:rPr>
          <w:noProof/>
        </w:rPr>
        <w:t>be mapped</w:t>
      </w:r>
      <w:r>
        <w:t xml:space="preserve"> to its corresponding concepts.</w:t>
      </w:r>
    </w:p>
    <w:p w14:paraId="209D8789" w14:textId="21412C70" w:rsidR="001A51BF" w:rsidRDefault="001A51BF" w:rsidP="001A51BF">
      <w:pPr>
        <w:pStyle w:val="Listenabsatz"/>
        <w:numPr>
          <w:ilvl w:val="2"/>
          <w:numId w:val="31"/>
        </w:numPr>
      </w:pPr>
      <w:r>
        <w:t xml:space="preserve">For the given interest specification, a </w:t>
      </w:r>
      <w:r w:rsidR="001476CD">
        <w:t>data container</w:t>
      </w:r>
      <w:r>
        <w:t xml:space="preserve"> must be created, described by concepts in the facets.</w:t>
      </w:r>
    </w:p>
    <w:p w14:paraId="7AD4ABBB" w14:textId="20A9147E" w:rsidR="001A51BF" w:rsidRDefault="001A51BF" w:rsidP="001A51BF">
      <w:pPr>
        <w:pStyle w:val="Listenabsatz"/>
        <w:numPr>
          <w:ilvl w:val="2"/>
          <w:numId w:val="31"/>
        </w:numPr>
      </w:pPr>
      <w:r>
        <w:t xml:space="preserve">The service must find the most specific </w:t>
      </w:r>
      <w:r w:rsidRPr="00236691">
        <w:rPr>
          <w:noProof/>
        </w:rPr>
        <w:t>superset in</w:t>
      </w:r>
      <w:r>
        <w:t xml:space="preserve"> the main ontology and return its feature collection.</w:t>
      </w:r>
    </w:p>
    <w:p w14:paraId="1183F487" w14:textId="4B9C28D8" w:rsidR="001476CD" w:rsidRDefault="001476CD" w:rsidP="001A51BF">
      <w:pPr>
        <w:pStyle w:val="Listenabsatz"/>
        <w:numPr>
          <w:ilvl w:val="2"/>
          <w:numId w:val="31"/>
        </w:numPr>
      </w:pPr>
      <w:r>
        <w:t xml:space="preserve">For the decision which data container to use the administrative metadata shall </w:t>
      </w:r>
      <w:r w:rsidRPr="00236691">
        <w:rPr>
          <w:noProof/>
        </w:rPr>
        <w:t>be considered</w:t>
      </w:r>
      <w:r>
        <w:t>.</w:t>
      </w:r>
    </w:p>
    <w:p w14:paraId="4D6A292D" w14:textId="77777777" w:rsidR="00ED0253" w:rsidRDefault="00ED0253" w:rsidP="00074AFA"/>
    <w:p w14:paraId="7CBA6F8C" w14:textId="77777777" w:rsidR="00ED0253" w:rsidRPr="00074AFA" w:rsidRDefault="00ED0253" w:rsidP="00074AFA">
      <w:r>
        <w:t xml:space="preserve">In the further sections, especially the architecture and the implementation, these requirements will </w:t>
      </w:r>
      <w:r w:rsidRPr="00236691">
        <w:rPr>
          <w:noProof/>
        </w:rPr>
        <w:t>be referenced</w:t>
      </w:r>
      <w:r>
        <w:t>.</w:t>
      </w:r>
    </w:p>
    <w:p w14:paraId="175643A6" w14:textId="49A7CBE8" w:rsidR="001917D4" w:rsidRDefault="001917D4" w:rsidP="001917D4">
      <w:pPr>
        <w:pStyle w:val="berschrift2"/>
      </w:pPr>
      <w:bookmarkStart w:id="25" w:name="_Ref498498531"/>
      <w:bookmarkStart w:id="26" w:name="_Toc499481570"/>
      <w:r>
        <w:t>Challenges and Problems</w:t>
      </w:r>
      <w:bookmarkEnd w:id="25"/>
      <w:bookmarkEnd w:id="26"/>
    </w:p>
    <w:p w14:paraId="48CFC156" w14:textId="23CE3438" w:rsidR="00C536FA" w:rsidRDefault="00C536FA" w:rsidP="00A4185E">
      <w:r>
        <w:t xml:space="preserve">Container in different repositories </w:t>
      </w:r>
      <w:r>
        <w:sym w:font="Wingdings" w:char="F0E0"/>
      </w:r>
      <w:r>
        <w:t xml:space="preserve"> copying the description from the private ontology to the public ontology</w:t>
      </w:r>
    </w:p>
    <w:p w14:paraId="38B600EA" w14:textId="4D23C9C6" w:rsidR="00C536FA" w:rsidRDefault="00AE1E0C" w:rsidP="00A4185E">
      <w:r>
        <w:t>T</w:t>
      </w:r>
      <w:r w:rsidR="00C536FA">
        <w:t>he realization of different repositories, e.g., private and public repositories</w:t>
      </w:r>
      <w:r>
        <w:t>, leads to a challenge concerning the data discovery</w:t>
      </w:r>
      <w:r w:rsidR="00C536FA">
        <w:t>. When a user wants to find the superset data container</w:t>
      </w:r>
      <w:r w:rsidR="002C11FD">
        <w:t xml:space="preserve">, </w:t>
      </w:r>
      <w:r w:rsidR="00C536FA">
        <w:t>first it shall be checked if the private repository contains a relevant container. Then this container shall be used and otherwise the superset container has to be found in the public repository. Therefore, the container description of the information need has to be defined in both ontologies. As the public repository shall not contain data containers for a specific information need, e.g., a specific flight, the data container of the information need is only kept in the ontology of the user’s private repository</w:t>
      </w:r>
      <w:r w:rsidR="002C11FD">
        <w:t>. As this data container saves a reference to its superset data container there are two possibilities:</w:t>
      </w:r>
    </w:p>
    <w:p w14:paraId="32FCD27F" w14:textId="77777777" w:rsidR="002C11FD" w:rsidRDefault="002C11FD" w:rsidP="00A4185E"/>
    <w:p w14:paraId="5BC31CBC" w14:textId="1F3EB82F" w:rsidR="002C11FD" w:rsidRDefault="002C11FD" w:rsidP="002C11FD">
      <w:pPr>
        <w:pStyle w:val="Listenabsatz"/>
        <w:numPr>
          <w:ilvl w:val="0"/>
          <w:numId w:val="37"/>
        </w:numPr>
      </w:pPr>
      <w:r>
        <w:t>The data container has to be copied to the private repository to enable the link of the user’s data container and its superset data container.</w:t>
      </w:r>
    </w:p>
    <w:p w14:paraId="185000C1" w14:textId="69900E1A" w:rsidR="00A4185E" w:rsidRDefault="00951BEB" w:rsidP="00951BEB">
      <w:pPr>
        <w:pStyle w:val="Listenabsatz"/>
        <w:numPr>
          <w:ilvl w:val="0"/>
          <w:numId w:val="37"/>
        </w:numPr>
      </w:pPr>
      <w:r>
        <w:t>The reference to the superset data container must contain the information which data container is referenced and in which ontology this data container can be found, respectively its full IRI.</w:t>
      </w:r>
    </w:p>
    <w:p w14:paraId="5679FABF" w14:textId="77777777" w:rsidR="00951BEB" w:rsidRDefault="00951BEB" w:rsidP="00951BEB"/>
    <w:p w14:paraId="7C36E209" w14:textId="41B8C16D" w:rsidR="00AE1E0C" w:rsidRDefault="00951BEB" w:rsidP="00A4185E">
      <w:r>
        <w:t xml:space="preserve">The first option only moves the problem from the new data container to the superset data container, because then the refresh of this data container is not possible anymore. To keep the superset data container </w:t>
      </w:r>
      <w:r w:rsidR="00196182">
        <w:t>up-to-date</w:t>
      </w:r>
      <w:r>
        <w:t xml:space="preserve"> either</w:t>
      </w:r>
      <w:r w:rsidR="00AE1E0C">
        <w:t xml:space="preserve"> a central or a decentral approach can be followed. For the central approach,</w:t>
      </w:r>
      <w:r>
        <w:t xml:space="preserve"> the data container in the public repository has to save all its representations in private repositories and </w:t>
      </w:r>
      <w:r w:rsidR="00C96595">
        <w:t>forward</w:t>
      </w:r>
      <w:r>
        <w:t xml:space="preserve"> the new data items to them</w:t>
      </w:r>
      <w:r w:rsidR="00AE1E0C">
        <w:t>. This would mean that the public repository had to know all the existing private repositories which is not the purpose of public and private repositories.</w:t>
      </w:r>
    </w:p>
    <w:p w14:paraId="22865928" w14:textId="5AADC5E2" w:rsidR="00951BEB" w:rsidRDefault="00AE1E0C" w:rsidP="00A4185E">
      <w:r>
        <w:t xml:space="preserve">The decentral approach would mean that </w:t>
      </w:r>
      <w:r w:rsidR="00951BEB">
        <w:t>the data container in the private repository has to check if it’s representation in the public repository has changed.</w:t>
      </w:r>
      <w:r w:rsidR="00232A08">
        <w:t xml:space="preserve"> Therefore, the data container only has to access the public repository and check the container with its corresponding IRI.</w:t>
      </w:r>
    </w:p>
    <w:p w14:paraId="2A153F0B" w14:textId="270A29A6" w:rsidR="00951BEB" w:rsidRDefault="00951BEB" w:rsidP="00A4185E"/>
    <w:p w14:paraId="4BEC8644" w14:textId="35D837B0" w:rsidR="00951BEB" w:rsidRDefault="00951BEB" w:rsidP="00A4185E">
      <w:r>
        <w:lastRenderedPageBreak/>
        <w:t>The saving of the reference to the superset data containers in the ontology cannot be done with object properties</w:t>
      </w:r>
      <w:r w:rsidR="00232A08">
        <w:t xml:space="preserve">, but </w:t>
      </w:r>
      <w:r>
        <w:t>a data property or annotation</w:t>
      </w:r>
      <w:r w:rsidR="00232A08">
        <w:t xml:space="preserve"> can</w:t>
      </w:r>
      <w:r>
        <w:t xml:space="preserve"> be defined</w:t>
      </w:r>
      <w:r w:rsidR="00232A08">
        <w:t>. With this solution the number of refreshment checks is not increasing, and the public data co</w:t>
      </w:r>
      <w:bookmarkStart w:id="27" w:name="_GoBack"/>
      <w:bookmarkEnd w:id="27"/>
      <w:r w:rsidR="00232A08">
        <w:t>ntainers stay in the public repository.</w:t>
      </w:r>
    </w:p>
    <w:p w14:paraId="0DA7476A" w14:textId="043738F7" w:rsidR="00232A08" w:rsidRDefault="00232A08" w:rsidP="00A4185E">
      <w:r>
        <w:t>As the implementation only considers one repository and has no distinction between public and private repositories, this problem is only relevant for further implementations.</w:t>
      </w:r>
    </w:p>
    <w:p w14:paraId="351BDB39" w14:textId="77777777" w:rsidR="00232A08" w:rsidRPr="00A4185E" w:rsidRDefault="00232A08" w:rsidP="00A4185E"/>
    <w:p w14:paraId="77F79C6C" w14:textId="2DB5039D" w:rsidR="003735DF" w:rsidRDefault="00AE1E0C" w:rsidP="003735DF">
      <w:r w:rsidRPr="00236691">
        <w:rPr>
          <w:noProof/>
        </w:rPr>
        <w:t>A</w:t>
      </w:r>
      <w:r w:rsidR="00232A08">
        <w:rPr>
          <w:noProof/>
        </w:rPr>
        <w:t xml:space="preserve">nother challenge, which also </w:t>
      </w:r>
      <w:r w:rsidR="00C96595">
        <w:rPr>
          <w:noProof/>
        </w:rPr>
        <w:t>regards</w:t>
      </w:r>
      <w:r w:rsidR="00196182">
        <w:rPr>
          <w:noProof/>
        </w:rPr>
        <w:t xml:space="preserve"> </w:t>
      </w:r>
      <w:r w:rsidR="00232A08">
        <w:rPr>
          <w:noProof/>
        </w:rPr>
        <w:t>this implementation, is the a</w:t>
      </w:r>
      <w:r w:rsidRPr="00236691">
        <w:rPr>
          <w:noProof/>
        </w:rPr>
        <w:t xml:space="preserve">ccess </w:t>
      </w:r>
      <w:r>
        <w:rPr>
          <w:noProof/>
        </w:rPr>
        <w:t>to</w:t>
      </w:r>
      <w:r>
        <w:t xml:space="preserve"> the ontology</w:t>
      </w:r>
      <w:r w:rsidR="00232A08">
        <w:t>.</w:t>
      </w:r>
      <w:r w:rsidR="003735DF">
        <w:t xml:space="preserve"> The Container Management Application as well as the Container Description Service have to have access to the ontology. In this implementation the Container Management Application and the Container Description Service are located on the same device. Therefore, both applications can use absolute paths to access the ontology and the files of the data containers.</w:t>
      </w:r>
      <w:r w:rsidR="00805AFA">
        <w:t xml:space="preserve"> To consistently have only one system that accesses the ontology, the whole communication with the ontology would have to be implemented in the webservice. This would mean that each time the Container Management Application needs information about a container a webservice call has to be executed.</w:t>
      </w:r>
    </w:p>
    <w:p w14:paraId="20002892" w14:textId="77777777" w:rsidR="00AE1E0C" w:rsidRDefault="00AE1E0C">
      <w:pPr>
        <w:spacing w:after="160" w:line="259" w:lineRule="auto"/>
        <w:jc w:val="left"/>
      </w:pPr>
    </w:p>
    <w:p w14:paraId="54E3F2F6" w14:textId="5ECAAA9D" w:rsidR="00A4185E" w:rsidRDefault="00A4185E">
      <w:pPr>
        <w:spacing w:after="160" w:line="259" w:lineRule="auto"/>
        <w:jc w:val="left"/>
      </w:pPr>
      <w:r>
        <w:br w:type="page"/>
      </w:r>
    </w:p>
    <w:p w14:paraId="636DFF75" w14:textId="40035A34" w:rsidR="001917D4" w:rsidRDefault="00D84B5A" w:rsidP="001917D4">
      <w:pPr>
        <w:pStyle w:val="berschrift1"/>
      </w:pPr>
      <w:bookmarkStart w:id="28" w:name="_Ref495296367"/>
      <w:bookmarkStart w:id="29" w:name="_Toc499481571"/>
      <w:r>
        <w:lastRenderedPageBreak/>
        <w:t>Design</w:t>
      </w:r>
      <w:bookmarkEnd w:id="28"/>
      <w:bookmarkEnd w:id="29"/>
    </w:p>
    <w:p w14:paraId="6B416D05" w14:textId="5AB27BC2" w:rsidR="00A4185E" w:rsidRPr="00A4185E" w:rsidRDefault="00A4185E" w:rsidP="00A4185E">
      <w:r>
        <w:t>This section describes the design process of this thesis. First,</w:t>
      </w:r>
      <w:r w:rsidR="00D94557">
        <w:t xml:space="preserve"> the approach for the realization of the </w:t>
      </w:r>
      <w:r w:rsidR="003735DF">
        <w:t xml:space="preserve">whole system </w:t>
      </w:r>
      <w:r w:rsidR="00D94557" w:rsidRPr="00236691">
        <w:rPr>
          <w:noProof/>
        </w:rPr>
        <w:t>is introduced</w:t>
      </w:r>
      <w:r w:rsidR="00D94557">
        <w:t>.</w:t>
      </w:r>
      <w:r w:rsidR="00805AFA">
        <w:t xml:space="preserve"> This system consists of the Container Ontology, the Container Management Application, and the Container Description Service.</w:t>
      </w:r>
      <w:r w:rsidR="00D94557">
        <w:t xml:space="preserve"> </w:t>
      </w:r>
      <w:r w:rsidR="00805AFA">
        <w:t>Afterwards, t</w:t>
      </w:r>
      <w:r w:rsidR="00D94557">
        <w:t xml:space="preserve">he data model gives an </w:t>
      </w:r>
      <w:r w:rsidR="00D94557" w:rsidRPr="00236691">
        <w:rPr>
          <w:noProof/>
        </w:rPr>
        <w:t xml:space="preserve">overview </w:t>
      </w:r>
      <w:r w:rsidR="00236691">
        <w:rPr>
          <w:noProof/>
        </w:rPr>
        <w:t>of</w:t>
      </w:r>
      <w:r w:rsidR="00D94557">
        <w:t xml:space="preserve"> the relationship between the data of the different subsystems. Moreover, this section shows the architecture of the client and the server application.</w:t>
      </w:r>
    </w:p>
    <w:p w14:paraId="0DEE28A3" w14:textId="2D60CC65" w:rsidR="00410C84" w:rsidRDefault="00410C84" w:rsidP="00410C84">
      <w:pPr>
        <w:pStyle w:val="berschrift2"/>
      </w:pPr>
      <w:bookmarkStart w:id="30" w:name="_Ref498584980"/>
      <w:bookmarkStart w:id="31" w:name="_Toc499481572"/>
      <w:r>
        <w:t>Approach</w:t>
      </w:r>
      <w:bookmarkEnd w:id="30"/>
      <w:bookmarkEnd w:id="31"/>
    </w:p>
    <w:p w14:paraId="758E117C" w14:textId="77777777" w:rsidR="00701F4F" w:rsidRPr="00701F4F" w:rsidRDefault="00701F4F" w:rsidP="00701F4F"/>
    <w:p w14:paraId="0CB95258" w14:textId="13131EEC" w:rsidR="00725BC3" w:rsidRDefault="0010432E" w:rsidP="00725BC3">
      <w:pPr>
        <w:pStyle w:val="berschrift3"/>
      </w:pPr>
      <w:bookmarkStart w:id="32" w:name="_Ref499478735"/>
      <w:r>
        <w:t xml:space="preserve">Container </w:t>
      </w:r>
      <w:r w:rsidR="00725BC3">
        <w:t>Ontology</w:t>
      </w:r>
      <w:bookmarkEnd w:id="32"/>
    </w:p>
    <w:p w14:paraId="5F9609A4" w14:textId="24969EFD" w:rsidR="00903B91" w:rsidRDefault="00903B91" w:rsidP="00903B91"/>
    <w:p w14:paraId="415E22B5" w14:textId="5CB49A9A" w:rsidR="00903B91" w:rsidRDefault="00903B91" w:rsidP="00903B91">
      <w:r>
        <w:t>match between task description and definition of an ontology</w:t>
      </w:r>
    </w:p>
    <w:p w14:paraId="47D26D14" w14:textId="77777777" w:rsidR="00903B91" w:rsidRDefault="00903B91" w:rsidP="00903B91">
      <w:pPr>
        <w:pStyle w:val="berschrift4"/>
      </w:pPr>
      <w:r>
        <w:t>Data Container</w:t>
      </w:r>
    </w:p>
    <w:p w14:paraId="1BC25C1E" w14:textId="77777777" w:rsidR="00903B91" w:rsidRPr="00903B91" w:rsidRDefault="00903B91" w:rsidP="00903B91"/>
    <w:p w14:paraId="679CDAE1" w14:textId="77777777" w:rsidR="00903B91" w:rsidRDefault="00903B91" w:rsidP="00903B91">
      <w:r>
        <w:t xml:space="preserve">Ontology classes </w:t>
      </w:r>
      <w:r>
        <w:sym w:font="Wingdings" w:char="F0E0"/>
      </w:r>
      <w:r>
        <w:t xml:space="preserve"> hierarchy</w:t>
      </w:r>
    </w:p>
    <w:p w14:paraId="0785E599" w14:textId="77777777" w:rsidR="00903B91" w:rsidRDefault="00903B91" w:rsidP="00903B91">
      <w:r>
        <w:t xml:space="preserve">descriptive metadata </w:t>
      </w:r>
      <w:r>
        <w:sym w:font="Wingdings" w:char="F0E0"/>
      </w:r>
      <w:r>
        <w:t xml:space="preserve"> describe content </w:t>
      </w:r>
      <w:r>
        <w:sym w:font="Wingdings" w:char="F0E0"/>
      </w:r>
      <w:r>
        <w:t xml:space="preserve"> hierarchy</w:t>
      </w:r>
    </w:p>
    <w:p w14:paraId="36C5DBB9" w14:textId="77777777" w:rsidR="00903B91" w:rsidRPr="00701F4F" w:rsidRDefault="00903B91" w:rsidP="00903B91">
      <w:r>
        <w:t xml:space="preserve">administrative metadata </w:t>
      </w:r>
      <w:r>
        <w:sym w:font="Wingdings" w:char="F0E0"/>
      </w:r>
      <w:r>
        <w:t xml:space="preserve"> describe quality </w:t>
      </w:r>
      <w:r>
        <w:sym w:font="Wingdings" w:char="F0E0"/>
      </w:r>
      <w:r>
        <w:t xml:space="preserve"> comparison of provenance</w:t>
      </w:r>
    </w:p>
    <w:p w14:paraId="5F8B2A70" w14:textId="77777777" w:rsidR="00903B91" w:rsidRDefault="00903B91" w:rsidP="00903B91">
      <w:pPr>
        <w:pStyle w:val="berschrift4"/>
      </w:pPr>
      <w:r>
        <w:t>Descriptive Metadata</w:t>
      </w:r>
    </w:p>
    <w:p w14:paraId="78E7E98B" w14:textId="77777777" w:rsidR="00903B91" w:rsidRDefault="00903B91" w:rsidP="00903B91"/>
    <w:p w14:paraId="73F7780C" w14:textId="77777777" w:rsidR="00903B91" w:rsidRDefault="00903B91" w:rsidP="00903B91">
      <w:r>
        <w:t>facets as classes</w:t>
      </w:r>
    </w:p>
    <w:p w14:paraId="77C55C9E" w14:textId="77777777" w:rsidR="00903B91" w:rsidRDefault="00903B91" w:rsidP="00903B91">
      <w:r>
        <w:t>concepts as subclasses of facets</w:t>
      </w:r>
    </w:p>
    <w:p w14:paraId="697F07C4" w14:textId="77777777" w:rsidR="00903B91" w:rsidRDefault="00903B91" w:rsidP="00903B91">
      <w:r>
        <w:t xml:space="preserve">object properties </w:t>
      </w:r>
      <w:r>
        <w:sym w:font="Wingdings" w:char="F0E0"/>
      </w:r>
      <w:r>
        <w:t xml:space="preserve"> assigning descriptive metadata to data container</w:t>
      </w:r>
      <w:r w:rsidRPr="00AD73A1">
        <w:t xml:space="preserve"> </w:t>
      </w:r>
    </w:p>
    <w:p w14:paraId="4959D979" w14:textId="77777777" w:rsidR="00903B91" w:rsidRDefault="00903B91" w:rsidP="00903B91">
      <w:r>
        <w:t xml:space="preserve">concepts described by data properties </w:t>
      </w:r>
      <w:r>
        <w:sym w:font="Wingdings" w:char="F0E0"/>
      </w:r>
      <w:r>
        <w:t xml:space="preserve"> e.g. time period, wingspan, weight, …</w:t>
      </w:r>
    </w:p>
    <w:p w14:paraId="16F8C6AF" w14:textId="77777777" w:rsidR="00903B91" w:rsidRDefault="00903B91" w:rsidP="00903B91">
      <w:pPr>
        <w:pStyle w:val="berschrift4"/>
      </w:pPr>
      <w:r>
        <w:t>Administrative Metadata</w:t>
      </w:r>
    </w:p>
    <w:p w14:paraId="60EAE53D" w14:textId="77777777" w:rsidR="00903B91" w:rsidRDefault="00903B91" w:rsidP="00903B91"/>
    <w:p w14:paraId="2E6941CF" w14:textId="77777777" w:rsidR="00903B91" w:rsidRDefault="00903B91" w:rsidP="00903B91">
      <w:r>
        <w:t xml:space="preserve">data properties </w:t>
      </w:r>
      <w:r>
        <w:sym w:font="Wingdings" w:char="F0E0"/>
      </w:r>
      <w:r>
        <w:t xml:space="preserve"> dates, data volume, data location, …</w:t>
      </w:r>
    </w:p>
    <w:p w14:paraId="170E6437" w14:textId="77777777" w:rsidR="00903B91" w:rsidRPr="00701F4F" w:rsidRDefault="00903B91" w:rsidP="00903B91">
      <w:r>
        <w:t xml:space="preserve">object property </w:t>
      </w:r>
      <w:r>
        <w:sym w:font="Wingdings" w:char="F0E0"/>
      </w:r>
      <w:r>
        <w:t xml:space="preserve"> data source</w:t>
      </w:r>
    </w:p>
    <w:p w14:paraId="1593D3E5" w14:textId="77777777" w:rsidR="00701F4F" w:rsidRPr="00701F4F" w:rsidRDefault="00701F4F" w:rsidP="00701F4F"/>
    <w:p w14:paraId="5BC12B8B" w14:textId="19ECA637" w:rsidR="00725BC3" w:rsidRDefault="0010432E" w:rsidP="00725BC3">
      <w:pPr>
        <w:pStyle w:val="berschrift3"/>
      </w:pPr>
      <w:r>
        <w:t xml:space="preserve">Container </w:t>
      </w:r>
      <w:r w:rsidR="00725BC3">
        <w:t>Management Application</w:t>
      </w:r>
    </w:p>
    <w:p w14:paraId="3C75B77F" w14:textId="788F30B7" w:rsidR="00701F4F" w:rsidRDefault="00701F4F" w:rsidP="00701F4F"/>
    <w:p w14:paraId="284CD771" w14:textId="589F174F" w:rsidR="00196182" w:rsidRDefault="00196182" w:rsidP="00701F4F">
      <w:r>
        <w:t>Web Application, Design pattern Model-View-Controller</w:t>
      </w:r>
    </w:p>
    <w:p w14:paraId="6A4E08EA" w14:textId="1D6F5ECC" w:rsidR="00196182" w:rsidRDefault="00196182" w:rsidP="00701F4F">
      <w:r>
        <w:t xml:space="preserve">Briefing Appllication uses Vaadin </w:t>
      </w:r>
      <w:r>
        <w:sym w:font="Wingdings" w:char="F0E0"/>
      </w:r>
      <w:r>
        <w:t xml:space="preserve"> also use Vaadin – they mention Model-View-Presenter</w:t>
      </w:r>
    </w:p>
    <w:p w14:paraId="54948B81" w14:textId="128AB726" w:rsidR="00196182" w:rsidRPr="00701F4F" w:rsidRDefault="00196182" w:rsidP="00701F4F">
      <w:r>
        <w:t>overview Page; Details Page (Modify, refresh, delete); Create Form (Primary, secondary)</w:t>
      </w:r>
    </w:p>
    <w:p w14:paraId="1CB06491" w14:textId="6F9C4B48" w:rsidR="00725BC3" w:rsidRDefault="00725BC3" w:rsidP="00725BC3">
      <w:pPr>
        <w:pStyle w:val="berschrift3"/>
      </w:pPr>
      <w:r>
        <w:t>Container Description Service</w:t>
      </w:r>
    </w:p>
    <w:p w14:paraId="0ABDDA7D" w14:textId="11351923" w:rsidR="00AD73A1" w:rsidRPr="00701F4F" w:rsidRDefault="00AD73A1" w:rsidP="00701F4F"/>
    <w:p w14:paraId="360EC5D3" w14:textId="6E471D7F" w:rsidR="00837975" w:rsidRDefault="00837975" w:rsidP="00837975">
      <w:pPr>
        <w:pStyle w:val="berschrift2"/>
      </w:pPr>
      <w:bookmarkStart w:id="33" w:name="_Ref498585303"/>
      <w:bookmarkStart w:id="34" w:name="_Toc499481573"/>
      <w:r>
        <w:t>Data Model</w:t>
      </w:r>
      <w:bookmarkEnd w:id="33"/>
      <w:bookmarkEnd w:id="34"/>
    </w:p>
    <w:p w14:paraId="115FBD1F" w14:textId="0777CAF9" w:rsidR="00701F4F" w:rsidRPr="00701F4F" w:rsidRDefault="00701F4F" w:rsidP="00701F4F"/>
    <w:p w14:paraId="059ACFDA" w14:textId="06884F17" w:rsidR="00D94557" w:rsidRDefault="004759E6" w:rsidP="00D94557">
      <w:pPr>
        <w:pStyle w:val="berschrift2"/>
      </w:pPr>
      <w:bookmarkStart w:id="35" w:name="_Ref498585436"/>
      <w:bookmarkStart w:id="36" w:name="_Ref498590631"/>
      <w:bookmarkStart w:id="37" w:name="_Ref498590944"/>
      <w:bookmarkStart w:id="38" w:name="_Toc499481574"/>
      <w:r>
        <w:t>Architecture</w:t>
      </w:r>
      <w:bookmarkEnd w:id="35"/>
      <w:bookmarkEnd w:id="36"/>
      <w:bookmarkEnd w:id="37"/>
      <w:bookmarkEnd w:id="38"/>
    </w:p>
    <w:p w14:paraId="6A7BE653" w14:textId="6E5A9BF7" w:rsidR="00701F4F" w:rsidRPr="00701F4F" w:rsidRDefault="00701F4F" w:rsidP="00701F4F"/>
    <w:p w14:paraId="24CAB785" w14:textId="1E59CD0F" w:rsidR="00D94557" w:rsidRDefault="00D94557" w:rsidP="00D94557">
      <w:pPr>
        <w:pStyle w:val="berschrift3"/>
      </w:pPr>
      <w:r>
        <w:lastRenderedPageBreak/>
        <w:t>Client-Application</w:t>
      </w:r>
    </w:p>
    <w:p w14:paraId="4495D953" w14:textId="2246BFC6" w:rsidR="00701F4F" w:rsidRPr="00701F4F" w:rsidRDefault="00701F4F" w:rsidP="00701F4F"/>
    <w:p w14:paraId="0FEF2962" w14:textId="617B9470" w:rsidR="00D94557" w:rsidRDefault="00D94557" w:rsidP="00D94557">
      <w:pPr>
        <w:pStyle w:val="berschrift4"/>
      </w:pPr>
      <w:r>
        <w:t>Technology Layer</w:t>
      </w:r>
    </w:p>
    <w:p w14:paraId="7C2CF8DC" w14:textId="76476D69" w:rsidR="00701F4F" w:rsidRDefault="00701F4F" w:rsidP="00701F4F"/>
    <w:p w14:paraId="339857FE" w14:textId="77777777" w:rsidR="00976C82" w:rsidRDefault="000D1DEA" w:rsidP="008F2B43">
      <w:pPr>
        <w:pStyle w:val="Bilder"/>
      </w:pPr>
      <w:r w:rsidRPr="005F7228">
        <w:rPr>
          <w:noProof/>
        </w:rPr>
        <w:drawing>
          <wp:inline distT="0" distB="0" distL="0" distR="0" wp14:anchorId="5C350B6B" wp14:editId="5C2677A9">
            <wp:extent cx="5343525" cy="29908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chnology Layer.jpg"/>
                    <pic:cNvPicPr/>
                  </pic:nvPicPr>
                  <pic:blipFill rotWithShape="1">
                    <a:blip r:embed="rId13">
                      <a:extLst>
                        <a:ext uri="{28A0092B-C50C-407E-A947-70E740481C1C}">
                          <a14:useLocalDpi xmlns:a14="http://schemas.microsoft.com/office/drawing/2010/main" val="0"/>
                        </a:ext>
                      </a:extLst>
                    </a:blip>
                    <a:srcRect l="29401" t="352" r="16542" b="44222"/>
                    <a:stretch/>
                  </pic:blipFill>
                  <pic:spPr bwMode="auto">
                    <a:xfrm>
                      <a:off x="0" y="0"/>
                      <a:ext cx="5343525" cy="2990850"/>
                    </a:xfrm>
                    <a:prstGeom prst="rect">
                      <a:avLst/>
                    </a:prstGeom>
                    <a:ln>
                      <a:noFill/>
                    </a:ln>
                    <a:extLst>
                      <a:ext uri="{53640926-AAD7-44D8-BBD7-CCE9431645EC}">
                        <a14:shadowObscured xmlns:a14="http://schemas.microsoft.com/office/drawing/2010/main"/>
                      </a:ext>
                    </a:extLst>
                  </pic:spPr>
                </pic:pic>
              </a:graphicData>
            </a:graphic>
          </wp:inline>
        </w:drawing>
      </w:r>
    </w:p>
    <w:p w14:paraId="59666E8D" w14:textId="5DF60B91" w:rsidR="000D1DEA" w:rsidRDefault="00976C82" w:rsidP="00976C82">
      <w:pPr>
        <w:pStyle w:val="Beschriftung"/>
      </w:pPr>
      <w:bookmarkStart w:id="39" w:name="_Toc499138827"/>
      <w:bookmarkStart w:id="40" w:name="_Toc499139061"/>
      <w:r>
        <w:t xml:space="preserve">Figure </w:t>
      </w:r>
      <w:r w:rsidR="00E13F53">
        <w:fldChar w:fldCharType="begin"/>
      </w:r>
      <w:r w:rsidR="00E13F53">
        <w:instrText xml:space="preserve"> STYLEREF 1 \s </w:instrText>
      </w:r>
      <w:r w:rsidR="00E13F53">
        <w:fldChar w:fldCharType="separate"/>
      </w:r>
      <w:r w:rsidR="008F2B43">
        <w:rPr>
          <w:noProof/>
        </w:rPr>
        <w:t>4</w:t>
      </w:r>
      <w:r w:rsidR="00E13F53">
        <w:fldChar w:fldCharType="end"/>
      </w:r>
      <w:r w:rsidR="00E13F53">
        <w:t>.</w:t>
      </w:r>
      <w:r w:rsidR="00E13F53">
        <w:fldChar w:fldCharType="begin"/>
      </w:r>
      <w:r w:rsidR="00E13F53">
        <w:instrText xml:space="preserve"> SEQ Figure \* ARABIC \s 1 </w:instrText>
      </w:r>
      <w:r w:rsidR="00E13F53">
        <w:fldChar w:fldCharType="separate"/>
      </w:r>
      <w:r w:rsidR="008F2B43">
        <w:rPr>
          <w:noProof/>
        </w:rPr>
        <w:t>1</w:t>
      </w:r>
      <w:r w:rsidR="00E13F53">
        <w:fldChar w:fldCharType="end"/>
      </w:r>
      <w:r>
        <w:t>: C</w:t>
      </w:r>
      <w:r w:rsidR="00FC102F">
        <w:t>l</w:t>
      </w:r>
      <w:r>
        <w:t>ient Application – Technology Layer</w:t>
      </w:r>
      <w:bookmarkEnd w:id="39"/>
      <w:bookmarkEnd w:id="40"/>
    </w:p>
    <w:p w14:paraId="0D0233B4" w14:textId="43CFA82E" w:rsidR="005F7228" w:rsidRPr="00701F4F" w:rsidRDefault="005F7228" w:rsidP="00701F4F"/>
    <w:p w14:paraId="651353B0" w14:textId="0B27CD3B" w:rsidR="00D94557" w:rsidRDefault="00D94557" w:rsidP="00D94557">
      <w:pPr>
        <w:pStyle w:val="berschrift4"/>
      </w:pPr>
      <w:r>
        <w:t>Application Layer</w:t>
      </w:r>
    </w:p>
    <w:p w14:paraId="628299E1" w14:textId="77777777" w:rsidR="000D1DEA" w:rsidRDefault="000D1DEA" w:rsidP="00701F4F"/>
    <w:p w14:paraId="6B08A5E8" w14:textId="77777777" w:rsidR="00976C82" w:rsidRDefault="005F7228" w:rsidP="008F2B43">
      <w:pPr>
        <w:pStyle w:val="Bilder"/>
      </w:pPr>
      <w:r>
        <w:rPr>
          <w:noProof/>
        </w:rPr>
        <w:drawing>
          <wp:inline distT="0" distB="0" distL="0" distR="0" wp14:anchorId="165C09E9" wp14:editId="7FD0231F">
            <wp:extent cx="6324600" cy="275717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lication Layer.jpg"/>
                    <pic:cNvPicPr/>
                  </pic:nvPicPr>
                  <pic:blipFill rotWithShape="1">
                    <a:blip r:embed="rId14">
                      <a:extLst>
                        <a:ext uri="{28A0092B-C50C-407E-A947-70E740481C1C}">
                          <a14:useLocalDpi xmlns:a14="http://schemas.microsoft.com/office/drawing/2010/main" val="0"/>
                        </a:ext>
                      </a:extLst>
                    </a:blip>
                    <a:srcRect l="33674" t="1698" r="14311"/>
                    <a:stretch/>
                  </pic:blipFill>
                  <pic:spPr bwMode="auto">
                    <a:xfrm>
                      <a:off x="0" y="0"/>
                      <a:ext cx="6324600" cy="2757170"/>
                    </a:xfrm>
                    <a:prstGeom prst="rect">
                      <a:avLst/>
                    </a:prstGeom>
                    <a:ln>
                      <a:noFill/>
                    </a:ln>
                    <a:extLst>
                      <a:ext uri="{53640926-AAD7-44D8-BBD7-CCE9431645EC}">
                        <a14:shadowObscured xmlns:a14="http://schemas.microsoft.com/office/drawing/2010/main"/>
                      </a:ext>
                    </a:extLst>
                  </pic:spPr>
                </pic:pic>
              </a:graphicData>
            </a:graphic>
          </wp:inline>
        </w:drawing>
      </w:r>
    </w:p>
    <w:p w14:paraId="77B4E24F" w14:textId="41FC1B5A" w:rsidR="00701F4F" w:rsidRDefault="00976C82" w:rsidP="00976C82">
      <w:pPr>
        <w:pStyle w:val="Beschriftung"/>
      </w:pPr>
      <w:bookmarkStart w:id="41" w:name="_Toc499138828"/>
      <w:bookmarkStart w:id="42" w:name="_Toc499139062"/>
      <w:r>
        <w:t xml:space="preserve">Figure </w:t>
      </w:r>
      <w:r w:rsidR="00E13F53">
        <w:fldChar w:fldCharType="begin"/>
      </w:r>
      <w:r w:rsidR="00E13F53">
        <w:instrText xml:space="preserve"> STYLEREF 1 \s </w:instrText>
      </w:r>
      <w:r w:rsidR="00E13F53">
        <w:fldChar w:fldCharType="separate"/>
      </w:r>
      <w:r w:rsidR="008F2B43">
        <w:rPr>
          <w:noProof/>
        </w:rPr>
        <w:t>4</w:t>
      </w:r>
      <w:r w:rsidR="00E13F53">
        <w:fldChar w:fldCharType="end"/>
      </w:r>
      <w:r w:rsidR="00E13F53">
        <w:t>.</w:t>
      </w:r>
      <w:r w:rsidR="00E13F53">
        <w:fldChar w:fldCharType="begin"/>
      </w:r>
      <w:r w:rsidR="00E13F53">
        <w:instrText xml:space="preserve"> SEQ Figure \* ARABIC \s 1 </w:instrText>
      </w:r>
      <w:r w:rsidR="00E13F53">
        <w:fldChar w:fldCharType="separate"/>
      </w:r>
      <w:r w:rsidR="008F2B43">
        <w:rPr>
          <w:noProof/>
        </w:rPr>
        <w:t>2</w:t>
      </w:r>
      <w:r w:rsidR="00E13F53">
        <w:fldChar w:fldCharType="end"/>
      </w:r>
      <w:r>
        <w:t>: Client Application – Application Layer</w:t>
      </w:r>
      <w:bookmarkEnd w:id="41"/>
      <w:bookmarkEnd w:id="42"/>
    </w:p>
    <w:p w14:paraId="476D9385" w14:textId="113816FC" w:rsidR="0077342C" w:rsidRDefault="0077342C" w:rsidP="0077342C">
      <w:pPr>
        <w:spacing w:line="259" w:lineRule="auto"/>
        <w:jc w:val="left"/>
      </w:pPr>
    </w:p>
    <w:p w14:paraId="317E84E5" w14:textId="4B1ABBCD" w:rsidR="00D94557" w:rsidRDefault="00D94557" w:rsidP="00D94557">
      <w:pPr>
        <w:pStyle w:val="berschrift4"/>
      </w:pPr>
      <w:r>
        <w:t>Business Layer</w:t>
      </w:r>
    </w:p>
    <w:p w14:paraId="381F06A0" w14:textId="047B3DE9" w:rsidR="000D1DEA" w:rsidRDefault="000D1DEA" w:rsidP="00701F4F"/>
    <w:p w14:paraId="02F3FED8" w14:textId="77777777" w:rsidR="008F2B43" w:rsidRDefault="000D1DEA" w:rsidP="008F2B43">
      <w:pPr>
        <w:pStyle w:val="Bilder"/>
        <w:keepNext/>
      </w:pPr>
      <w:r>
        <w:rPr>
          <w:noProof/>
        </w:rPr>
        <w:lastRenderedPageBreak/>
        <w:drawing>
          <wp:inline distT="0" distB="0" distL="0" distR="0" wp14:anchorId="47E22CEA" wp14:editId="540E79CE">
            <wp:extent cx="6333490" cy="3176270"/>
            <wp:effectExtent l="0" t="0" r="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siness Layer.jpg"/>
                    <pic:cNvPicPr/>
                  </pic:nvPicPr>
                  <pic:blipFill rotWithShape="1">
                    <a:blip r:embed="rId15">
                      <a:extLst>
                        <a:ext uri="{28A0092B-C50C-407E-A947-70E740481C1C}">
                          <a14:useLocalDpi xmlns:a14="http://schemas.microsoft.com/office/drawing/2010/main" val="0"/>
                        </a:ext>
                      </a:extLst>
                    </a:blip>
                    <a:srcRect l="34401" t="861" r="21377"/>
                    <a:stretch/>
                  </pic:blipFill>
                  <pic:spPr bwMode="auto">
                    <a:xfrm>
                      <a:off x="0" y="0"/>
                      <a:ext cx="6333490" cy="3176270"/>
                    </a:xfrm>
                    <a:prstGeom prst="rect">
                      <a:avLst/>
                    </a:prstGeom>
                    <a:ln>
                      <a:noFill/>
                    </a:ln>
                    <a:extLst>
                      <a:ext uri="{53640926-AAD7-44D8-BBD7-CCE9431645EC}">
                        <a14:shadowObscured xmlns:a14="http://schemas.microsoft.com/office/drawing/2010/main"/>
                      </a:ext>
                    </a:extLst>
                  </pic:spPr>
                </pic:pic>
              </a:graphicData>
            </a:graphic>
          </wp:inline>
        </w:drawing>
      </w:r>
    </w:p>
    <w:p w14:paraId="402AD000" w14:textId="382B0FB0" w:rsidR="00701F4F" w:rsidRDefault="00976C82" w:rsidP="00976C82">
      <w:pPr>
        <w:pStyle w:val="Beschriftung"/>
      </w:pPr>
      <w:bookmarkStart w:id="43" w:name="_Toc499138829"/>
      <w:bookmarkStart w:id="44" w:name="_Toc499139063"/>
      <w:r>
        <w:t xml:space="preserve">Figure </w:t>
      </w:r>
      <w:r w:rsidR="00E13F53">
        <w:fldChar w:fldCharType="begin"/>
      </w:r>
      <w:r w:rsidR="00E13F53">
        <w:instrText xml:space="preserve"> STYLEREF 1 \s </w:instrText>
      </w:r>
      <w:r w:rsidR="00E13F53">
        <w:fldChar w:fldCharType="separate"/>
      </w:r>
      <w:r w:rsidR="008F2B43">
        <w:rPr>
          <w:noProof/>
        </w:rPr>
        <w:t>4</w:t>
      </w:r>
      <w:r w:rsidR="00E13F53">
        <w:fldChar w:fldCharType="end"/>
      </w:r>
      <w:r w:rsidR="00E13F53">
        <w:t>.</w:t>
      </w:r>
      <w:r w:rsidR="00E13F53">
        <w:fldChar w:fldCharType="begin"/>
      </w:r>
      <w:r w:rsidR="00E13F53">
        <w:instrText xml:space="preserve"> SEQ Figure \* ARABIC \s 1 </w:instrText>
      </w:r>
      <w:r w:rsidR="00E13F53">
        <w:fldChar w:fldCharType="separate"/>
      </w:r>
      <w:r w:rsidR="008F2B43">
        <w:rPr>
          <w:noProof/>
        </w:rPr>
        <w:t>4</w:t>
      </w:r>
      <w:r w:rsidR="00E13F53">
        <w:fldChar w:fldCharType="end"/>
      </w:r>
      <w:r>
        <w:t>: Client Application – Business Layer</w:t>
      </w:r>
      <w:bookmarkEnd w:id="43"/>
      <w:bookmarkEnd w:id="44"/>
    </w:p>
    <w:p w14:paraId="3A1A9A82" w14:textId="0BCBD9A6" w:rsidR="0077342C" w:rsidRDefault="0077342C" w:rsidP="00701F4F"/>
    <w:p w14:paraId="66550D23" w14:textId="081DE62B" w:rsidR="00725BC3" w:rsidRDefault="00725BC3" w:rsidP="00725BC3">
      <w:pPr>
        <w:pStyle w:val="berschrift3"/>
      </w:pPr>
      <w:r>
        <w:t>Server-Application</w:t>
      </w:r>
    </w:p>
    <w:p w14:paraId="08249779" w14:textId="59F5DE72" w:rsidR="00701F4F" w:rsidRPr="00701F4F" w:rsidRDefault="00701F4F" w:rsidP="00701F4F"/>
    <w:p w14:paraId="67E5D872" w14:textId="2F54E819" w:rsidR="00725BC3" w:rsidRDefault="00004E48" w:rsidP="00725BC3">
      <w:pPr>
        <w:pStyle w:val="berschrift4"/>
      </w:pPr>
      <w:r>
        <w:t>Technology Layer</w:t>
      </w:r>
    </w:p>
    <w:p w14:paraId="29E4F863" w14:textId="7011EA2C" w:rsidR="000D1DEA" w:rsidRDefault="000D1DEA" w:rsidP="00701F4F"/>
    <w:p w14:paraId="093FA632" w14:textId="77777777" w:rsidR="00976C82" w:rsidRDefault="000D1DEA" w:rsidP="008F2B43">
      <w:pPr>
        <w:pStyle w:val="Bilder"/>
      </w:pPr>
      <w:r>
        <w:rPr>
          <w:noProof/>
        </w:rPr>
        <w:drawing>
          <wp:inline distT="0" distB="0" distL="0" distR="0" wp14:anchorId="37C7C2A0" wp14:editId="799FA32A">
            <wp:extent cx="4266000" cy="2887200"/>
            <wp:effectExtent l="0" t="0" r="127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chnology Layer.jpg"/>
                    <pic:cNvPicPr/>
                  </pic:nvPicPr>
                  <pic:blipFill rotWithShape="1">
                    <a:blip r:embed="rId13">
                      <a:extLst>
                        <a:ext uri="{28A0092B-C50C-407E-A947-70E740481C1C}">
                          <a14:useLocalDpi xmlns:a14="http://schemas.microsoft.com/office/drawing/2010/main" val="0"/>
                        </a:ext>
                      </a:extLst>
                    </a:blip>
                    <a:srcRect t="-551" r="52806" b="42088"/>
                    <a:stretch/>
                  </pic:blipFill>
                  <pic:spPr bwMode="auto">
                    <a:xfrm>
                      <a:off x="0" y="0"/>
                      <a:ext cx="4266000" cy="2887200"/>
                    </a:xfrm>
                    <a:prstGeom prst="rect">
                      <a:avLst/>
                    </a:prstGeom>
                    <a:ln>
                      <a:noFill/>
                    </a:ln>
                    <a:extLst>
                      <a:ext uri="{53640926-AAD7-44D8-BBD7-CCE9431645EC}">
                        <a14:shadowObscured xmlns:a14="http://schemas.microsoft.com/office/drawing/2010/main"/>
                      </a:ext>
                    </a:extLst>
                  </pic:spPr>
                </pic:pic>
              </a:graphicData>
            </a:graphic>
          </wp:inline>
        </w:drawing>
      </w:r>
    </w:p>
    <w:p w14:paraId="410DDB9F" w14:textId="3ECC24CC" w:rsidR="00701F4F" w:rsidRDefault="00976C82" w:rsidP="00976C82">
      <w:pPr>
        <w:pStyle w:val="Beschriftung"/>
      </w:pPr>
      <w:bookmarkStart w:id="45" w:name="_Toc499138830"/>
      <w:bookmarkStart w:id="46" w:name="_Toc499139064"/>
      <w:r>
        <w:t xml:space="preserve">Figure </w:t>
      </w:r>
      <w:r w:rsidR="00E13F53">
        <w:fldChar w:fldCharType="begin"/>
      </w:r>
      <w:r w:rsidR="00E13F53">
        <w:instrText xml:space="preserve"> STYLEREF 1 \s </w:instrText>
      </w:r>
      <w:r w:rsidR="00E13F53">
        <w:fldChar w:fldCharType="separate"/>
      </w:r>
      <w:r w:rsidR="008F2B43">
        <w:rPr>
          <w:noProof/>
        </w:rPr>
        <w:t>4</w:t>
      </w:r>
      <w:r w:rsidR="00E13F53">
        <w:fldChar w:fldCharType="end"/>
      </w:r>
      <w:r w:rsidR="00E13F53">
        <w:t>.</w:t>
      </w:r>
      <w:r w:rsidR="00E13F53">
        <w:fldChar w:fldCharType="begin"/>
      </w:r>
      <w:r w:rsidR="00E13F53">
        <w:instrText xml:space="preserve"> SEQ Figure \* ARABIC \s 1 </w:instrText>
      </w:r>
      <w:r w:rsidR="00E13F53">
        <w:fldChar w:fldCharType="separate"/>
      </w:r>
      <w:r w:rsidR="008F2B43">
        <w:rPr>
          <w:noProof/>
        </w:rPr>
        <w:t>5</w:t>
      </w:r>
      <w:r w:rsidR="00E13F53">
        <w:fldChar w:fldCharType="end"/>
      </w:r>
      <w:r>
        <w:t>: Server Application – Technology Layer</w:t>
      </w:r>
      <w:bookmarkEnd w:id="45"/>
      <w:bookmarkEnd w:id="46"/>
    </w:p>
    <w:p w14:paraId="08453B9F" w14:textId="533D9EFF" w:rsidR="0077342C" w:rsidRPr="00701F4F" w:rsidRDefault="0077342C" w:rsidP="00701F4F"/>
    <w:p w14:paraId="77AD7A5B" w14:textId="75364C8E" w:rsidR="00725BC3" w:rsidRDefault="00004E48" w:rsidP="00725BC3">
      <w:pPr>
        <w:pStyle w:val="berschrift4"/>
      </w:pPr>
      <w:r>
        <w:t>Application Layer</w:t>
      </w:r>
    </w:p>
    <w:p w14:paraId="012F925E" w14:textId="4D5261BC" w:rsidR="00701F4F" w:rsidRDefault="00701F4F" w:rsidP="00701F4F"/>
    <w:p w14:paraId="2F7DBC7B" w14:textId="77777777" w:rsidR="00976C82" w:rsidRDefault="000D1DEA" w:rsidP="008F2B43">
      <w:pPr>
        <w:pStyle w:val="Bilder"/>
      </w:pPr>
      <w:r>
        <w:rPr>
          <w:noProof/>
        </w:rPr>
        <w:lastRenderedPageBreak/>
        <w:drawing>
          <wp:inline distT="0" distB="0" distL="0" distR="0" wp14:anchorId="1626A1C4" wp14:editId="4C31E182">
            <wp:extent cx="5153025" cy="3546267"/>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plication Layer.jpg"/>
                    <pic:cNvPicPr/>
                  </pic:nvPicPr>
                  <pic:blipFill rotWithShape="1">
                    <a:blip r:embed="rId14">
                      <a:extLst>
                        <a:ext uri="{28A0092B-C50C-407E-A947-70E740481C1C}">
                          <a14:useLocalDpi xmlns:a14="http://schemas.microsoft.com/office/drawing/2010/main" val="0"/>
                        </a:ext>
                      </a:extLst>
                    </a:blip>
                    <a:srcRect r="66476"/>
                    <a:stretch/>
                  </pic:blipFill>
                  <pic:spPr bwMode="auto">
                    <a:xfrm>
                      <a:off x="0" y="0"/>
                      <a:ext cx="5153025" cy="3546267"/>
                    </a:xfrm>
                    <a:prstGeom prst="rect">
                      <a:avLst/>
                    </a:prstGeom>
                    <a:ln>
                      <a:noFill/>
                    </a:ln>
                    <a:extLst>
                      <a:ext uri="{53640926-AAD7-44D8-BBD7-CCE9431645EC}">
                        <a14:shadowObscured xmlns:a14="http://schemas.microsoft.com/office/drawing/2010/main"/>
                      </a:ext>
                    </a:extLst>
                  </pic:spPr>
                </pic:pic>
              </a:graphicData>
            </a:graphic>
          </wp:inline>
        </w:drawing>
      </w:r>
    </w:p>
    <w:p w14:paraId="12F29CB3" w14:textId="56887809" w:rsidR="000D1DEA" w:rsidRDefault="00976C82" w:rsidP="00976C82">
      <w:pPr>
        <w:pStyle w:val="Beschriftung"/>
      </w:pPr>
      <w:bookmarkStart w:id="47" w:name="_Toc499138831"/>
      <w:bookmarkStart w:id="48" w:name="_Toc499139065"/>
      <w:r>
        <w:t xml:space="preserve">Figure </w:t>
      </w:r>
      <w:r w:rsidR="00E13F53">
        <w:fldChar w:fldCharType="begin"/>
      </w:r>
      <w:r w:rsidR="00E13F53">
        <w:instrText xml:space="preserve"> STYLEREF 1 \s </w:instrText>
      </w:r>
      <w:r w:rsidR="00E13F53">
        <w:fldChar w:fldCharType="separate"/>
      </w:r>
      <w:r w:rsidR="008F2B43">
        <w:rPr>
          <w:noProof/>
        </w:rPr>
        <w:t>4</w:t>
      </w:r>
      <w:r w:rsidR="00E13F53">
        <w:fldChar w:fldCharType="end"/>
      </w:r>
      <w:r w:rsidR="00E13F53">
        <w:t>.</w:t>
      </w:r>
      <w:r w:rsidR="00E13F53">
        <w:fldChar w:fldCharType="begin"/>
      </w:r>
      <w:r w:rsidR="00E13F53">
        <w:instrText xml:space="preserve"> SEQ Figure \* ARABIC \s 1 </w:instrText>
      </w:r>
      <w:r w:rsidR="00E13F53">
        <w:fldChar w:fldCharType="separate"/>
      </w:r>
      <w:r w:rsidR="008F2B43">
        <w:rPr>
          <w:noProof/>
        </w:rPr>
        <w:t>6</w:t>
      </w:r>
      <w:r w:rsidR="00E13F53">
        <w:fldChar w:fldCharType="end"/>
      </w:r>
      <w:r>
        <w:t>: Server Application – Application Layer</w:t>
      </w:r>
      <w:bookmarkEnd w:id="47"/>
      <w:bookmarkEnd w:id="48"/>
    </w:p>
    <w:p w14:paraId="59A04499" w14:textId="269ABACA" w:rsidR="000D1DEA" w:rsidRPr="00701F4F" w:rsidRDefault="000D1DEA" w:rsidP="00701F4F"/>
    <w:p w14:paraId="044093D8" w14:textId="78681DCC" w:rsidR="00701F4F" w:rsidRPr="00701F4F" w:rsidRDefault="00004E48" w:rsidP="00701F4F">
      <w:pPr>
        <w:pStyle w:val="berschrift4"/>
      </w:pPr>
      <w:bookmarkStart w:id="49" w:name="_Ref499479499"/>
      <w:r>
        <w:t>Business Layer</w:t>
      </w:r>
      <w:bookmarkEnd w:id="49"/>
    </w:p>
    <w:p w14:paraId="55F3AC92" w14:textId="612F45A6" w:rsidR="00976C82" w:rsidRDefault="00976C82" w:rsidP="00976C82">
      <w:r>
        <w:t>There is no business layer for server applications.</w:t>
      </w:r>
    </w:p>
    <w:p w14:paraId="54D53789" w14:textId="65BEA452" w:rsidR="00A4185E" w:rsidRDefault="00A4185E" w:rsidP="00976C82">
      <w:r>
        <w:br w:type="page"/>
      </w:r>
    </w:p>
    <w:p w14:paraId="50B82C59" w14:textId="4C82B343" w:rsidR="004759E6" w:rsidRDefault="00D84B5A" w:rsidP="004759E6">
      <w:pPr>
        <w:pStyle w:val="berschrift1"/>
      </w:pPr>
      <w:bookmarkStart w:id="50" w:name="_Ref495296375"/>
      <w:bookmarkStart w:id="51" w:name="_Toc499481575"/>
      <w:r>
        <w:lastRenderedPageBreak/>
        <w:t>Implementation</w:t>
      </w:r>
      <w:bookmarkEnd w:id="50"/>
      <w:bookmarkEnd w:id="51"/>
    </w:p>
    <w:p w14:paraId="446F4E26" w14:textId="1C26413F" w:rsidR="00A4185E" w:rsidRPr="00A4185E" w:rsidRDefault="00D94557" w:rsidP="00A4185E">
      <w:r>
        <w:t>The implementation of the defined requirements (Section </w:t>
      </w:r>
      <w:r>
        <w:fldChar w:fldCharType="begin"/>
      </w:r>
      <w:r>
        <w:instrText xml:space="preserve"> REF _Ref498590922 \r \h </w:instrText>
      </w:r>
      <w:r>
        <w:fldChar w:fldCharType="separate"/>
      </w:r>
      <w:r w:rsidR="0077342C">
        <w:t>3.2</w:t>
      </w:r>
      <w:r>
        <w:fldChar w:fldCharType="end"/>
      </w:r>
      <w:r>
        <w:t>) and the resulting architecture (Section </w:t>
      </w:r>
      <w:r>
        <w:fldChar w:fldCharType="begin"/>
      </w:r>
      <w:r>
        <w:instrText xml:space="preserve"> REF _Ref498590944 \r \h </w:instrText>
      </w:r>
      <w:r>
        <w:fldChar w:fldCharType="separate"/>
      </w:r>
      <w:r w:rsidR="0077342C">
        <w:t>4.3</w:t>
      </w:r>
      <w:r>
        <w:fldChar w:fldCharType="end"/>
      </w:r>
      <w:r>
        <w:t xml:space="preserve">) </w:t>
      </w:r>
      <w:r w:rsidRPr="00236691">
        <w:rPr>
          <w:noProof/>
        </w:rPr>
        <w:t>is described</w:t>
      </w:r>
      <w:r>
        <w:t xml:space="preserve"> in this section. First, an </w:t>
      </w:r>
      <w:r w:rsidRPr="00236691">
        <w:rPr>
          <w:noProof/>
        </w:rPr>
        <w:t xml:space="preserve">overview </w:t>
      </w:r>
      <w:r w:rsidR="00236691">
        <w:rPr>
          <w:noProof/>
        </w:rPr>
        <w:t>of</w:t>
      </w:r>
      <w:r>
        <w:t xml:space="preserve"> the technologies, which </w:t>
      </w:r>
      <w:r w:rsidRPr="00236691">
        <w:rPr>
          <w:noProof/>
        </w:rPr>
        <w:t>are used</w:t>
      </w:r>
      <w:r>
        <w:t xml:space="preserve"> for the ontology, the client application, and</w:t>
      </w:r>
      <w:r w:rsidRPr="00D94557">
        <w:t xml:space="preserve"> </w:t>
      </w:r>
      <w:r>
        <w:t>the server application, is given.</w:t>
      </w:r>
      <w:r w:rsidR="00B333FA">
        <w:t xml:space="preserve"> Section </w:t>
      </w:r>
      <w:r w:rsidR="00B333FA">
        <w:fldChar w:fldCharType="begin"/>
      </w:r>
      <w:r w:rsidR="00B333FA">
        <w:instrText xml:space="preserve"> REF _Ref498591158 \r \h </w:instrText>
      </w:r>
      <w:r w:rsidR="00B333FA">
        <w:fldChar w:fldCharType="separate"/>
      </w:r>
      <w:r w:rsidR="0077342C">
        <w:t>5.2</w:t>
      </w:r>
      <w:r w:rsidR="00B333FA">
        <w:fldChar w:fldCharType="end"/>
      </w:r>
      <w:r w:rsidR="00B333FA">
        <w:t xml:space="preserve"> covers the implementation of the container ontology. The container management application, which is the client application, </w:t>
      </w:r>
      <w:r w:rsidR="00B333FA" w:rsidRPr="00236691">
        <w:rPr>
          <w:noProof/>
        </w:rPr>
        <w:t>is</w:t>
      </w:r>
      <w:r w:rsidR="00B333FA">
        <w:t xml:space="preserve"> described in Section </w:t>
      </w:r>
      <w:r w:rsidR="00B333FA">
        <w:fldChar w:fldCharType="begin"/>
      </w:r>
      <w:r w:rsidR="00B333FA">
        <w:instrText xml:space="preserve"> REF _Ref498591167 \r \h </w:instrText>
      </w:r>
      <w:r w:rsidR="00B333FA">
        <w:fldChar w:fldCharType="separate"/>
      </w:r>
      <w:r w:rsidR="0077342C">
        <w:t>5.3</w:t>
      </w:r>
      <w:r w:rsidR="00B333FA">
        <w:fldChar w:fldCharType="end"/>
      </w:r>
      <w:r w:rsidR="00B333FA">
        <w:t>. The last section, Section </w:t>
      </w:r>
      <w:r w:rsidR="00B333FA">
        <w:fldChar w:fldCharType="begin"/>
      </w:r>
      <w:r w:rsidR="00B333FA">
        <w:instrText xml:space="preserve"> REF _Ref498591172 \r \h </w:instrText>
      </w:r>
      <w:r w:rsidR="00B333FA">
        <w:fldChar w:fldCharType="separate"/>
      </w:r>
      <w:r w:rsidR="0077342C">
        <w:t>5.4</w:t>
      </w:r>
      <w:r w:rsidR="00B333FA">
        <w:fldChar w:fldCharType="end"/>
      </w:r>
      <w:r w:rsidR="00B333FA">
        <w:t>, documents the implementation of the server application, respectively the container description service.</w:t>
      </w:r>
    </w:p>
    <w:p w14:paraId="448A3709" w14:textId="6F8FECBF" w:rsidR="00D84B5A" w:rsidRDefault="00D84B5A" w:rsidP="00D84B5A">
      <w:pPr>
        <w:pStyle w:val="berschrift2"/>
      </w:pPr>
      <w:bookmarkStart w:id="52" w:name="_Ref498585519"/>
      <w:bookmarkStart w:id="53" w:name="_Toc499481576"/>
      <w:r>
        <w:t>Technologies</w:t>
      </w:r>
      <w:bookmarkEnd w:id="52"/>
      <w:bookmarkEnd w:id="53"/>
    </w:p>
    <w:p w14:paraId="7F7A524B" w14:textId="4E960266" w:rsidR="0000489E" w:rsidRPr="0000489E" w:rsidRDefault="0000489E" w:rsidP="0000489E">
      <w:r>
        <w:t xml:space="preserve">In this section, an </w:t>
      </w:r>
      <w:r w:rsidRPr="00236691">
        <w:rPr>
          <w:noProof/>
        </w:rPr>
        <w:t xml:space="preserve">overview </w:t>
      </w:r>
      <w:r w:rsidR="00236691">
        <w:rPr>
          <w:noProof/>
        </w:rPr>
        <w:t>of</w:t>
      </w:r>
      <w:r>
        <w:t xml:space="preserve"> the technologies that </w:t>
      </w:r>
      <w:r w:rsidRPr="00236691">
        <w:rPr>
          <w:noProof/>
        </w:rPr>
        <w:t>are used</w:t>
      </w:r>
      <w:r>
        <w:t xml:space="preserve"> for the implementation </w:t>
      </w:r>
      <w:r w:rsidRPr="00236691">
        <w:rPr>
          <w:noProof/>
        </w:rPr>
        <w:t>is given</w:t>
      </w:r>
      <w:r>
        <w:t>. The Web Ontology Language (Section </w:t>
      </w:r>
      <w:r>
        <w:fldChar w:fldCharType="begin"/>
      </w:r>
      <w:r>
        <w:instrText xml:space="preserve"> REF _Ref498673227 \r \h </w:instrText>
      </w:r>
      <w:r>
        <w:fldChar w:fldCharType="separate"/>
      </w:r>
      <w:r w:rsidR="0077342C">
        <w:t>5.1.1</w:t>
      </w:r>
      <w:r>
        <w:fldChar w:fldCharType="end"/>
      </w:r>
      <w:r>
        <w:t xml:space="preserve">) </w:t>
      </w:r>
      <w:r w:rsidRPr="00236691">
        <w:rPr>
          <w:noProof/>
        </w:rPr>
        <w:t>is used</w:t>
      </w:r>
      <w:r>
        <w:t xml:space="preserve"> for the realization of the container ontology and Protégé (Section </w:t>
      </w:r>
      <w:r>
        <w:fldChar w:fldCharType="begin"/>
      </w:r>
      <w:r>
        <w:instrText xml:space="preserve"> REF _Ref498673386 \r \h </w:instrText>
      </w:r>
      <w:r>
        <w:fldChar w:fldCharType="separate"/>
      </w:r>
      <w:r w:rsidR="0077342C">
        <w:t>5.1.2</w:t>
      </w:r>
      <w:r>
        <w:fldChar w:fldCharType="end"/>
      </w:r>
      <w:r>
        <w:t xml:space="preserve">) is the tool that </w:t>
      </w:r>
      <w:r w:rsidRPr="00236691">
        <w:rPr>
          <w:noProof/>
        </w:rPr>
        <w:t>is used</w:t>
      </w:r>
      <w:r>
        <w:t xml:space="preserve"> for the creation and administration of the container ontology. For the </w:t>
      </w:r>
      <w:r w:rsidRPr="00236691">
        <w:rPr>
          <w:noProof/>
        </w:rPr>
        <w:t>container</w:t>
      </w:r>
      <w:r>
        <w:t xml:space="preserve"> management application and the container description service the programming language Java is used (Section </w:t>
      </w:r>
      <w:r>
        <w:fldChar w:fldCharType="begin"/>
      </w:r>
      <w:r>
        <w:instrText xml:space="preserve"> REF _Ref498673534 \r \h </w:instrText>
      </w:r>
      <w:r>
        <w:fldChar w:fldCharType="separate"/>
      </w:r>
      <w:r w:rsidR="0077342C">
        <w:t>5.1.3</w:t>
      </w:r>
      <w:r>
        <w:fldChar w:fldCharType="end"/>
      </w:r>
      <w:r>
        <w:t>). Furthermore, the container management application uses the framework Vaadin (Section </w:t>
      </w:r>
      <w:r>
        <w:fldChar w:fldCharType="begin"/>
      </w:r>
      <w:r>
        <w:instrText xml:space="preserve"> REF _Ref498673574 \r \h </w:instrText>
      </w:r>
      <w:r>
        <w:fldChar w:fldCharType="separate"/>
      </w:r>
      <w:r w:rsidR="0077342C">
        <w:t>5.1.4</w:t>
      </w:r>
      <w:r>
        <w:fldChar w:fldCharType="end"/>
      </w:r>
      <w:r>
        <w:t xml:space="preserve">), whereas, the container description service uses the </w:t>
      </w:r>
      <w:r w:rsidRPr="00236691">
        <w:rPr>
          <w:noProof/>
        </w:rPr>
        <w:t>web</w:t>
      </w:r>
      <w:r w:rsidR="00236691">
        <w:rPr>
          <w:noProof/>
        </w:rPr>
        <w:t xml:space="preserve"> </w:t>
      </w:r>
      <w:r w:rsidRPr="00236691">
        <w:rPr>
          <w:noProof/>
        </w:rPr>
        <w:t>service</w:t>
      </w:r>
      <w:r>
        <w:t xml:space="preserve"> framework Apache CXF (Section </w:t>
      </w:r>
      <w:r>
        <w:fldChar w:fldCharType="begin"/>
      </w:r>
      <w:r>
        <w:instrText xml:space="preserve"> REF _Ref498673578 \r \h </w:instrText>
      </w:r>
      <w:r>
        <w:fldChar w:fldCharType="separate"/>
      </w:r>
      <w:r w:rsidR="0077342C">
        <w:t>5.1.5</w:t>
      </w:r>
      <w:r>
        <w:fldChar w:fldCharType="end"/>
      </w:r>
      <w:r>
        <w:t>).</w:t>
      </w:r>
    </w:p>
    <w:p w14:paraId="056E32E8" w14:textId="63D50151" w:rsidR="00D84B5A" w:rsidRDefault="00D84B5A" w:rsidP="00D84B5A">
      <w:pPr>
        <w:pStyle w:val="berschrift3"/>
      </w:pPr>
      <w:bookmarkStart w:id="54" w:name="_Ref498673227"/>
      <w:r>
        <w:t>OWL</w:t>
      </w:r>
      <w:bookmarkEnd w:id="54"/>
    </w:p>
    <w:p w14:paraId="7DA07C94" w14:textId="22F44A8B" w:rsidR="0000489E" w:rsidRPr="0000489E" w:rsidRDefault="00701F4F" w:rsidP="0000489E">
      <w:r>
        <w:fldChar w:fldCharType="begin"/>
      </w:r>
      <w:r>
        <w:instrText xml:space="preserve"> ADDIN ZOTERO_ITEM CSL_CITATION {"citationID":"2k83u3sr7b","properties":{"formattedCitation":"[1]","plainCitation":"[1]"},"citationItems":[{"id":658,"uris":["http://zotero.org/users/2753821/items/MWKJXSPA"],"uri":["http://zotero.org/users/2753821/items/MWKJXSPA"],"itemData":{"id":658,"type":"webpage","title":"OWL - Semantic Web Standards","URL":"https://www.w3.org/OWL/","accessed":{"date-parts":[["2017",4,27]]}}}],"schema":"https://github.com/citation-style-language/schema/raw/master/csl-citation.json"} </w:instrText>
      </w:r>
      <w:r>
        <w:fldChar w:fldCharType="separate"/>
      </w:r>
      <w:r w:rsidRPr="00701F4F">
        <w:rPr>
          <w:rFonts w:cs="Arial"/>
        </w:rPr>
        <w:t>[1]</w:t>
      </w:r>
      <w:r>
        <w:fldChar w:fldCharType="end"/>
      </w:r>
    </w:p>
    <w:p w14:paraId="5A6F70BD" w14:textId="7EEEEF87" w:rsidR="00B333FA" w:rsidRDefault="00B333FA" w:rsidP="00B333FA">
      <w:pPr>
        <w:pStyle w:val="berschrift3"/>
      </w:pPr>
      <w:bookmarkStart w:id="55" w:name="_Ref498673239"/>
      <w:bookmarkStart w:id="56" w:name="_Ref498673386"/>
      <w:r>
        <w:t>Protégé</w:t>
      </w:r>
      <w:bookmarkEnd w:id="55"/>
      <w:bookmarkEnd w:id="56"/>
    </w:p>
    <w:p w14:paraId="2F6816A3" w14:textId="420433ED" w:rsidR="0000489E" w:rsidRPr="0000489E" w:rsidRDefault="00701F4F" w:rsidP="0000489E">
      <w:r>
        <w:fldChar w:fldCharType="begin"/>
      </w:r>
      <w:r>
        <w:instrText xml:space="preserve"> ADDIN ZOTERO_ITEM CSL_CITATION {"citationID":"2dcf9khlqq","properties":{"formattedCitation":"[2]","plainCitation":"[2]"},"citationItems":[{"id":660,"uris":["http://zotero.org/users/2753821/items/EU7QNJSF"],"uri":["http://zotero.org/users/2753821/items/EU7QNJSF"],"itemData":{"id":660,"type":"webpage","title":"protégé","URL":"http://protege.stanford.edu/","accessed":{"date-parts":[["2017",4,27]]}}}],"schema":"https://github.com/citation-style-language/schema/raw/master/csl-citation.json"} </w:instrText>
      </w:r>
      <w:r>
        <w:fldChar w:fldCharType="separate"/>
      </w:r>
      <w:r w:rsidRPr="00701F4F">
        <w:rPr>
          <w:rFonts w:cs="Arial"/>
        </w:rPr>
        <w:t>[2]</w:t>
      </w:r>
      <w:r>
        <w:fldChar w:fldCharType="end"/>
      </w:r>
    </w:p>
    <w:p w14:paraId="6FA3B190" w14:textId="53DA966E" w:rsidR="00D84B5A" w:rsidRDefault="00D84B5A" w:rsidP="00D84B5A">
      <w:pPr>
        <w:pStyle w:val="berschrift3"/>
      </w:pPr>
      <w:bookmarkStart w:id="57" w:name="_Ref498673534"/>
      <w:r>
        <w:t>Java</w:t>
      </w:r>
      <w:bookmarkEnd w:id="57"/>
    </w:p>
    <w:p w14:paraId="27484AE1" w14:textId="2B6B5918" w:rsidR="0000489E" w:rsidRPr="0000489E" w:rsidRDefault="00701F4F" w:rsidP="0000489E">
      <w:r>
        <w:fldChar w:fldCharType="begin"/>
      </w:r>
      <w:r>
        <w:instrText xml:space="preserve"> ADDIN ZOTERO_ITEM CSL_CITATION {"citationID":"7aa4fagvm","properties":{"formattedCitation":"[3]","plainCitation":"[3]"},"citationItems":[{"id":671,"uris":["http://zotero.org/users/2753821/items/WQQR33D8"],"uri":["http://zotero.org/users/2753821/items/WQQR33D8"],"itemData":{"id":671,"type":"webpage","title":"Was ist Java?","URL":"https://java.com/de/about/whatis_java.jsp","accessed":{"date-parts":[["2017",11,17]]}}}],"schema":"https://github.com/citation-style-language/schema/raw/master/csl-citation.json"} </w:instrText>
      </w:r>
      <w:r>
        <w:fldChar w:fldCharType="separate"/>
      </w:r>
      <w:r w:rsidRPr="00701F4F">
        <w:rPr>
          <w:rFonts w:cs="Arial"/>
        </w:rPr>
        <w:t>[3]</w:t>
      </w:r>
      <w:r>
        <w:fldChar w:fldCharType="end"/>
      </w:r>
    </w:p>
    <w:p w14:paraId="75DFE5DC" w14:textId="0EE970CF" w:rsidR="00D84B5A" w:rsidRDefault="00D84B5A" w:rsidP="00D84B5A">
      <w:pPr>
        <w:pStyle w:val="berschrift3"/>
      </w:pPr>
      <w:bookmarkStart w:id="58" w:name="_Ref498673574"/>
      <w:r>
        <w:t>Vaadin</w:t>
      </w:r>
      <w:bookmarkEnd w:id="58"/>
    </w:p>
    <w:p w14:paraId="2C99750A" w14:textId="204E2876" w:rsidR="0000489E" w:rsidRPr="0000489E" w:rsidRDefault="00701F4F" w:rsidP="0000489E">
      <w:r>
        <w:fldChar w:fldCharType="begin"/>
      </w:r>
      <w:r>
        <w:instrText xml:space="preserve"> ADDIN ZOTERO_ITEM CSL_CITATION {"citationID":"s0iva1hm5","properties":{"formattedCitation":"[4]","plainCitation":"[4]"},"citationItems":[{"id":667,"uris":["http://zotero.org/users/2753821/items/J54ZAIW4"],"uri":["http://zotero.org/users/2753821/items/J54ZAIW4"],"itemData":{"id":667,"type":"webpage","title":"Vaadin - Framework","container-title":"Vaadin","abstract":"Our passion is to make building better web apps simple and to empower you to make your users' lives easier.","URL":"https://vaadin.com/framework","accessed":{"date-parts":[["2017",11,17]]}}}],"schema":"https://github.com/citation-style-language/schema/raw/master/csl-citation.json"} </w:instrText>
      </w:r>
      <w:r>
        <w:fldChar w:fldCharType="separate"/>
      </w:r>
      <w:r w:rsidRPr="00701F4F">
        <w:rPr>
          <w:rFonts w:cs="Arial"/>
        </w:rPr>
        <w:t>[4]</w:t>
      </w:r>
      <w:r>
        <w:fldChar w:fldCharType="end"/>
      </w:r>
    </w:p>
    <w:p w14:paraId="29820F33" w14:textId="520B75CF" w:rsidR="00D84B5A" w:rsidRDefault="00D84B5A" w:rsidP="00D84B5A">
      <w:pPr>
        <w:pStyle w:val="berschrift3"/>
      </w:pPr>
      <w:bookmarkStart w:id="59" w:name="_Ref498673578"/>
      <w:r>
        <w:t>CXF</w:t>
      </w:r>
      <w:bookmarkEnd w:id="59"/>
    </w:p>
    <w:p w14:paraId="7F0EA9B7" w14:textId="28B3C31C" w:rsidR="0000489E" w:rsidRPr="0000489E" w:rsidRDefault="00701F4F" w:rsidP="0000489E">
      <w:r>
        <w:fldChar w:fldCharType="begin"/>
      </w:r>
      <w:r>
        <w:instrText xml:space="preserve"> ADDIN ZOTERO_ITEM CSL_CITATION {"citationID":"14fjt04a0a","properties":{"formattedCitation":"[5]","plainCitation":"[5]"},"citationItems":[{"id":665,"uris":["http://zotero.org/users/2753821/items/3D93KKEB"],"uri":["http://zotero.org/users/2753821/items/3D93KKEB"],"itemData":{"id":665,"type":"webpage","title":"Apache CXF -- Index","URL":"http://cxf.apache.org/","accessed":{"date-parts":[["2017",11,17]]}}}],"schema":"https://github.com/citation-style-language/schema/raw/master/csl-citation.json"} </w:instrText>
      </w:r>
      <w:r>
        <w:fldChar w:fldCharType="separate"/>
      </w:r>
      <w:r w:rsidRPr="00701F4F">
        <w:rPr>
          <w:rFonts w:cs="Arial"/>
        </w:rPr>
        <w:t>[5]</w:t>
      </w:r>
      <w:r>
        <w:fldChar w:fldCharType="end"/>
      </w:r>
    </w:p>
    <w:p w14:paraId="7D8DEF1D" w14:textId="4F5DEC37" w:rsidR="004759E6" w:rsidRDefault="004759E6" w:rsidP="004759E6">
      <w:pPr>
        <w:pStyle w:val="berschrift2"/>
      </w:pPr>
      <w:bookmarkStart w:id="60" w:name="_Ref498585757"/>
      <w:bookmarkStart w:id="61" w:name="_Ref498591158"/>
      <w:bookmarkStart w:id="62" w:name="_Toc499481577"/>
      <w:r>
        <w:t>Container Ontology</w:t>
      </w:r>
      <w:bookmarkEnd w:id="60"/>
      <w:bookmarkEnd w:id="61"/>
      <w:bookmarkEnd w:id="62"/>
    </w:p>
    <w:p w14:paraId="78A7A37B" w14:textId="7731E5F8" w:rsidR="0000489E" w:rsidRDefault="00F2143D" w:rsidP="0000489E">
      <w:r>
        <w:t xml:space="preserve">As described in Section </w:t>
      </w:r>
      <w:r>
        <w:fldChar w:fldCharType="begin"/>
      </w:r>
      <w:r>
        <w:instrText xml:space="preserve"> REF _Ref499478735 \r \h </w:instrText>
      </w:r>
      <w:r>
        <w:fldChar w:fldCharType="separate"/>
      </w:r>
      <w:r>
        <w:t>4.1.2</w:t>
      </w:r>
      <w:r>
        <w:fldChar w:fldCharType="end"/>
      </w:r>
      <w:r>
        <w:t xml:space="preserve"> data containers will be represented by an ontology </w:t>
      </w:r>
      <w:r w:rsidRPr="00236691">
        <w:rPr>
          <w:noProof/>
        </w:rPr>
        <w:t>modeled</w:t>
      </w:r>
      <w:r>
        <w:t xml:space="preserve"> in the Web Ontology Language (OWL) by using the tool Protégé. </w:t>
      </w:r>
      <w:r w:rsidR="00EE36B3">
        <w:t xml:space="preserve">The implementation of this ontology </w:t>
      </w:r>
      <w:r w:rsidR="00EE36B3" w:rsidRPr="00236691">
        <w:rPr>
          <w:noProof/>
        </w:rPr>
        <w:t>is divided</w:t>
      </w:r>
      <w:r w:rsidR="00EE36B3">
        <w:t xml:space="preserve"> into three parts. The first part (Section </w:t>
      </w:r>
      <w:r w:rsidR="00EE36B3">
        <w:fldChar w:fldCharType="begin"/>
      </w:r>
      <w:r w:rsidR="00EE36B3">
        <w:instrText xml:space="preserve"> REF _Ref499479331 \r \h </w:instrText>
      </w:r>
      <w:r w:rsidR="00EE36B3">
        <w:fldChar w:fldCharType="separate"/>
      </w:r>
      <w:r w:rsidR="00EE36B3">
        <w:t>5.2.1</w:t>
      </w:r>
      <w:r w:rsidR="00EE36B3">
        <w:fldChar w:fldCharType="end"/>
      </w:r>
      <w:r w:rsidR="00EE36B3">
        <w:t xml:space="preserve">) describes how the facets </w:t>
      </w:r>
      <w:r w:rsidR="00EE36B3" w:rsidRPr="00236691">
        <w:rPr>
          <w:noProof/>
        </w:rPr>
        <w:t>are represented</w:t>
      </w:r>
      <w:r w:rsidR="00EE36B3">
        <w:t xml:space="preserve"> in the ontology. </w:t>
      </w:r>
      <w:r w:rsidR="00EE36B3" w:rsidRPr="00236691">
        <w:rPr>
          <w:noProof/>
        </w:rPr>
        <w:t>This</w:t>
      </w:r>
      <w:r w:rsidR="00EE36B3">
        <w:t xml:space="preserve"> also includes the </w:t>
      </w:r>
      <w:r w:rsidR="00EE36B3" w:rsidRPr="00236691">
        <w:rPr>
          <w:noProof/>
        </w:rPr>
        <w:t>modeling</w:t>
      </w:r>
      <w:r w:rsidR="00EE36B3">
        <w:t xml:space="preserve"> of the hierarchy between the concepts of the different facets. Afterwards, Section </w:t>
      </w:r>
      <w:r w:rsidR="00EE36B3">
        <w:fldChar w:fldCharType="begin"/>
      </w:r>
      <w:r w:rsidR="00EE36B3">
        <w:instrText xml:space="preserve"> REF _Ref499479386 \r \h </w:instrText>
      </w:r>
      <w:r w:rsidR="00EE36B3">
        <w:fldChar w:fldCharType="separate"/>
      </w:r>
      <w:r w:rsidR="00EE36B3">
        <w:t>5.2.2</w:t>
      </w:r>
      <w:r w:rsidR="00EE36B3">
        <w:fldChar w:fldCharType="end"/>
      </w:r>
      <w:r w:rsidR="00EE36B3">
        <w:t xml:space="preserve"> covers the realization of the data containers, which consists of their representation as class and individuals, and the definition of the descriptive and administrative metadata. Finally, the data discovery is explained in Section </w:t>
      </w:r>
      <w:r w:rsidR="00EE36B3">
        <w:fldChar w:fldCharType="begin"/>
      </w:r>
      <w:r w:rsidR="00EE36B3">
        <w:instrText xml:space="preserve"> REF _Ref499479508 \r \h </w:instrText>
      </w:r>
      <w:r w:rsidR="00EE36B3">
        <w:fldChar w:fldCharType="separate"/>
      </w:r>
      <w:r w:rsidR="00EE36B3">
        <w:t>5.2.3</w:t>
      </w:r>
      <w:r w:rsidR="00EE36B3">
        <w:fldChar w:fldCharType="end"/>
      </w:r>
      <w:r w:rsidR="00EE36B3">
        <w:t>, which enables the creation of a hierarchy between data containers.</w:t>
      </w:r>
    </w:p>
    <w:p w14:paraId="491B38B3" w14:textId="06852BA3" w:rsidR="004759E6" w:rsidRDefault="004759E6" w:rsidP="004759E6">
      <w:pPr>
        <w:pStyle w:val="berschrift3"/>
      </w:pPr>
      <w:bookmarkStart w:id="63" w:name="_Ref499479331"/>
      <w:r>
        <w:t>Facets</w:t>
      </w:r>
      <w:bookmarkEnd w:id="63"/>
    </w:p>
    <w:p w14:paraId="20E8F38C" w14:textId="77777777" w:rsidR="00EE36B3" w:rsidRDefault="00EE36B3" w:rsidP="00701F4F"/>
    <w:p w14:paraId="7FA46527" w14:textId="75BAF8D5" w:rsidR="00701F4F" w:rsidRDefault="00EE36B3" w:rsidP="00701F4F">
      <w:r>
        <w:t>Concepts (Requirements 1.2.1, 1.2.2, 1.2.4)</w:t>
      </w:r>
    </w:p>
    <w:p w14:paraId="1D0A425B" w14:textId="77777777" w:rsidR="00EE36B3" w:rsidRDefault="00EE36B3" w:rsidP="00EE36B3">
      <w:r>
        <w:t>Data Properties – has… (Requirements1.2.4)</w:t>
      </w:r>
    </w:p>
    <w:p w14:paraId="345B0CF6" w14:textId="56316CBD" w:rsidR="004759E6" w:rsidRDefault="004759E6" w:rsidP="004759E6">
      <w:pPr>
        <w:pStyle w:val="berschrift3"/>
      </w:pPr>
      <w:bookmarkStart w:id="64" w:name="_Ref499479386"/>
      <w:r>
        <w:lastRenderedPageBreak/>
        <w:t>Container</w:t>
      </w:r>
      <w:bookmarkEnd w:id="64"/>
    </w:p>
    <w:p w14:paraId="41256E32" w14:textId="09D17F7A" w:rsidR="00701F4F" w:rsidRDefault="00701F4F" w:rsidP="00701F4F"/>
    <w:p w14:paraId="4514144E" w14:textId="1E2FBE35" w:rsidR="00EE36B3" w:rsidRDefault="00EE36B3" w:rsidP="00701F4F">
      <w:r>
        <w:t>Data Container (Requirements 1.1.1, 1.1.2)</w:t>
      </w:r>
    </w:p>
    <w:p w14:paraId="28A0BB97" w14:textId="4495D3F3" w:rsidR="00EE36B3" w:rsidRDefault="00EE36B3" w:rsidP="00701F4F">
      <w:r>
        <w:t>Object Properties – Facets (Requirement 1.2.3)</w:t>
      </w:r>
    </w:p>
    <w:p w14:paraId="2D4F58AB" w14:textId="697C9492" w:rsidR="00EE36B3" w:rsidRDefault="00EE36B3" w:rsidP="00EE36B3">
      <w:r>
        <w:t>Object Properties – dataSource (Requirements 1.3.2, 1.1.3)</w:t>
      </w:r>
    </w:p>
    <w:p w14:paraId="7E8649AD" w14:textId="2F93070B" w:rsidR="00EE36B3" w:rsidRDefault="00EE36B3" w:rsidP="00EE36B3">
      <w:r>
        <w:t>Data Properties (Requirements 1.3.1, 1.3.3)</w:t>
      </w:r>
      <w:r w:rsidRPr="00EE36B3">
        <w:t xml:space="preserve"> </w:t>
      </w:r>
    </w:p>
    <w:p w14:paraId="00C563D1" w14:textId="77777777" w:rsidR="00EE36B3" w:rsidRDefault="00EE36B3" w:rsidP="00EE36B3">
      <w:r>
        <w:t>Data Properties – timestamps (Requirement 1.3.4)</w:t>
      </w:r>
    </w:p>
    <w:p w14:paraId="24DD8474" w14:textId="77777777" w:rsidR="00EE36B3" w:rsidRDefault="00EE36B3" w:rsidP="00701F4F"/>
    <w:p w14:paraId="63F6692D" w14:textId="77777777" w:rsidR="00E13F53" w:rsidRDefault="00E13F53" w:rsidP="008F2B43">
      <w:pPr>
        <w:pStyle w:val="Bilder"/>
      </w:pPr>
      <w:r>
        <w:rPr>
          <w:noProof/>
        </w:rPr>
        <w:drawing>
          <wp:inline distT="0" distB="0" distL="0" distR="0" wp14:anchorId="31B1F237" wp14:editId="2E1276AB">
            <wp:extent cx="2876550" cy="1858010"/>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514" t="28358" r="78653" b="46628"/>
                    <a:stretch/>
                  </pic:blipFill>
                  <pic:spPr bwMode="auto">
                    <a:xfrm>
                      <a:off x="0" y="0"/>
                      <a:ext cx="2876550" cy="1858010"/>
                    </a:xfrm>
                    <a:prstGeom prst="rect">
                      <a:avLst/>
                    </a:prstGeom>
                    <a:ln>
                      <a:noFill/>
                    </a:ln>
                    <a:extLst>
                      <a:ext uri="{53640926-AAD7-44D8-BBD7-CCE9431645EC}">
                        <a14:shadowObscured xmlns:a14="http://schemas.microsoft.com/office/drawing/2010/main"/>
                      </a:ext>
                    </a:extLst>
                  </pic:spPr>
                </pic:pic>
              </a:graphicData>
            </a:graphic>
          </wp:inline>
        </w:drawing>
      </w:r>
    </w:p>
    <w:p w14:paraId="026939E5" w14:textId="794A6DE5" w:rsidR="00E13F53" w:rsidRDefault="00E13F53" w:rsidP="00E13F53">
      <w:pPr>
        <w:pStyle w:val="Beschriftung"/>
      </w:pPr>
      <w:r>
        <w:t xml:space="preserve">Figure </w:t>
      </w:r>
      <w:r>
        <w:fldChar w:fldCharType="begin"/>
      </w:r>
      <w:r>
        <w:instrText xml:space="preserve"> STYLEREF 1 \s </w:instrText>
      </w:r>
      <w:r>
        <w:fldChar w:fldCharType="separate"/>
      </w:r>
      <w:r w:rsidR="008F2B43">
        <w:rPr>
          <w:noProof/>
        </w:rPr>
        <w:t>5</w:t>
      </w:r>
      <w:r>
        <w:fldChar w:fldCharType="end"/>
      </w:r>
      <w:r>
        <w:t>.</w:t>
      </w:r>
      <w:r>
        <w:fldChar w:fldCharType="begin"/>
      </w:r>
      <w:r>
        <w:instrText xml:space="preserve"> SEQ Figure \* ARABIC \s 1 </w:instrText>
      </w:r>
      <w:r>
        <w:fldChar w:fldCharType="separate"/>
      </w:r>
      <w:r w:rsidR="008F2B43">
        <w:rPr>
          <w:noProof/>
        </w:rPr>
        <w:t>1</w:t>
      </w:r>
      <w:r>
        <w:fldChar w:fldCharType="end"/>
      </w:r>
      <w:r>
        <w:t>: Container Ontology – Object Properties</w:t>
      </w:r>
    </w:p>
    <w:p w14:paraId="7418FC73" w14:textId="520F7FEC" w:rsidR="00E13F53" w:rsidRDefault="00E13F53" w:rsidP="00701F4F"/>
    <w:p w14:paraId="160E7203" w14:textId="77777777" w:rsidR="00E13F53" w:rsidRDefault="00E13F53" w:rsidP="008F2B43">
      <w:pPr>
        <w:pStyle w:val="Bilder"/>
      </w:pPr>
      <w:r>
        <w:rPr>
          <w:noProof/>
        </w:rPr>
        <w:drawing>
          <wp:inline distT="0" distB="0" distL="0" distR="0" wp14:anchorId="1E35968E" wp14:editId="35D6B513">
            <wp:extent cx="2218690" cy="3135220"/>
            <wp:effectExtent l="0" t="0" r="0" b="825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17" t="28130" r="83915" b="30981"/>
                    <a:stretch/>
                  </pic:blipFill>
                  <pic:spPr bwMode="auto">
                    <a:xfrm>
                      <a:off x="0" y="0"/>
                      <a:ext cx="2227156" cy="3147183"/>
                    </a:xfrm>
                    <a:prstGeom prst="rect">
                      <a:avLst/>
                    </a:prstGeom>
                    <a:ln>
                      <a:noFill/>
                    </a:ln>
                    <a:extLst>
                      <a:ext uri="{53640926-AAD7-44D8-BBD7-CCE9431645EC}">
                        <a14:shadowObscured xmlns:a14="http://schemas.microsoft.com/office/drawing/2010/main"/>
                      </a:ext>
                    </a:extLst>
                  </pic:spPr>
                </pic:pic>
              </a:graphicData>
            </a:graphic>
          </wp:inline>
        </w:drawing>
      </w:r>
    </w:p>
    <w:p w14:paraId="37AB50FC" w14:textId="4204FD00" w:rsidR="00E13F53" w:rsidRDefault="00E13F53" w:rsidP="00E13F53">
      <w:pPr>
        <w:pStyle w:val="Beschriftung"/>
      </w:pPr>
      <w:r>
        <w:t xml:space="preserve">Figure </w:t>
      </w:r>
      <w:r>
        <w:fldChar w:fldCharType="begin"/>
      </w:r>
      <w:r>
        <w:instrText xml:space="preserve"> STYLEREF 1 \s </w:instrText>
      </w:r>
      <w:r>
        <w:fldChar w:fldCharType="separate"/>
      </w:r>
      <w:r w:rsidR="008F2B43">
        <w:rPr>
          <w:noProof/>
        </w:rPr>
        <w:t>5</w:t>
      </w:r>
      <w:r>
        <w:fldChar w:fldCharType="end"/>
      </w:r>
      <w:r>
        <w:t>.</w:t>
      </w:r>
      <w:r>
        <w:fldChar w:fldCharType="begin"/>
      </w:r>
      <w:r>
        <w:instrText xml:space="preserve"> SEQ Figure \* ARABIC \s 1 </w:instrText>
      </w:r>
      <w:r>
        <w:fldChar w:fldCharType="separate"/>
      </w:r>
      <w:r w:rsidR="008F2B43">
        <w:rPr>
          <w:noProof/>
        </w:rPr>
        <w:t>2</w:t>
      </w:r>
      <w:r>
        <w:fldChar w:fldCharType="end"/>
      </w:r>
      <w:r>
        <w:t>: Container Ontology – Data Properties</w:t>
      </w:r>
    </w:p>
    <w:p w14:paraId="293AA98D" w14:textId="77777777" w:rsidR="00E13F53" w:rsidRPr="00701F4F" w:rsidRDefault="00E13F53" w:rsidP="00701F4F"/>
    <w:p w14:paraId="240CFC5B" w14:textId="255ADD66" w:rsidR="004759E6" w:rsidRDefault="004759E6" w:rsidP="004759E6">
      <w:pPr>
        <w:pStyle w:val="berschrift3"/>
      </w:pPr>
      <w:bookmarkStart w:id="65" w:name="_Ref499479508"/>
      <w:r>
        <w:t>Discovery</w:t>
      </w:r>
      <w:bookmarkEnd w:id="65"/>
    </w:p>
    <w:p w14:paraId="29EC56B1" w14:textId="0116235F" w:rsidR="00701F4F" w:rsidRDefault="00701F4F" w:rsidP="00701F4F"/>
    <w:p w14:paraId="23D0A846" w14:textId="64891DA9" w:rsidR="00EE36B3" w:rsidRPr="00701F4F" w:rsidRDefault="00EE36B3" w:rsidP="00EE36B3">
      <w:r>
        <w:t>Requirements (1.1.3)</w:t>
      </w:r>
    </w:p>
    <w:p w14:paraId="2139F15F" w14:textId="6D3181AF" w:rsidR="004759E6" w:rsidRDefault="00D84B5A" w:rsidP="004759E6">
      <w:pPr>
        <w:pStyle w:val="berschrift2"/>
      </w:pPr>
      <w:bookmarkStart w:id="66" w:name="_Ref498585765"/>
      <w:bookmarkStart w:id="67" w:name="_Ref498591167"/>
      <w:bookmarkStart w:id="68" w:name="_Toc499481578"/>
      <w:r>
        <w:t xml:space="preserve">Container </w:t>
      </w:r>
      <w:r w:rsidR="004759E6">
        <w:t>Management Application</w:t>
      </w:r>
      <w:bookmarkEnd w:id="66"/>
      <w:bookmarkEnd w:id="67"/>
      <w:bookmarkEnd w:id="68"/>
    </w:p>
    <w:p w14:paraId="1F490A0B" w14:textId="77777777" w:rsidR="00EE36B3" w:rsidRPr="00EE36B3" w:rsidRDefault="00EE36B3" w:rsidP="00EE36B3"/>
    <w:p w14:paraId="46ED99D6" w14:textId="6433C9F6" w:rsidR="004759E6" w:rsidRDefault="004759E6" w:rsidP="004759E6">
      <w:pPr>
        <w:pStyle w:val="berschrift3"/>
      </w:pPr>
      <w:r>
        <w:lastRenderedPageBreak/>
        <w:t>List of available Containers</w:t>
      </w:r>
    </w:p>
    <w:p w14:paraId="67BB350F" w14:textId="77777777" w:rsidR="00EE36B3" w:rsidRDefault="00EE36B3" w:rsidP="00701F4F"/>
    <w:p w14:paraId="6770895A" w14:textId="42D4A48E" w:rsidR="00EE36B3" w:rsidRPr="00701F4F" w:rsidRDefault="00EE36B3" w:rsidP="00701F4F">
      <w:r>
        <w:t>Requirements 2.1.1, 2.1.2</w:t>
      </w:r>
    </w:p>
    <w:p w14:paraId="19395274" w14:textId="23A50445" w:rsidR="001E25DE" w:rsidRDefault="001E25DE" w:rsidP="001E25DE">
      <w:pPr>
        <w:pStyle w:val="berschrift3"/>
      </w:pPr>
      <w:r>
        <w:t>Details of a Container</w:t>
      </w:r>
    </w:p>
    <w:p w14:paraId="3A3335F0" w14:textId="77777777" w:rsidR="00EE36B3" w:rsidRDefault="00EE36B3" w:rsidP="00701F4F"/>
    <w:p w14:paraId="0CA18C08" w14:textId="0DC83F8C" w:rsidR="00701F4F" w:rsidRPr="00701F4F" w:rsidRDefault="00EE36B3" w:rsidP="00701F4F">
      <w:r>
        <w:t>Requirements 2.1.3</w:t>
      </w:r>
    </w:p>
    <w:p w14:paraId="243375CB" w14:textId="3458213E" w:rsidR="004759E6" w:rsidRDefault="004759E6" w:rsidP="004759E6">
      <w:pPr>
        <w:pStyle w:val="berschrift3"/>
      </w:pPr>
      <w:r>
        <w:t>Deletion of a Container</w:t>
      </w:r>
    </w:p>
    <w:p w14:paraId="3400208A" w14:textId="0274E226" w:rsidR="00701F4F" w:rsidRDefault="00701F4F" w:rsidP="00701F4F"/>
    <w:p w14:paraId="59147D68" w14:textId="0AAAA9DF" w:rsidR="00EE36B3" w:rsidRDefault="00EE36B3" w:rsidP="00701F4F">
      <w:r>
        <w:t>Requirements 2.4.1</w:t>
      </w:r>
    </w:p>
    <w:p w14:paraId="7D4EBCAE" w14:textId="0D572221" w:rsidR="00EE36B3" w:rsidRPr="00701F4F" w:rsidRDefault="00EE36B3" w:rsidP="00701F4F">
      <w:r>
        <w:t>Info Message – Requirement 2.4.2</w:t>
      </w:r>
    </w:p>
    <w:p w14:paraId="653AB86C" w14:textId="491EF1DC" w:rsidR="004759E6" w:rsidRDefault="004759E6" w:rsidP="004759E6">
      <w:pPr>
        <w:pStyle w:val="berschrift3"/>
      </w:pPr>
      <w:r>
        <w:t>Editing a Container</w:t>
      </w:r>
    </w:p>
    <w:p w14:paraId="43316FEB" w14:textId="5BDAC4F9" w:rsidR="00701F4F" w:rsidRDefault="00701F4F" w:rsidP="00701F4F"/>
    <w:p w14:paraId="72C364D0" w14:textId="69550144" w:rsidR="00EE36B3" w:rsidRPr="00701F4F" w:rsidRDefault="00EE36B3" w:rsidP="00701F4F">
      <w:r>
        <w:t>Requirement 2.3.1</w:t>
      </w:r>
    </w:p>
    <w:p w14:paraId="18C1F29C" w14:textId="68D2AFB5" w:rsidR="004759E6" w:rsidRDefault="004759E6" w:rsidP="004759E6">
      <w:pPr>
        <w:pStyle w:val="berschrift3"/>
      </w:pPr>
      <w:r>
        <w:t>Refreshing a Container</w:t>
      </w:r>
    </w:p>
    <w:p w14:paraId="75ABADA2" w14:textId="5860A867" w:rsidR="00701F4F" w:rsidRDefault="00701F4F" w:rsidP="00701F4F"/>
    <w:p w14:paraId="0F296185" w14:textId="233A512A" w:rsidR="00EE36B3" w:rsidRDefault="00EE36B3" w:rsidP="00701F4F">
      <w:r>
        <w:t>Requirement 2.5.1</w:t>
      </w:r>
    </w:p>
    <w:p w14:paraId="5265DB16" w14:textId="28B17273" w:rsidR="00EE36B3" w:rsidRDefault="00EE36B3" w:rsidP="00701F4F">
      <w:r>
        <w:t>Secondary Container – Requirement 2.5.2</w:t>
      </w:r>
    </w:p>
    <w:p w14:paraId="01AD12AE" w14:textId="30C70AD1" w:rsidR="00EE36B3" w:rsidRPr="00701F4F" w:rsidRDefault="00EE36B3" w:rsidP="00701F4F">
      <w:r>
        <w:t>Primary Container – Requirement 2.5.3</w:t>
      </w:r>
    </w:p>
    <w:p w14:paraId="6385094F" w14:textId="47B8510B" w:rsidR="004759E6" w:rsidRDefault="004759E6" w:rsidP="004759E6">
      <w:pPr>
        <w:pStyle w:val="berschrift3"/>
      </w:pPr>
      <w:r>
        <w:t>Creation of a Container</w:t>
      </w:r>
    </w:p>
    <w:p w14:paraId="0509E14D" w14:textId="5F1D714C" w:rsidR="00701F4F" w:rsidRDefault="00701F4F" w:rsidP="00701F4F"/>
    <w:p w14:paraId="07904FB2" w14:textId="72AA3F0C" w:rsidR="00EE36B3" w:rsidRPr="00701F4F" w:rsidRDefault="00EE36B3" w:rsidP="00701F4F">
      <w:r>
        <w:t>Requirements 2.2.1, 2.2.2, 2.2.3, 2.2.4</w:t>
      </w:r>
    </w:p>
    <w:p w14:paraId="01C31636" w14:textId="1360065E" w:rsidR="004759E6" w:rsidRDefault="004759E6" w:rsidP="004759E6">
      <w:pPr>
        <w:pStyle w:val="berschrift4"/>
      </w:pPr>
      <w:r>
        <w:t>Primary Container</w:t>
      </w:r>
    </w:p>
    <w:p w14:paraId="65E10C27" w14:textId="0E75CA23" w:rsidR="00701F4F" w:rsidRDefault="00701F4F" w:rsidP="00701F4F"/>
    <w:p w14:paraId="57D84BF3" w14:textId="7245C447" w:rsidR="00EE36B3" w:rsidRPr="00701F4F" w:rsidRDefault="00EE36B3" w:rsidP="00701F4F">
      <w:r>
        <w:t>Requirement 2.2.5</w:t>
      </w:r>
    </w:p>
    <w:p w14:paraId="3437C86B" w14:textId="6E8864B7" w:rsidR="00004E48" w:rsidRDefault="004759E6" w:rsidP="00004E48">
      <w:pPr>
        <w:pStyle w:val="berschrift4"/>
      </w:pPr>
      <w:r>
        <w:t>Secondary Container</w:t>
      </w:r>
    </w:p>
    <w:p w14:paraId="018CA291" w14:textId="20702E15" w:rsidR="00701F4F" w:rsidRDefault="00701F4F" w:rsidP="00701F4F"/>
    <w:p w14:paraId="0AA49CE5" w14:textId="69126E9D" w:rsidR="00EE36B3" w:rsidRPr="00701F4F" w:rsidRDefault="00EE36B3" w:rsidP="00701F4F">
      <w:r>
        <w:t>Requirements 2.2.6, 2.2.7, 2.2.8</w:t>
      </w:r>
    </w:p>
    <w:p w14:paraId="5B10908E" w14:textId="2E003F8C" w:rsidR="00004E48" w:rsidRDefault="00004E48" w:rsidP="00004E48">
      <w:pPr>
        <w:pStyle w:val="berschrift2"/>
      </w:pPr>
      <w:bookmarkStart w:id="69" w:name="_Ref498585768"/>
      <w:bookmarkStart w:id="70" w:name="_Ref498591172"/>
      <w:bookmarkStart w:id="71" w:name="_Toc499481579"/>
      <w:r>
        <w:t>Container Description Service</w:t>
      </w:r>
      <w:bookmarkEnd w:id="69"/>
      <w:bookmarkEnd w:id="70"/>
      <w:bookmarkEnd w:id="71"/>
    </w:p>
    <w:p w14:paraId="5A92AF9B" w14:textId="4C63017F" w:rsidR="0000489E" w:rsidRDefault="0000489E" w:rsidP="0000489E"/>
    <w:p w14:paraId="258686B5" w14:textId="717E88C9" w:rsidR="00D84B5A" w:rsidRDefault="00D84B5A" w:rsidP="00D84B5A">
      <w:pPr>
        <w:pStyle w:val="berschrift3"/>
      </w:pPr>
      <w:r>
        <w:t>selectConceptForFacet</w:t>
      </w:r>
    </w:p>
    <w:p w14:paraId="1E527E15" w14:textId="4BC42E7F" w:rsidR="00701F4F" w:rsidRDefault="00701F4F" w:rsidP="00701F4F"/>
    <w:p w14:paraId="4038A6F6" w14:textId="3F4CEE04" w:rsidR="00EE36B3" w:rsidRPr="00701F4F" w:rsidRDefault="00EE36B3" w:rsidP="00701F4F">
      <w:r>
        <w:t>Requirements 3.1.1, 3.1.2</w:t>
      </w:r>
    </w:p>
    <w:p w14:paraId="34EA8F8B" w14:textId="3324DECE" w:rsidR="00D84B5A" w:rsidRDefault="00D84B5A" w:rsidP="00D84B5A">
      <w:pPr>
        <w:pStyle w:val="berschrift3"/>
      </w:pPr>
      <w:r>
        <w:t>getInterestFromConcept</w:t>
      </w:r>
    </w:p>
    <w:p w14:paraId="28846220" w14:textId="59779755" w:rsidR="00701F4F" w:rsidRDefault="00701F4F" w:rsidP="00701F4F"/>
    <w:p w14:paraId="5BF575EA" w14:textId="5892597A" w:rsidR="00EE36B3" w:rsidRPr="00701F4F" w:rsidRDefault="00EE36B3" w:rsidP="00701F4F">
      <w:r>
        <w:t>Requirements 3.2.1, 3.2.2</w:t>
      </w:r>
    </w:p>
    <w:p w14:paraId="25918D68" w14:textId="0DD5F235" w:rsidR="00D84B5A" w:rsidRDefault="00D84B5A" w:rsidP="00D84B5A">
      <w:pPr>
        <w:pStyle w:val="berschrift3"/>
      </w:pPr>
      <w:r>
        <w:t>getMostSpecificSuperset</w:t>
      </w:r>
    </w:p>
    <w:p w14:paraId="520600A2" w14:textId="03213797" w:rsidR="00A4185E" w:rsidRDefault="00A4185E" w:rsidP="000979E3"/>
    <w:p w14:paraId="2C5E4B10" w14:textId="3F9A2C41" w:rsidR="00EE36B3" w:rsidRDefault="00EE36B3" w:rsidP="000979E3">
      <w:r>
        <w:t>Requirements 3.3.1</w:t>
      </w:r>
    </w:p>
    <w:p w14:paraId="0215CACA" w14:textId="5E2FA6C7" w:rsidR="00EE36B3" w:rsidRDefault="00EE36B3" w:rsidP="000979E3">
      <w:r>
        <w:t>Interest spec to data container (Requirements 3.3.2, 3.3.3)</w:t>
      </w:r>
    </w:p>
    <w:p w14:paraId="651E0B37" w14:textId="7A23017D" w:rsidR="00EE36B3" w:rsidRDefault="00EE36B3" w:rsidP="000979E3">
      <w:r>
        <w:t>find superset (Requirements 3.3.4, 3.3.5)</w:t>
      </w:r>
    </w:p>
    <w:p w14:paraId="1FA51C34" w14:textId="06ED208A" w:rsidR="00A4185E" w:rsidRDefault="00A4185E" w:rsidP="000979E3">
      <w:r>
        <w:lastRenderedPageBreak/>
        <w:br w:type="page"/>
      </w:r>
    </w:p>
    <w:p w14:paraId="5BEA9450" w14:textId="452973A2" w:rsidR="004759E6" w:rsidRDefault="00AF2224" w:rsidP="004759E6">
      <w:pPr>
        <w:pStyle w:val="berschrift1"/>
      </w:pPr>
      <w:bookmarkStart w:id="72" w:name="_Ref498494005"/>
      <w:bookmarkStart w:id="73" w:name="_Toc499481580"/>
      <w:r>
        <w:lastRenderedPageBreak/>
        <w:t>Application Usage</w:t>
      </w:r>
      <w:r w:rsidR="00F14F0F">
        <w:t>/Demonstration</w:t>
      </w:r>
      <w:bookmarkEnd w:id="72"/>
      <w:bookmarkEnd w:id="73"/>
    </w:p>
    <w:p w14:paraId="6245D6D4" w14:textId="4EB0DA58" w:rsidR="00B333FA" w:rsidRPr="00B333FA" w:rsidRDefault="00B333FA" w:rsidP="00B333FA">
      <w:r>
        <w:t xml:space="preserve">In this </w:t>
      </w:r>
      <w:r w:rsidRPr="00236691">
        <w:rPr>
          <w:noProof/>
        </w:rPr>
        <w:t>section</w:t>
      </w:r>
      <w:r w:rsidR="00236691">
        <w:rPr>
          <w:noProof/>
        </w:rPr>
        <w:t>,</w:t>
      </w:r>
      <w:r>
        <w:t xml:space="preserve"> the</w:t>
      </w:r>
      <w:r w:rsidR="00F76F9E">
        <w:t xml:space="preserve"> usage of the</w:t>
      </w:r>
      <w:r>
        <w:t xml:space="preserve"> implemented system </w:t>
      </w:r>
      <w:r w:rsidR="00F76F9E" w:rsidRPr="00236691">
        <w:rPr>
          <w:noProof/>
        </w:rPr>
        <w:t>is</w:t>
      </w:r>
      <w:r w:rsidRPr="00236691">
        <w:rPr>
          <w:noProof/>
        </w:rPr>
        <w:t xml:space="preserve"> demonstrated</w:t>
      </w:r>
      <w:r>
        <w:t xml:space="preserve">. </w:t>
      </w:r>
      <w:r w:rsidR="00F76F9E">
        <w:t xml:space="preserve">The first part describes the usage of the container ontology, which consists of the management of the concepts for the different facets. The second part shows the usage of the container management application, which can </w:t>
      </w:r>
      <w:r w:rsidR="00F76F9E" w:rsidRPr="00236691">
        <w:rPr>
          <w:noProof/>
        </w:rPr>
        <w:t>be used</w:t>
      </w:r>
      <w:r w:rsidR="00F76F9E">
        <w:t xml:space="preserve"> by providers as well as consumers of data containers.</w:t>
      </w:r>
    </w:p>
    <w:p w14:paraId="5B2B9F12" w14:textId="4AC3F961" w:rsidR="00A4185E" w:rsidRDefault="00B333FA" w:rsidP="00B333FA">
      <w:pPr>
        <w:pStyle w:val="berschrift2"/>
      </w:pPr>
      <w:bookmarkStart w:id="74" w:name="_Ref498592043"/>
      <w:bookmarkStart w:id="75" w:name="_Toc499481581"/>
      <w:r>
        <w:t>Container Ontology</w:t>
      </w:r>
      <w:bookmarkEnd w:id="74"/>
      <w:bookmarkEnd w:id="75"/>
    </w:p>
    <w:p w14:paraId="5B42DDC5" w14:textId="77777777" w:rsidR="00701F4F" w:rsidRPr="00701F4F" w:rsidRDefault="00701F4F" w:rsidP="00701F4F"/>
    <w:p w14:paraId="1C69349D" w14:textId="366EF41D" w:rsidR="00B333FA" w:rsidRDefault="00B333FA" w:rsidP="00B333FA">
      <w:pPr>
        <w:pStyle w:val="berschrift2"/>
      </w:pPr>
      <w:bookmarkStart w:id="76" w:name="_Ref498592085"/>
      <w:bookmarkStart w:id="77" w:name="_Toc499481582"/>
      <w:r>
        <w:t>Container Management Application</w:t>
      </w:r>
      <w:bookmarkEnd w:id="76"/>
      <w:bookmarkEnd w:id="77"/>
    </w:p>
    <w:p w14:paraId="5997D6F9" w14:textId="77777777" w:rsidR="00B333FA" w:rsidRPr="00B333FA" w:rsidRDefault="00B333FA" w:rsidP="00B333FA"/>
    <w:p w14:paraId="392BA793" w14:textId="7600482A" w:rsidR="00A4185E" w:rsidRDefault="00A4185E">
      <w:pPr>
        <w:spacing w:after="160" w:line="259" w:lineRule="auto"/>
        <w:jc w:val="left"/>
      </w:pPr>
      <w:r>
        <w:br w:type="page"/>
      </w:r>
    </w:p>
    <w:p w14:paraId="5148B07B" w14:textId="50D2BE9F" w:rsidR="004759E6" w:rsidRDefault="004759E6" w:rsidP="000D64CC">
      <w:pPr>
        <w:pStyle w:val="berschrift1"/>
      </w:pPr>
      <w:bookmarkStart w:id="78" w:name="_Ref498494007"/>
      <w:bookmarkStart w:id="79" w:name="_Toc499481583"/>
      <w:r w:rsidRPr="000D64CC">
        <w:lastRenderedPageBreak/>
        <w:t>Conclusion</w:t>
      </w:r>
      <w:bookmarkEnd w:id="78"/>
      <w:bookmarkEnd w:id="79"/>
    </w:p>
    <w:p w14:paraId="3FE7B300" w14:textId="324E2D83" w:rsidR="00A4185E" w:rsidRDefault="00A4185E" w:rsidP="00A4185E"/>
    <w:p w14:paraId="7C34BA6D" w14:textId="2FB10D26" w:rsidR="00A4185E" w:rsidRDefault="00A4185E">
      <w:pPr>
        <w:spacing w:after="160" w:line="259" w:lineRule="auto"/>
        <w:jc w:val="left"/>
      </w:pPr>
      <w:r>
        <w:br w:type="page"/>
      </w:r>
    </w:p>
    <w:p w14:paraId="6CA73C57" w14:textId="1B8FB78E" w:rsidR="004759E6" w:rsidRDefault="004759E6" w:rsidP="00D674E6">
      <w:pPr>
        <w:pStyle w:val="Inhaltsverzeichnisberschrift"/>
      </w:pPr>
      <w:r>
        <w:lastRenderedPageBreak/>
        <w:t>Bibliography</w:t>
      </w:r>
    </w:p>
    <w:p w14:paraId="0B896AF2" w14:textId="77777777" w:rsidR="0061262E" w:rsidRPr="0061262E" w:rsidRDefault="0061262E" w:rsidP="0061262E">
      <w:pPr>
        <w:pStyle w:val="Literaturverzeichnis"/>
        <w:rPr>
          <w:rFonts w:cs="Arial"/>
        </w:rPr>
      </w:pPr>
      <w:r>
        <w:fldChar w:fldCharType="begin"/>
      </w:r>
      <w:r>
        <w:instrText xml:space="preserve"> ADDIN ZOTERO_BIBL {"custom":[]} CSL_BIBLIOGRAPHY </w:instrText>
      </w:r>
      <w:r>
        <w:fldChar w:fldCharType="separate"/>
      </w:r>
      <w:r w:rsidRPr="0061262E">
        <w:rPr>
          <w:rFonts w:cs="Arial"/>
        </w:rPr>
        <w:t>[1]</w:t>
      </w:r>
      <w:r w:rsidRPr="0061262E">
        <w:rPr>
          <w:rFonts w:cs="Arial"/>
        </w:rPr>
        <w:tab/>
        <w:t>“OWL - Semantic Web Standards.” [Online]. Available: https://www.w3.org/OWL/. [Accessed: 27-Apr-2017].</w:t>
      </w:r>
    </w:p>
    <w:p w14:paraId="31D874BF" w14:textId="77777777" w:rsidR="0061262E" w:rsidRPr="0061262E" w:rsidRDefault="0061262E" w:rsidP="0061262E">
      <w:pPr>
        <w:pStyle w:val="Literaturverzeichnis"/>
        <w:rPr>
          <w:rFonts w:cs="Arial"/>
        </w:rPr>
      </w:pPr>
      <w:r w:rsidRPr="0061262E">
        <w:rPr>
          <w:rFonts w:cs="Arial"/>
        </w:rPr>
        <w:t>[2]</w:t>
      </w:r>
      <w:r w:rsidRPr="0061262E">
        <w:rPr>
          <w:rFonts w:cs="Arial"/>
        </w:rPr>
        <w:tab/>
        <w:t>“protégé.” [Online]. Available: http://protege.stanford.edu/. [Accessed: 27-Apr-2017].</w:t>
      </w:r>
    </w:p>
    <w:p w14:paraId="58038B04" w14:textId="77777777" w:rsidR="0061262E" w:rsidRPr="0061262E" w:rsidRDefault="0061262E" w:rsidP="0061262E">
      <w:pPr>
        <w:pStyle w:val="Literaturverzeichnis"/>
        <w:rPr>
          <w:rFonts w:cs="Arial"/>
        </w:rPr>
      </w:pPr>
      <w:r w:rsidRPr="0061262E">
        <w:rPr>
          <w:rFonts w:cs="Arial"/>
        </w:rPr>
        <w:t>[3]</w:t>
      </w:r>
      <w:r w:rsidRPr="0061262E">
        <w:rPr>
          <w:rFonts w:cs="Arial"/>
        </w:rPr>
        <w:tab/>
        <w:t>“Was ist Java?” [Online]. Available: https://java.com/de/about/whatis_java.jsp. [Accessed: 17-Nov-2017].</w:t>
      </w:r>
    </w:p>
    <w:p w14:paraId="1AF90B2C" w14:textId="77777777" w:rsidR="0061262E" w:rsidRPr="0061262E" w:rsidRDefault="0061262E" w:rsidP="0061262E">
      <w:pPr>
        <w:pStyle w:val="Literaturverzeichnis"/>
        <w:rPr>
          <w:rFonts w:cs="Arial"/>
        </w:rPr>
      </w:pPr>
      <w:r w:rsidRPr="0061262E">
        <w:rPr>
          <w:rFonts w:cs="Arial"/>
        </w:rPr>
        <w:t>[4]</w:t>
      </w:r>
      <w:r w:rsidRPr="0061262E">
        <w:rPr>
          <w:rFonts w:cs="Arial"/>
        </w:rPr>
        <w:tab/>
        <w:t xml:space="preserve">“Vaadin - Framework,” </w:t>
      </w:r>
      <w:r w:rsidRPr="0061262E">
        <w:rPr>
          <w:rFonts w:cs="Arial"/>
          <w:i/>
          <w:iCs/>
        </w:rPr>
        <w:t>Vaadin</w:t>
      </w:r>
      <w:r w:rsidRPr="0061262E">
        <w:rPr>
          <w:rFonts w:cs="Arial"/>
        </w:rPr>
        <w:t>. [Online]. Available: https://vaadin.com/framework. [Accessed: 17-Nov-2017].</w:t>
      </w:r>
    </w:p>
    <w:p w14:paraId="5F2E4DFB" w14:textId="77777777" w:rsidR="0061262E" w:rsidRPr="0061262E" w:rsidRDefault="0061262E" w:rsidP="0061262E">
      <w:pPr>
        <w:pStyle w:val="Literaturverzeichnis"/>
        <w:rPr>
          <w:rFonts w:cs="Arial"/>
        </w:rPr>
      </w:pPr>
      <w:r w:rsidRPr="0061262E">
        <w:rPr>
          <w:rFonts w:cs="Arial"/>
        </w:rPr>
        <w:t>[5]</w:t>
      </w:r>
      <w:r w:rsidRPr="0061262E">
        <w:rPr>
          <w:rFonts w:cs="Arial"/>
        </w:rPr>
        <w:tab/>
        <w:t>“Apache CXF -- Index.” [Online]. Available: http://cxf.apache.org/. [Accessed: 17-Nov-2017].</w:t>
      </w:r>
    </w:p>
    <w:p w14:paraId="0EE1ACEC" w14:textId="00ADDA66" w:rsidR="00A4185E" w:rsidRDefault="0061262E">
      <w:pPr>
        <w:spacing w:after="160" w:line="259" w:lineRule="auto"/>
        <w:jc w:val="left"/>
      </w:pPr>
      <w:r>
        <w:fldChar w:fldCharType="end"/>
      </w:r>
    </w:p>
    <w:p w14:paraId="7381887E" w14:textId="275F5236" w:rsidR="00A4185E" w:rsidRDefault="00A4185E">
      <w:pPr>
        <w:spacing w:after="160" w:line="259" w:lineRule="auto"/>
        <w:jc w:val="left"/>
      </w:pPr>
      <w:r>
        <w:br w:type="page"/>
      </w:r>
    </w:p>
    <w:p w14:paraId="66C2D7C1" w14:textId="332B9B94" w:rsidR="004759E6" w:rsidRDefault="004759E6" w:rsidP="00D674E6">
      <w:pPr>
        <w:pStyle w:val="Inhaltsverzeichnisberschrift"/>
      </w:pPr>
      <w:r>
        <w:lastRenderedPageBreak/>
        <w:t>List of Figures</w:t>
      </w:r>
    </w:p>
    <w:p w14:paraId="4A84A99B" w14:textId="24C4B848" w:rsidR="00FC102F" w:rsidRDefault="00FC102F">
      <w:pPr>
        <w:pStyle w:val="Abbildungsverzeichnis"/>
        <w:tabs>
          <w:tab w:val="right" w:leader="dot" w:pos="9968"/>
        </w:tabs>
        <w:rPr>
          <w:rFonts w:asciiTheme="minorHAnsi" w:eastAsiaTheme="minorEastAsia" w:hAnsiTheme="minorHAnsi"/>
          <w:noProof/>
        </w:rPr>
      </w:pPr>
      <w:r>
        <w:fldChar w:fldCharType="begin"/>
      </w:r>
      <w:r>
        <w:instrText xml:space="preserve"> TOC \c "Figure" </w:instrText>
      </w:r>
      <w:r>
        <w:fldChar w:fldCharType="separate"/>
      </w:r>
      <w:r>
        <w:rPr>
          <w:noProof/>
        </w:rPr>
        <w:t>Figure 4.1: Client Application – Technology Layer</w:t>
      </w:r>
      <w:r>
        <w:rPr>
          <w:noProof/>
        </w:rPr>
        <w:tab/>
      </w:r>
      <w:r>
        <w:rPr>
          <w:noProof/>
        </w:rPr>
        <w:fldChar w:fldCharType="begin"/>
      </w:r>
      <w:r>
        <w:rPr>
          <w:noProof/>
        </w:rPr>
        <w:instrText xml:space="preserve"> PAGEREF _Toc499139061 \h </w:instrText>
      </w:r>
      <w:r>
        <w:rPr>
          <w:noProof/>
        </w:rPr>
      </w:r>
      <w:r>
        <w:rPr>
          <w:noProof/>
        </w:rPr>
        <w:fldChar w:fldCharType="separate"/>
      </w:r>
      <w:r w:rsidR="00EE36B3">
        <w:rPr>
          <w:noProof/>
        </w:rPr>
        <w:t>9</w:t>
      </w:r>
      <w:r>
        <w:rPr>
          <w:noProof/>
        </w:rPr>
        <w:fldChar w:fldCharType="end"/>
      </w:r>
    </w:p>
    <w:p w14:paraId="5E6B7566" w14:textId="53F7BD75" w:rsidR="00FC102F" w:rsidRDefault="00FC102F">
      <w:pPr>
        <w:pStyle w:val="Abbildungsverzeichnis"/>
        <w:tabs>
          <w:tab w:val="right" w:leader="dot" w:pos="9968"/>
        </w:tabs>
        <w:rPr>
          <w:rFonts w:asciiTheme="minorHAnsi" w:eastAsiaTheme="minorEastAsia" w:hAnsiTheme="minorHAnsi"/>
          <w:noProof/>
        </w:rPr>
      </w:pPr>
      <w:r>
        <w:rPr>
          <w:noProof/>
        </w:rPr>
        <w:t>Figure 4.2: Client Application – Application Layer</w:t>
      </w:r>
      <w:r>
        <w:rPr>
          <w:noProof/>
        </w:rPr>
        <w:tab/>
      </w:r>
      <w:r>
        <w:rPr>
          <w:noProof/>
        </w:rPr>
        <w:fldChar w:fldCharType="begin"/>
      </w:r>
      <w:r>
        <w:rPr>
          <w:noProof/>
        </w:rPr>
        <w:instrText xml:space="preserve"> PAGEREF _Toc499139062 \h </w:instrText>
      </w:r>
      <w:r>
        <w:rPr>
          <w:noProof/>
        </w:rPr>
      </w:r>
      <w:r>
        <w:rPr>
          <w:noProof/>
        </w:rPr>
        <w:fldChar w:fldCharType="separate"/>
      </w:r>
      <w:r w:rsidR="00EE36B3">
        <w:rPr>
          <w:noProof/>
        </w:rPr>
        <w:t>9</w:t>
      </w:r>
      <w:r>
        <w:rPr>
          <w:noProof/>
        </w:rPr>
        <w:fldChar w:fldCharType="end"/>
      </w:r>
    </w:p>
    <w:p w14:paraId="5B83BEF1" w14:textId="52A173C4" w:rsidR="00FC102F" w:rsidRDefault="00FC102F">
      <w:pPr>
        <w:pStyle w:val="Abbildungsverzeichnis"/>
        <w:tabs>
          <w:tab w:val="right" w:leader="dot" w:pos="9968"/>
        </w:tabs>
        <w:rPr>
          <w:rFonts w:asciiTheme="minorHAnsi" w:eastAsiaTheme="minorEastAsia" w:hAnsiTheme="minorHAnsi"/>
          <w:noProof/>
        </w:rPr>
      </w:pPr>
      <w:r>
        <w:rPr>
          <w:noProof/>
        </w:rPr>
        <w:t>Figure 4.3: Client Application – Business Layer</w:t>
      </w:r>
      <w:r>
        <w:rPr>
          <w:noProof/>
        </w:rPr>
        <w:tab/>
      </w:r>
      <w:r>
        <w:rPr>
          <w:noProof/>
        </w:rPr>
        <w:fldChar w:fldCharType="begin"/>
      </w:r>
      <w:r>
        <w:rPr>
          <w:noProof/>
        </w:rPr>
        <w:instrText xml:space="preserve"> PAGEREF _Toc499139063 \h </w:instrText>
      </w:r>
      <w:r>
        <w:rPr>
          <w:noProof/>
        </w:rPr>
      </w:r>
      <w:r>
        <w:rPr>
          <w:noProof/>
        </w:rPr>
        <w:fldChar w:fldCharType="separate"/>
      </w:r>
      <w:r w:rsidR="00EE36B3">
        <w:rPr>
          <w:noProof/>
        </w:rPr>
        <w:t>10</w:t>
      </w:r>
      <w:r>
        <w:rPr>
          <w:noProof/>
        </w:rPr>
        <w:fldChar w:fldCharType="end"/>
      </w:r>
    </w:p>
    <w:p w14:paraId="68410B2D" w14:textId="1BDEEAAE" w:rsidR="00FC102F" w:rsidRDefault="00FC102F">
      <w:pPr>
        <w:pStyle w:val="Abbildungsverzeichnis"/>
        <w:tabs>
          <w:tab w:val="right" w:leader="dot" w:pos="9968"/>
        </w:tabs>
        <w:rPr>
          <w:rFonts w:asciiTheme="minorHAnsi" w:eastAsiaTheme="minorEastAsia" w:hAnsiTheme="minorHAnsi"/>
          <w:noProof/>
        </w:rPr>
      </w:pPr>
      <w:r>
        <w:rPr>
          <w:noProof/>
        </w:rPr>
        <w:t>Figure 4.4: Server Application – Technology Layer</w:t>
      </w:r>
      <w:r>
        <w:rPr>
          <w:noProof/>
        </w:rPr>
        <w:tab/>
      </w:r>
      <w:r>
        <w:rPr>
          <w:noProof/>
        </w:rPr>
        <w:fldChar w:fldCharType="begin"/>
      </w:r>
      <w:r>
        <w:rPr>
          <w:noProof/>
        </w:rPr>
        <w:instrText xml:space="preserve"> PAGEREF _Toc499139064 \h </w:instrText>
      </w:r>
      <w:r>
        <w:rPr>
          <w:noProof/>
        </w:rPr>
      </w:r>
      <w:r>
        <w:rPr>
          <w:noProof/>
        </w:rPr>
        <w:fldChar w:fldCharType="separate"/>
      </w:r>
      <w:r w:rsidR="00EE36B3">
        <w:rPr>
          <w:noProof/>
        </w:rPr>
        <w:t>10</w:t>
      </w:r>
      <w:r>
        <w:rPr>
          <w:noProof/>
        </w:rPr>
        <w:fldChar w:fldCharType="end"/>
      </w:r>
    </w:p>
    <w:p w14:paraId="22569F35" w14:textId="48E3C602" w:rsidR="00FC102F" w:rsidRDefault="00FC102F">
      <w:pPr>
        <w:pStyle w:val="Abbildungsverzeichnis"/>
        <w:tabs>
          <w:tab w:val="right" w:leader="dot" w:pos="9968"/>
        </w:tabs>
        <w:rPr>
          <w:rFonts w:asciiTheme="minorHAnsi" w:eastAsiaTheme="minorEastAsia" w:hAnsiTheme="minorHAnsi"/>
          <w:noProof/>
        </w:rPr>
      </w:pPr>
      <w:r>
        <w:rPr>
          <w:noProof/>
        </w:rPr>
        <w:t>Figure 4.5: Server Application – Application Layer</w:t>
      </w:r>
      <w:r>
        <w:rPr>
          <w:noProof/>
        </w:rPr>
        <w:tab/>
      </w:r>
      <w:r>
        <w:rPr>
          <w:noProof/>
        </w:rPr>
        <w:fldChar w:fldCharType="begin"/>
      </w:r>
      <w:r>
        <w:rPr>
          <w:noProof/>
        </w:rPr>
        <w:instrText xml:space="preserve"> PAGEREF _Toc499139065 \h </w:instrText>
      </w:r>
      <w:r>
        <w:rPr>
          <w:noProof/>
        </w:rPr>
      </w:r>
      <w:r>
        <w:rPr>
          <w:noProof/>
        </w:rPr>
        <w:fldChar w:fldCharType="separate"/>
      </w:r>
      <w:r w:rsidR="00EE36B3">
        <w:rPr>
          <w:noProof/>
        </w:rPr>
        <w:t>11</w:t>
      </w:r>
      <w:r>
        <w:rPr>
          <w:noProof/>
        </w:rPr>
        <w:fldChar w:fldCharType="end"/>
      </w:r>
    </w:p>
    <w:p w14:paraId="2AFC4AFE" w14:textId="17D199D1" w:rsidR="00A4185E" w:rsidRDefault="00FC102F" w:rsidP="00A4185E">
      <w:r>
        <w:fldChar w:fldCharType="end"/>
      </w:r>
    </w:p>
    <w:p w14:paraId="3B21B6BC" w14:textId="7353AEB2" w:rsidR="00A4185E" w:rsidRDefault="00A4185E">
      <w:pPr>
        <w:spacing w:after="160" w:line="259" w:lineRule="auto"/>
        <w:jc w:val="left"/>
      </w:pPr>
      <w:r>
        <w:br w:type="page"/>
      </w:r>
    </w:p>
    <w:p w14:paraId="5BDBF495" w14:textId="03A717B3" w:rsidR="004759E6" w:rsidRDefault="004759E6" w:rsidP="00D674E6">
      <w:pPr>
        <w:pStyle w:val="Inhaltsverzeichnisberschrift"/>
      </w:pPr>
      <w:r>
        <w:lastRenderedPageBreak/>
        <w:t>List of Tables</w:t>
      </w:r>
    </w:p>
    <w:p w14:paraId="3C44EBD8" w14:textId="35C56A57" w:rsidR="00A4185E" w:rsidRDefault="00A4185E" w:rsidP="00A4185E"/>
    <w:p w14:paraId="718D5542" w14:textId="50263A66" w:rsidR="00A4185E" w:rsidRDefault="00A4185E">
      <w:pPr>
        <w:spacing w:after="160" w:line="259" w:lineRule="auto"/>
        <w:jc w:val="left"/>
      </w:pPr>
      <w:r>
        <w:br w:type="page"/>
      </w:r>
    </w:p>
    <w:p w14:paraId="2042E06E" w14:textId="14ED9E52" w:rsidR="004759E6" w:rsidRDefault="004759E6" w:rsidP="00D674E6">
      <w:pPr>
        <w:pStyle w:val="Inhaltsverzeichnisberschrift"/>
      </w:pPr>
      <w:r>
        <w:lastRenderedPageBreak/>
        <w:t>List of Listings</w:t>
      </w:r>
    </w:p>
    <w:p w14:paraId="7ADF6057" w14:textId="3F68308C" w:rsidR="00A4185E" w:rsidRDefault="00A4185E" w:rsidP="00A4185E"/>
    <w:p w14:paraId="1B1B4DD8" w14:textId="653DD5E3" w:rsidR="00A4185E" w:rsidRDefault="00A4185E">
      <w:pPr>
        <w:spacing w:after="160" w:line="259" w:lineRule="auto"/>
        <w:jc w:val="left"/>
      </w:pPr>
      <w:r>
        <w:br w:type="page"/>
      </w:r>
    </w:p>
    <w:p w14:paraId="40A8AFCE" w14:textId="37D7CA54" w:rsidR="004759E6" w:rsidRDefault="004759E6" w:rsidP="00D674E6">
      <w:pPr>
        <w:pStyle w:val="Inhaltsverzeichnisberschrift"/>
      </w:pPr>
      <w:r>
        <w:lastRenderedPageBreak/>
        <w:t>Acronyms</w:t>
      </w:r>
    </w:p>
    <w:p w14:paraId="6C79D49A" w14:textId="15CD8FC9" w:rsidR="00A4185E" w:rsidRDefault="00A4185E" w:rsidP="00A4185E"/>
    <w:p w14:paraId="0A11CBF1" w14:textId="3CEE3A0F" w:rsidR="00A4185E" w:rsidRDefault="00A4185E">
      <w:pPr>
        <w:spacing w:after="160" w:line="259" w:lineRule="auto"/>
        <w:jc w:val="left"/>
      </w:pPr>
      <w:r>
        <w:br w:type="page"/>
      </w:r>
    </w:p>
    <w:p w14:paraId="226D557E" w14:textId="77777777" w:rsidR="004759E6" w:rsidRPr="004759E6" w:rsidRDefault="004759E6" w:rsidP="004759E6">
      <w:pPr>
        <w:pStyle w:val="berschrift1"/>
        <w:numPr>
          <w:ilvl w:val="0"/>
          <w:numId w:val="0"/>
        </w:numPr>
      </w:pPr>
      <w:bookmarkStart w:id="80" w:name="_Toc499481584"/>
      <w:r>
        <w:lastRenderedPageBreak/>
        <w:t>Appendix</w:t>
      </w:r>
      <w:bookmarkEnd w:id="80"/>
    </w:p>
    <w:p w14:paraId="57758C94" w14:textId="77777777" w:rsidR="004759E6" w:rsidRPr="00A32FE7" w:rsidRDefault="004759E6" w:rsidP="00C0272C"/>
    <w:sectPr w:rsidR="004759E6" w:rsidRPr="00A32FE7" w:rsidSect="00857B1F">
      <w:footerReference w:type="default" r:id="rId18"/>
      <w:pgSz w:w="11906" w:h="16838" w:code="9"/>
      <w:pgMar w:top="1531" w:right="794" w:bottom="567" w:left="1134" w:header="567"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990C5" w14:textId="77777777" w:rsidR="00DF31D1" w:rsidRDefault="00DF31D1" w:rsidP="000A78E0">
      <w:pPr>
        <w:spacing w:line="240" w:lineRule="auto"/>
      </w:pPr>
      <w:r>
        <w:separator/>
      </w:r>
    </w:p>
  </w:endnote>
  <w:endnote w:type="continuationSeparator" w:id="0">
    <w:p w14:paraId="5B2C123F" w14:textId="77777777" w:rsidR="00DF31D1" w:rsidRDefault="00DF31D1"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7205A" w14:textId="77777777" w:rsidR="00C96595" w:rsidRDefault="00C96595">
    <w:pPr>
      <w:pStyle w:val="Fuzeile"/>
    </w:pPr>
    <w:r>
      <w:rPr>
        <w:noProof/>
      </w:rPr>
      <mc:AlternateContent>
        <mc:Choice Requires="wps">
          <w:drawing>
            <wp:anchor distT="45720" distB="45720" distL="114300" distR="114300" simplePos="0" relativeHeight="251681792" behindDoc="0" locked="1" layoutInCell="1" allowOverlap="1" wp14:anchorId="4D7B2818" wp14:editId="08BDFD69">
              <wp:simplePos x="0" y="0"/>
              <wp:positionH relativeFrom="column">
                <wp:posOffset>4925695</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5CA90A5C" w14:textId="77777777" w:rsidR="00C96595" w:rsidRPr="00C0272C" w:rsidRDefault="00C96595" w:rsidP="00237B77">
                          <w:pPr>
                            <w:spacing w:line="220" w:lineRule="exact"/>
                            <w:rPr>
                              <w:rFonts w:ascii="Arial Black" w:hAnsi="Arial Black" w:cs="Arial"/>
                              <w:b/>
                              <w:sz w:val="16"/>
                              <w:szCs w:val="16"/>
                              <w:lang w:val="de-AT"/>
                            </w:rPr>
                          </w:pPr>
                          <w:r w:rsidRPr="00C0272C">
                            <w:rPr>
                              <w:rFonts w:ascii="Arial Black" w:hAnsi="Arial Black" w:cs="Arial"/>
                              <w:b/>
                              <w:sz w:val="16"/>
                              <w:szCs w:val="16"/>
                              <w:lang w:val="de-AT"/>
                            </w:rPr>
                            <w:t>JOHANNES KEPLER</w:t>
                          </w:r>
                        </w:p>
                        <w:p w14:paraId="5BFF5418" w14:textId="77777777" w:rsidR="00C96595" w:rsidRPr="00C0272C" w:rsidRDefault="00C96595" w:rsidP="00237B77">
                          <w:pPr>
                            <w:spacing w:line="220" w:lineRule="exact"/>
                            <w:rPr>
                              <w:rFonts w:ascii="Arial Black" w:hAnsi="Arial Black" w:cs="Arial"/>
                              <w:b/>
                              <w:sz w:val="16"/>
                              <w:szCs w:val="16"/>
                              <w:lang w:val="de-AT"/>
                            </w:rPr>
                          </w:pPr>
                          <w:r>
                            <w:rPr>
                              <w:rFonts w:ascii="Arial Black" w:hAnsi="Arial Black" w:cs="Arial"/>
                              <w:b/>
                              <w:sz w:val="16"/>
                              <w:szCs w:val="16"/>
                              <w:lang w:val="de-AT"/>
                            </w:rPr>
                            <w:t>UNIVERSITY</w:t>
                          </w:r>
                          <w:r w:rsidRPr="00C0272C">
                            <w:rPr>
                              <w:rFonts w:ascii="Arial Black" w:hAnsi="Arial Black" w:cs="Arial"/>
                              <w:b/>
                              <w:sz w:val="16"/>
                              <w:szCs w:val="16"/>
                              <w:lang w:val="de-AT"/>
                            </w:rPr>
                            <w:t xml:space="preserve"> LINZ</w:t>
                          </w:r>
                        </w:p>
                        <w:p w14:paraId="6D4A1367" w14:textId="77777777" w:rsidR="00C96595" w:rsidRPr="00C0272C" w:rsidRDefault="00C96595" w:rsidP="00237B77">
                          <w:pPr>
                            <w:spacing w:line="220" w:lineRule="exact"/>
                            <w:rPr>
                              <w:rFonts w:cs="Arial"/>
                              <w:sz w:val="16"/>
                              <w:szCs w:val="16"/>
                              <w:lang w:val="de-AT"/>
                            </w:rPr>
                          </w:pPr>
                          <w:r>
                            <w:rPr>
                              <w:rFonts w:cs="Arial"/>
                              <w:sz w:val="16"/>
                              <w:szCs w:val="16"/>
                              <w:lang w:val="de-AT"/>
                            </w:rPr>
                            <w:t>Altenberger Str.</w:t>
                          </w:r>
                          <w:r w:rsidRPr="00C0272C">
                            <w:rPr>
                              <w:rFonts w:cs="Arial"/>
                              <w:sz w:val="16"/>
                              <w:szCs w:val="16"/>
                              <w:lang w:val="de-AT"/>
                            </w:rPr>
                            <w:t xml:space="preserve"> 69</w:t>
                          </w:r>
                        </w:p>
                        <w:p w14:paraId="4DD74BD5" w14:textId="77777777" w:rsidR="00C96595" w:rsidRPr="00C0272C" w:rsidRDefault="00C96595" w:rsidP="00237B77">
                          <w:pPr>
                            <w:spacing w:line="220" w:lineRule="exact"/>
                            <w:rPr>
                              <w:rFonts w:cs="Arial"/>
                              <w:sz w:val="16"/>
                              <w:szCs w:val="16"/>
                              <w:lang w:val="de-AT"/>
                            </w:rPr>
                          </w:pPr>
                          <w:r>
                            <w:rPr>
                              <w:rFonts w:cs="Arial"/>
                              <w:sz w:val="16"/>
                              <w:szCs w:val="16"/>
                              <w:lang w:val="de-AT"/>
                            </w:rPr>
                            <w:t>4040 Linz, Austria</w:t>
                          </w:r>
                        </w:p>
                        <w:p w14:paraId="5784F621" w14:textId="77777777" w:rsidR="00C96595" w:rsidRPr="00C0272C" w:rsidRDefault="00C96595" w:rsidP="00237B77">
                          <w:pPr>
                            <w:spacing w:line="220" w:lineRule="exact"/>
                            <w:rPr>
                              <w:rFonts w:cs="Arial"/>
                              <w:sz w:val="16"/>
                              <w:szCs w:val="16"/>
                              <w:lang w:val="de-AT"/>
                            </w:rPr>
                          </w:pPr>
                          <w:r w:rsidRPr="00C0272C">
                            <w:rPr>
                              <w:rFonts w:cs="Arial"/>
                              <w:sz w:val="16"/>
                              <w:szCs w:val="16"/>
                              <w:lang w:val="de-AT"/>
                            </w:rPr>
                            <w:t>www.jku.at</w:t>
                          </w:r>
                        </w:p>
                        <w:p w14:paraId="22E34255" w14:textId="77777777" w:rsidR="00C96595" w:rsidRPr="00C0272C" w:rsidRDefault="00C96595" w:rsidP="00237B77">
                          <w:pPr>
                            <w:spacing w:line="220" w:lineRule="exact"/>
                            <w:rPr>
                              <w:rFonts w:cs="Arial"/>
                              <w:sz w:val="16"/>
                              <w:szCs w:val="16"/>
                              <w:lang w:val="de-AT"/>
                            </w:rPr>
                          </w:pPr>
                          <w:r w:rsidRPr="00C0272C">
                            <w:rPr>
                              <w:rFonts w:cs="Arial"/>
                              <w:sz w:val="16"/>
                              <w:szCs w:val="16"/>
                              <w:lang w:val="de-AT"/>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7B2818" id="_x0000_t202" coordsize="21600,21600" o:spt="202" path="m,l,21600r21600,l21600,xe">
              <v:stroke joinstyle="miter"/>
              <v:path gradientshapeok="t" o:connecttype="rect"/>
            </v:shapetype>
            <v:shape id="_x0000_s1028" type="#_x0000_t202" style="position:absolute;left:0;text-align:left;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Cdl16YAQIAAOQDAAAOAAAA&#10;AAAAAAAAAAAAAC4CAABkcnMvZTJvRG9jLnhtbFBLAQItABQABgAIAAAAIQDLMPWb4QAAAA0BAAAP&#10;AAAAAAAAAAAAAAAAAFsEAABkcnMvZG93bnJldi54bWxQSwUGAAAAAAQABADzAAAAaQUAAAAA&#10;" filled="f" stroked="f">
              <v:textbox inset="0,0,0,0">
                <w:txbxContent>
                  <w:p w14:paraId="5CA90A5C" w14:textId="77777777" w:rsidR="00C96595" w:rsidRPr="00C0272C" w:rsidRDefault="00C96595" w:rsidP="00237B77">
                    <w:pPr>
                      <w:spacing w:line="220" w:lineRule="exact"/>
                      <w:rPr>
                        <w:rFonts w:ascii="Arial Black" w:hAnsi="Arial Black" w:cs="Arial"/>
                        <w:b/>
                        <w:sz w:val="16"/>
                        <w:szCs w:val="16"/>
                        <w:lang w:val="de-AT"/>
                      </w:rPr>
                    </w:pPr>
                    <w:r w:rsidRPr="00C0272C">
                      <w:rPr>
                        <w:rFonts w:ascii="Arial Black" w:hAnsi="Arial Black" w:cs="Arial"/>
                        <w:b/>
                        <w:sz w:val="16"/>
                        <w:szCs w:val="16"/>
                        <w:lang w:val="de-AT"/>
                      </w:rPr>
                      <w:t>JOHANNES KEPLER</w:t>
                    </w:r>
                  </w:p>
                  <w:p w14:paraId="5BFF5418" w14:textId="77777777" w:rsidR="00C96595" w:rsidRPr="00C0272C" w:rsidRDefault="00C96595" w:rsidP="00237B77">
                    <w:pPr>
                      <w:spacing w:line="220" w:lineRule="exact"/>
                      <w:rPr>
                        <w:rFonts w:ascii="Arial Black" w:hAnsi="Arial Black" w:cs="Arial"/>
                        <w:b/>
                        <w:sz w:val="16"/>
                        <w:szCs w:val="16"/>
                        <w:lang w:val="de-AT"/>
                      </w:rPr>
                    </w:pPr>
                    <w:r>
                      <w:rPr>
                        <w:rFonts w:ascii="Arial Black" w:hAnsi="Arial Black" w:cs="Arial"/>
                        <w:b/>
                        <w:sz w:val="16"/>
                        <w:szCs w:val="16"/>
                        <w:lang w:val="de-AT"/>
                      </w:rPr>
                      <w:t>UNIVERSITY</w:t>
                    </w:r>
                    <w:r w:rsidRPr="00C0272C">
                      <w:rPr>
                        <w:rFonts w:ascii="Arial Black" w:hAnsi="Arial Black" w:cs="Arial"/>
                        <w:b/>
                        <w:sz w:val="16"/>
                        <w:szCs w:val="16"/>
                        <w:lang w:val="de-AT"/>
                      </w:rPr>
                      <w:t xml:space="preserve"> LINZ</w:t>
                    </w:r>
                  </w:p>
                  <w:p w14:paraId="6D4A1367" w14:textId="77777777" w:rsidR="00C96595" w:rsidRPr="00C0272C" w:rsidRDefault="00C96595" w:rsidP="00237B77">
                    <w:pPr>
                      <w:spacing w:line="220" w:lineRule="exact"/>
                      <w:rPr>
                        <w:rFonts w:cs="Arial"/>
                        <w:sz w:val="16"/>
                        <w:szCs w:val="16"/>
                        <w:lang w:val="de-AT"/>
                      </w:rPr>
                    </w:pPr>
                    <w:r>
                      <w:rPr>
                        <w:rFonts w:cs="Arial"/>
                        <w:sz w:val="16"/>
                        <w:szCs w:val="16"/>
                        <w:lang w:val="de-AT"/>
                      </w:rPr>
                      <w:t>Altenberger Str.</w:t>
                    </w:r>
                    <w:r w:rsidRPr="00C0272C">
                      <w:rPr>
                        <w:rFonts w:cs="Arial"/>
                        <w:sz w:val="16"/>
                        <w:szCs w:val="16"/>
                        <w:lang w:val="de-AT"/>
                      </w:rPr>
                      <w:t xml:space="preserve"> 69</w:t>
                    </w:r>
                  </w:p>
                  <w:p w14:paraId="4DD74BD5" w14:textId="77777777" w:rsidR="00C96595" w:rsidRPr="00C0272C" w:rsidRDefault="00C96595" w:rsidP="00237B77">
                    <w:pPr>
                      <w:spacing w:line="220" w:lineRule="exact"/>
                      <w:rPr>
                        <w:rFonts w:cs="Arial"/>
                        <w:sz w:val="16"/>
                        <w:szCs w:val="16"/>
                        <w:lang w:val="de-AT"/>
                      </w:rPr>
                    </w:pPr>
                    <w:r>
                      <w:rPr>
                        <w:rFonts w:cs="Arial"/>
                        <w:sz w:val="16"/>
                        <w:szCs w:val="16"/>
                        <w:lang w:val="de-AT"/>
                      </w:rPr>
                      <w:t>4040 Linz, Austria</w:t>
                    </w:r>
                  </w:p>
                  <w:p w14:paraId="5784F621" w14:textId="77777777" w:rsidR="00C96595" w:rsidRPr="00C0272C" w:rsidRDefault="00C96595" w:rsidP="00237B77">
                    <w:pPr>
                      <w:spacing w:line="220" w:lineRule="exact"/>
                      <w:rPr>
                        <w:rFonts w:cs="Arial"/>
                        <w:sz w:val="16"/>
                        <w:szCs w:val="16"/>
                        <w:lang w:val="de-AT"/>
                      </w:rPr>
                    </w:pPr>
                    <w:r w:rsidRPr="00C0272C">
                      <w:rPr>
                        <w:rFonts w:cs="Arial"/>
                        <w:sz w:val="16"/>
                        <w:szCs w:val="16"/>
                        <w:lang w:val="de-AT"/>
                      </w:rPr>
                      <w:t>www.jku.at</w:t>
                    </w:r>
                  </w:p>
                  <w:p w14:paraId="22E34255" w14:textId="77777777" w:rsidR="00C96595" w:rsidRPr="00C0272C" w:rsidRDefault="00C96595" w:rsidP="00237B77">
                    <w:pPr>
                      <w:spacing w:line="220" w:lineRule="exact"/>
                      <w:rPr>
                        <w:rFonts w:cs="Arial"/>
                        <w:sz w:val="16"/>
                        <w:szCs w:val="16"/>
                        <w:lang w:val="de-AT"/>
                      </w:rPr>
                    </w:pPr>
                    <w:r w:rsidRPr="00C0272C">
                      <w:rPr>
                        <w:rFonts w:cs="Arial"/>
                        <w:sz w:val="16"/>
                        <w:szCs w:val="16"/>
                        <w:lang w:val="de-AT"/>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9EB3D" w14:textId="7EEE3E5B" w:rsidR="00C96595" w:rsidRPr="006B196B" w:rsidRDefault="00C96595" w:rsidP="000D62F4">
    <w:pPr>
      <w:pStyle w:val="Fuzeile"/>
      <w:tabs>
        <w:tab w:val="clear" w:pos="4536"/>
        <w:tab w:val="clear" w:pos="9072"/>
        <w:tab w:val="center" w:pos="5103"/>
        <w:tab w:val="right" w:pos="9921"/>
      </w:tabs>
      <w:rPr>
        <w:lang w:val="de-AT"/>
      </w:rPr>
    </w:pPr>
    <w:r>
      <w:fldChar w:fldCharType="begin"/>
    </w:r>
    <w:r>
      <w:instrText xml:space="preserve"> DATE  \@ "MMMM d, yyyy"  \* MERGEFORMAT </w:instrText>
    </w:r>
    <w:r>
      <w:fldChar w:fldCharType="separate"/>
    </w:r>
    <w:r>
      <w:rPr>
        <w:noProof/>
      </w:rPr>
      <w:t>December 10, 2017</w:t>
    </w:r>
    <w:r>
      <w:fldChar w:fldCharType="end"/>
    </w:r>
    <w:r w:rsidRPr="006B196B">
      <w:rPr>
        <w:lang w:val="de-AT"/>
      </w:rPr>
      <w:tab/>
    </w:r>
    <w:sdt>
      <w:sdtPr>
        <w:alias w:val="Autor"/>
        <w:tag w:val=""/>
        <w:id w:val="5948865"/>
        <w:placeholder>
          <w:docPart w:val="5E95CB0D77EE4A05B55C62C1CD7FF02D"/>
        </w:placeholder>
        <w:dataBinding w:prefixMappings="xmlns:ns0='http://purl.org/dc/elements/1.1/' xmlns:ns1='http://schemas.openxmlformats.org/package/2006/metadata/core-properties' " w:xpath="/ns1:coreProperties[1]/ns0:creator[1]" w:storeItemID="{6C3C8BC8-F283-45AE-878A-BAB7291924A1}"/>
        <w:text/>
      </w:sdtPr>
      <w:sdtContent>
        <w:r>
          <w:rPr>
            <w:lang w:val="de-AT"/>
          </w:rPr>
          <w:t>Brigitte Andorfer-Plainer, BSc</w:t>
        </w:r>
      </w:sdtContent>
    </w:sdt>
    <w:r w:rsidRPr="006B196B">
      <w:rPr>
        <w:lang w:val="de-AT"/>
      </w:rPr>
      <w:tab/>
    </w:r>
    <w:r>
      <w:fldChar w:fldCharType="begin"/>
    </w:r>
    <w:r w:rsidRPr="006B196B">
      <w:rPr>
        <w:lang w:val="de-AT"/>
      </w:rPr>
      <w:instrText xml:space="preserve"> PAGE  \* ROMAN  \* MERGEFORMAT </w:instrText>
    </w:r>
    <w:r>
      <w:fldChar w:fldCharType="separate"/>
    </w:r>
    <w:r w:rsidR="0043567C">
      <w:rPr>
        <w:noProof/>
        <w:lang w:val="de-AT"/>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243D6" w14:textId="05DEAA18" w:rsidR="00C96595" w:rsidRPr="004746F8" w:rsidRDefault="00C96595" w:rsidP="000D62F4">
    <w:pPr>
      <w:pStyle w:val="Fuzeile"/>
      <w:tabs>
        <w:tab w:val="clear" w:pos="4536"/>
        <w:tab w:val="clear" w:pos="9072"/>
        <w:tab w:val="center" w:pos="5103"/>
        <w:tab w:val="right" w:pos="9921"/>
      </w:tabs>
    </w:pPr>
    <w:r>
      <w:fldChar w:fldCharType="begin"/>
    </w:r>
    <w:r>
      <w:instrText xml:space="preserve"> DATE  \@ "MMMM d, yyyy"  \* MERGEFORMAT </w:instrText>
    </w:r>
    <w:r>
      <w:fldChar w:fldCharType="separate"/>
    </w:r>
    <w:r>
      <w:rPr>
        <w:noProof/>
      </w:rPr>
      <w:t>December 10, 2017</w:t>
    </w:r>
    <w:r>
      <w:fldChar w:fldCharType="end"/>
    </w:r>
    <w:r w:rsidRPr="004746F8">
      <w:tab/>
    </w:r>
    <w:sdt>
      <w:sdtPr>
        <w:alias w:val="Autor"/>
        <w:tag w:val=""/>
        <w:id w:val="-268705165"/>
        <w:placeholder>
          <w:docPart w:val="B3469007D24D45479D6A9AA5F16DA13E"/>
        </w:placeholder>
        <w:dataBinding w:prefixMappings="xmlns:ns0='http://purl.org/dc/elements/1.1/' xmlns:ns1='http://schemas.openxmlformats.org/package/2006/metadata/core-properties' " w:xpath="/ns1:coreProperties[1]/ns0:creator[1]" w:storeItemID="{6C3C8BC8-F283-45AE-878A-BAB7291924A1}"/>
        <w:text/>
      </w:sdtPr>
      <w:sdtContent>
        <w:r>
          <w:rPr>
            <w:lang w:val="de-AT"/>
          </w:rPr>
          <w:t>Brigitte Andorfer-Plainer, BSc</w:t>
        </w:r>
      </w:sdtContent>
    </w:sdt>
    <w:r w:rsidRPr="004746F8">
      <w:tab/>
      <w:t xml:space="preserve"> </w:t>
    </w:r>
    <w:r w:rsidRPr="004746F8">
      <w:fldChar w:fldCharType="begin"/>
    </w:r>
    <w:r w:rsidRPr="004746F8">
      <w:instrText xml:space="preserve"> PAGE   \* MERGEFORMAT </w:instrText>
    </w:r>
    <w:r w:rsidRPr="004746F8">
      <w:fldChar w:fldCharType="separate"/>
    </w:r>
    <w:r w:rsidR="0043567C">
      <w:rPr>
        <w:noProof/>
      </w:rPr>
      <w:t>21</w:t>
    </w:r>
    <w:r w:rsidRPr="004746F8">
      <w:fldChar w:fldCharType="end"/>
    </w:r>
    <w:r w:rsidRPr="004746F8">
      <w:t>/</w:t>
    </w:r>
    <w:fldSimple w:instr=" SECTIONPAGES  \* Arabic  \* MERGEFORMAT ">
      <w:r w:rsidR="0043567C">
        <w:rPr>
          <w:noProof/>
        </w:rPr>
        <w:t>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ED5C9" w14:textId="77777777" w:rsidR="00DF31D1" w:rsidRDefault="00DF31D1" w:rsidP="000A78E0">
      <w:pPr>
        <w:spacing w:line="240" w:lineRule="auto"/>
      </w:pPr>
      <w:r>
        <w:separator/>
      </w:r>
    </w:p>
  </w:footnote>
  <w:footnote w:type="continuationSeparator" w:id="0">
    <w:p w14:paraId="30A9D1EC" w14:textId="77777777" w:rsidR="00DF31D1" w:rsidRDefault="00DF31D1"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2A6A" w14:textId="77777777" w:rsidR="00C96595" w:rsidRDefault="00C96595" w:rsidP="00F04562">
    <w:r>
      <w:rPr>
        <w:noProof/>
      </w:rPr>
      <w:drawing>
        <wp:anchor distT="0" distB="0" distL="114300" distR="114300" simplePos="0" relativeHeight="251730944" behindDoc="0" locked="1" layoutInCell="1" allowOverlap="1" wp14:anchorId="5394A39B" wp14:editId="08555A70">
          <wp:simplePos x="0" y="0"/>
          <wp:positionH relativeFrom="column">
            <wp:posOffset>4366260</wp:posOffset>
          </wp:positionH>
          <wp:positionV relativeFrom="page">
            <wp:posOffset>457200</wp:posOffset>
          </wp:positionV>
          <wp:extent cx="2030400" cy="10548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samtlogo EN.emf"/>
                  <pic:cNvPicPr/>
                </pic:nvPicPr>
                <pic:blipFill rotWithShape="1">
                  <a:blip r:embed="rId1" cstate="print">
                    <a:extLst>
                      <a:ext uri="{28A0092B-C50C-407E-A947-70E740481C1C}">
                        <a14:useLocalDpi xmlns:a14="http://schemas.microsoft.com/office/drawing/2010/main" val="0"/>
                      </a:ext>
                    </a:extLst>
                  </a:blip>
                  <a:srcRect l="7529" t="13364" r="8361" b="13315"/>
                  <a:stretch/>
                </pic:blipFill>
                <pic:spPr bwMode="auto">
                  <a:xfrm>
                    <a:off x="0" y="0"/>
                    <a:ext cx="2030400" cy="105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352EB" w14:textId="77777777" w:rsidR="00C96595" w:rsidRDefault="00C96595" w:rsidP="00BD398D">
    <w:pPr>
      <w:pStyle w:val="Kopfzeile"/>
      <w:tabs>
        <w:tab w:val="clear" w:pos="9072"/>
      </w:tabs>
    </w:pPr>
    <w:r>
      <w:rPr>
        <w:noProof/>
      </w:rPr>
      <w:drawing>
        <wp:anchor distT="0" distB="0" distL="114300" distR="114300" simplePos="0" relativeHeight="251732992" behindDoc="0" locked="1" layoutInCell="1" allowOverlap="1" wp14:anchorId="7BAF4CB4" wp14:editId="0F1E9200">
          <wp:simplePos x="0" y="0"/>
          <wp:positionH relativeFrom="column">
            <wp:posOffset>5242560</wp:posOffset>
          </wp:positionH>
          <wp:positionV relativeFrom="page">
            <wp:posOffset>257175</wp:posOffset>
          </wp:positionV>
          <wp:extent cx="1144800" cy="5940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samtlogo EN.emf"/>
                  <pic:cNvPicPr/>
                </pic:nvPicPr>
                <pic:blipFill rotWithShape="1">
                  <a:blip r:embed="rId1" cstate="print">
                    <a:extLst>
                      <a:ext uri="{28A0092B-C50C-407E-A947-70E740481C1C}">
                        <a14:useLocalDpi xmlns:a14="http://schemas.microsoft.com/office/drawing/2010/main" val="0"/>
                      </a:ext>
                    </a:extLst>
                  </a:blip>
                  <a:srcRect l="7529" t="13364" r="8361" b="13315"/>
                  <a:stretch/>
                </pic:blipFill>
                <pic:spPr bwMode="auto">
                  <a:xfrm>
                    <a:off x="0" y="0"/>
                    <a:ext cx="1144800" cy="59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2CE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7EA9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D61F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563ADC"/>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0080A88C"/>
    <w:lvl w:ilvl="0">
      <w:start w:val="1"/>
      <w:numFmt w:val="decimal"/>
      <w:lvlText w:val="%1."/>
      <w:lvlJc w:val="left"/>
      <w:pPr>
        <w:tabs>
          <w:tab w:val="num" w:pos="360"/>
        </w:tabs>
        <w:ind w:left="360" w:hanging="360"/>
      </w:pPr>
    </w:lvl>
  </w:abstractNum>
  <w:abstractNum w:abstractNumId="5" w15:restartNumberingAfterBreak="0">
    <w:nsid w:val="04817A21"/>
    <w:multiLevelType w:val="multilevel"/>
    <w:tmpl w:val="977E5672"/>
    <w:numStyleLink w:val="HeadlinesJKU"/>
  </w:abstractNum>
  <w:abstractNum w:abstractNumId="6" w15:restartNumberingAfterBreak="0">
    <w:nsid w:val="08F432F1"/>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A15685C"/>
    <w:multiLevelType w:val="hybridMultilevel"/>
    <w:tmpl w:val="9796E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C9018B"/>
    <w:multiLevelType w:val="multilevel"/>
    <w:tmpl w:val="977E5672"/>
    <w:numStyleLink w:val="HeadlinesJKU"/>
  </w:abstractNum>
  <w:abstractNum w:abstractNumId="9" w15:restartNumberingAfterBreak="0">
    <w:nsid w:val="0E8A7B9D"/>
    <w:multiLevelType w:val="multilevel"/>
    <w:tmpl w:val="55DC532E"/>
    <w:lvl w:ilvl="0">
      <w:start w:val="1"/>
      <w:numFmt w:val="decimal"/>
      <w:lvlText w:val="%1"/>
      <w:lvlJc w:val="left"/>
      <w:pPr>
        <w:ind w:left="567" w:hanging="283"/>
      </w:pPr>
      <w:rPr>
        <w:rFonts w:hint="default"/>
      </w:rPr>
    </w:lvl>
    <w:lvl w:ilvl="1">
      <w:start w:val="1"/>
      <w:numFmt w:val="decimal"/>
      <w:lvlText w:val="%1.%2"/>
      <w:lvlJc w:val="left"/>
      <w:pPr>
        <w:ind w:left="1021" w:hanging="454"/>
      </w:pPr>
      <w:rPr>
        <w:rFonts w:hint="default"/>
      </w:rPr>
    </w:lvl>
    <w:lvl w:ilvl="2">
      <w:start w:val="1"/>
      <w:numFmt w:val="decimal"/>
      <w:lvlText w:val="%1.%2.%3"/>
      <w:lvlJc w:val="left"/>
      <w:pPr>
        <w:ind w:left="1701"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EEE617E"/>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0D036C2"/>
    <w:multiLevelType w:val="hybridMultilevel"/>
    <w:tmpl w:val="FE66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1B2040A9"/>
    <w:multiLevelType w:val="multilevel"/>
    <w:tmpl w:val="0C07001D"/>
    <w:numStyleLink w:val="ListJKU"/>
  </w:abstractNum>
  <w:abstractNum w:abstractNumId="14"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CAF09CC"/>
    <w:multiLevelType w:val="multilevel"/>
    <w:tmpl w:val="55DC532E"/>
    <w:lvl w:ilvl="0">
      <w:start w:val="1"/>
      <w:numFmt w:val="decimal"/>
      <w:lvlText w:val="%1"/>
      <w:lvlJc w:val="left"/>
      <w:pPr>
        <w:ind w:left="567" w:hanging="283"/>
      </w:pPr>
      <w:rPr>
        <w:rFonts w:hint="default"/>
      </w:rPr>
    </w:lvl>
    <w:lvl w:ilvl="1">
      <w:start w:val="1"/>
      <w:numFmt w:val="decimal"/>
      <w:lvlText w:val="%1.%2"/>
      <w:lvlJc w:val="left"/>
      <w:pPr>
        <w:ind w:left="1021" w:hanging="454"/>
      </w:pPr>
      <w:rPr>
        <w:rFonts w:hint="default"/>
      </w:rPr>
    </w:lvl>
    <w:lvl w:ilvl="2">
      <w:start w:val="1"/>
      <w:numFmt w:val="decimal"/>
      <w:lvlText w:val="%1.%2.%3"/>
      <w:lvlJc w:val="left"/>
      <w:pPr>
        <w:ind w:left="1701"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0AA5B8F"/>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0ED6CB7"/>
    <w:multiLevelType w:val="multilevel"/>
    <w:tmpl w:val="977E5672"/>
    <w:numStyleLink w:val="HeadlinesJKU"/>
  </w:abstractNum>
  <w:abstractNum w:abstractNumId="19" w15:restartNumberingAfterBreak="0">
    <w:nsid w:val="21D34BEB"/>
    <w:multiLevelType w:val="multilevel"/>
    <w:tmpl w:val="977E5672"/>
    <w:numStyleLink w:val="HeadlinesJKU"/>
  </w:abstractNum>
  <w:abstractNum w:abstractNumId="20" w15:restartNumberingAfterBreak="0">
    <w:nsid w:val="2E1C219E"/>
    <w:multiLevelType w:val="multilevel"/>
    <w:tmpl w:val="55DC532E"/>
    <w:lvl w:ilvl="0">
      <w:start w:val="1"/>
      <w:numFmt w:val="decimal"/>
      <w:lvlText w:val="%1"/>
      <w:lvlJc w:val="left"/>
      <w:pPr>
        <w:ind w:left="567" w:hanging="283"/>
      </w:pPr>
      <w:rPr>
        <w:rFonts w:hint="default"/>
      </w:rPr>
    </w:lvl>
    <w:lvl w:ilvl="1">
      <w:start w:val="1"/>
      <w:numFmt w:val="decimal"/>
      <w:lvlText w:val="%1.%2"/>
      <w:lvlJc w:val="left"/>
      <w:pPr>
        <w:ind w:left="1021" w:hanging="454"/>
      </w:pPr>
      <w:rPr>
        <w:rFonts w:hint="default"/>
      </w:rPr>
    </w:lvl>
    <w:lvl w:ilvl="2">
      <w:start w:val="1"/>
      <w:numFmt w:val="decimal"/>
      <w:lvlText w:val="%1.%2.%3"/>
      <w:lvlJc w:val="left"/>
      <w:pPr>
        <w:ind w:left="1701"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2424BA5"/>
    <w:multiLevelType w:val="multilevel"/>
    <w:tmpl w:val="977E5672"/>
    <w:numStyleLink w:val="HeadlinesJKU"/>
  </w:abstractNum>
  <w:abstractNum w:abstractNumId="22" w15:restartNumberingAfterBreak="0">
    <w:nsid w:val="332F56DE"/>
    <w:multiLevelType w:val="multilevel"/>
    <w:tmpl w:val="7250C566"/>
    <w:lvl w:ilvl="0">
      <w:start w:val="1"/>
      <w:numFmt w:val="decimal"/>
      <w:pStyle w:val="berschrift1"/>
      <w:lvlText w:val="%1"/>
      <w:lvlJc w:val="left"/>
      <w:pPr>
        <w:ind w:left="425" w:hanging="425"/>
      </w:pPr>
      <w:rPr>
        <w:rFonts w:hint="default"/>
      </w:rPr>
    </w:lvl>
    <w:lvl w:ilvl="1">
      <w:start w:val="1"/>
      <w:numFmt w:val="decimal"/>
      <w:pStyle w:val="berschrift2"/>
      <w:lvlText w:val="%1.%2"/>
      <w:lvlJc w:val="left"/>
      <w:pPr>
        <w:ind w:left="1021" w:hanging="596"/>
      </w:pPr>
      <w:rPr>
        <w:rFonts w:hint="default"/>
      </w:rPr>
    </w:lvl>
    <w:lvl w:ilvl="2">
      <w:start w:val="1"/>
      <w:numFmt w:val="decimal"/>
      <w:pStyle w:val="berschrift3"/>
      <w:lvlText w:val="%1.%2.%3"/>
      <w:lvlJc w:val="left"/>
      <w:pPr>
        <w:ind w:left="1814" w:hanging="793"/>
      </w:pPr>
      <w:rPr>
        <w:rFonts w:hint="default"/>
      </w:rPr>
    </w:lvl>
    <w:lvl w:ilvl="3">
      <w:start w:val="1"/>
      <w:numFmt w:val="decimal"/>
      <w:pStyle w:val="berschrift4"/>
      <w:lvlText w:val="%1.%2.%3.%4"/>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9B628C3"/>
    <w:multiLevelType w:val="multilevel"/>
    <w:tmpl w:val="55DC532E"/>
    <w:lvl w:ilvl="0">
      <w:start w:val="1"/>
      <w:numFmt w:val="decimal"/>
      <w:lvlText w:val="%1"/>
      <w:lvlJc w:val="left"/>
      <w:pPr>
        <w:ind w:left="567" w:hanging="283"/>
      </w:pPr>
      <w:rPr>
        <w:rFonts w:hint="default"/>
      </w:rPr>
    </w:lvl>
    <w:lvl w:ilvl="1">
      <w:start w:val="1"/>
      <w:numFmt w:val="decimal"/>
      <w:lvlText w:val="%1.%2"/>
      <w:lvlJc w:val="left"/>
      <w:pPr>
        <w:ind w:left="1021" w:hanging="454"/>
      </w:pPr>
      <w:rPr>
        <w:rFonts w:hint="default"/>
      </w:rPr>
    </w:lvl>
    <w:lvl w:ilvl="2">
      <w:start w:val="1"/>
      <w:numFmt w:val="decimal"/>
      <w:lvlText w:val="%1.%2.%3"/>
      <w:lvlJc w:val="left"/>
      <w:pPr>
        <w:ind w:left="1701"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A645928"/>
    <w:multiLevelType w:val="multilevel"/>
    <w:tmpl w:val="55DC532E"/>
    <w:lvl w:ilvl="0">
      <w:start w:val="1"/>
      <w:numFmt w:val="decimal"/>
      <w:lvlText w:val="%1"/>
      <w:lvlJc w:val="left"/>
      <w:pPr>
        <w:ind w:left="567" w:hanging="283"/>
      </w:pPr>
      <w:rPr>
        <w:rFonts w:hint="default"/>
      </w:rPr>
    </w:lvl>
    <w:lvl w:ilvl="1">
      <w:start w:val="1"/>
      <w:numFmt w:val="decimal"/>
      <w:lvlText w:val="%1.%2"/>
      <w:lvlJc w:val="left"/>
      <w:pPr>
        <w:ind w:left="1021" w:hanging="454"/>
      </w:pPr>
      <w:rPr>
        <w:rFonts w:hint="default"/>
      </w:rPr>
    </w:lvl>
    <w:lvl w:ilvl="2">
      <w:start w:val="1"/>
      <w:numFmt w:val="decimal"/>
      <w:lvlText w:val="%1.%2.%3"/>
      <w:lvlJc w:val="left"/>
      <w:pPr>
        <w:ind w:left="1701"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B6B2811"/>
    <w:multiLevelType w:val="multilevel"/>
    <w:tmpl w:val="55DC532E"/>
    <w:lvl w:ilvl="0">
      <w:start w:val="1"/>
      <w:numFmt w:val="decimal"/>
      <w:lvlText w:val="%1"/>
      <w:lvlJc w:val="left"/>
      <w:pPr>
        <w:ind w:left="567" w:hanging="283"/>
      </w:pPr>
      <w:rPr>
        <w:rFonts w:hint="default"/>
      </w:rPr>
    </w:lvl>
    <w:lvl w:ilvl="1">
      <w:start w:val="1"/>
      <w:numFmt w:val="decimal"/>
      <w:lvlText w:val="%1.%2"/>
      <w:lvlJc w:val="left"/>
      <w:pPr>
        <w:ind w:left="1021" w:hanging="454"/>
      </w:pPr>
      <w:rPr>
        <w:rFonts w:hint="default"/>
      </w:rPr>
    </w:lvl>
    <w:lvl w:ilvl="2">
      <w:start w:val="1"/>
      <w:numFmt w:val="decimal"/>
      <w:lvlText w:val="%1.%2.%3"/>
      <w:lvlJc w:val="left"/>
      <w:pPr>
        <w:ind w:left="1701"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C0308C5"/>
    <w:multiLevelType w:val="multilevel"/>
    <w:tmpl w:val="977E5672"/>
    <w:numStyleLink w:val="HeadlinesJKU"/>
  </w:abstractNum>
  <w:abstractNum w:abstractNumId="27" w15:restartNumberingAfterBreak="0">
    <w:nsid w:val="424765AC"/>
    <w:multiLevelType w:val="multilevel"/>
    <w:tmpl w:val="977E5672"/>
    <w:styleLink w:val="HeadlinesJKU"/>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25D2E63"/>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26B34EE"/>
    <w:multiLevelType w:val="multilevel"/>
    <w:tmpl w:val="977E5672"/>
    <w:numStyleLink w:val="HeadlinesJKU"/>
  </w:abstractNum>
  <w:abstractNum w:abstractNumId="30" w15:restartNumberingAfterBreak="0">
    <w:nsid w:val="4EC817AF"/>
    <w:multiLevelType w:val="multilevel"/>
    <w:tmpl w:val="977E5672"/>
    <w:numStyleLink w:val="HeadlinesJKU"/>
  </w:abstractNum>
  <w:abstractNum w:abstractNumId="31"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535D59E2"/>
    <w:multiLevelType w:val="multilevel"/>
    <w:tmpl w:val="4248317A"/>
    <w:lvl w:ilvl="0">
      <w:start w:val="1"/>
      <w:numFmt w:val="upperRoman"/>
      <w:lvlText w:val="%1."/>
      <w:lvlJc w:val="left"/>
      <w:pPr>
        <w:ind w:left="737" w:hanging="377"/>
      </w:pPr>
      <w:rPr>
        <w:rFonts w:hint="default"/>
      </w:rPr>
    </w:lvl>
    <w:lvl w:ilvl="1">
      <w:start w:val="1"/>
      <w:numFmt w:val="upperRoman"/>
      <w:lvlText w:val="%1.%2."/>
      <w:lvlJc w:val="left"/>
      <w:pPr>
        <w:ind w:left="1588" w:hanging="508"/>
      </w:pPr>
      <w:rPr>
        <w:rFonts w:hint="default"/>
      </w:rPr>
    </w:lvl>
    <w:lvl w:ilvl="2">
      <w:start w:val="1"/>
      <w:numFmt w:val="upperRoman"/>
      <w:lvlText w:val="%1.%2.%3."/>
      <w:lvlJc w:val="right"/>
      <w:pPr>
        <w:ind w:left="2268"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5031A88"/>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79E34ADE"/>
    <w:multiLevelType w:val="multilevel"/>
    <w:tmpl w:val="0C07001D"/>
    <w:numStyleLink w:val="ListJKU"/>
  </w:abstractNum>
  <w:num w:numId="1">
    <w:abstractNumId w:val="12"/>
  </w:num>
  <w:num w:numId="2">
    <w:abstractNumId w:val="34"/>
  </w:num>
  <w:num w:numId="3">
    <w:abstractNumId w:val="35"/>
  </w:num>
  <w:num w:numId="4">
    <w:abstractNumId w:val="10"/>
  </w:num>
  <w:num w:numId="5">
    <w:abstractNumId w:val="17"/>
  </w:num>
  <w:num w:numId="6">
    <w:abstractNumId w:val="33"/>
  </w:num>
  <w:num w:numId="7">
    <w:abstractNumId w:val="28"/>
  </w:num>
  <w:num w:numId="8">
    <w:abstractNumId w:val="6"/>
  </w:num>
  <w:num w:numId="9">
    <w:abstractNumId w:val="27"/>
  </w:num>
  <w:num w:numId="10">
    <w:abstractNumId w:val="18"/>
  </w:num>
  <w:num w:numId="11">
    <w:abstractNumId w:val="21"/>
  </w:num>
  <w:num w:numId="12">
    <w:abstractNumId w:val="30"/>
  </w:num>
  <w:num w:numId="13">
    <w:abstractNumId w:val="19"/>
  </w:num>
  <w:num w:numId="14">
    <w:abstractNumId w:val="5"/>
  </w:num>
  <w:num w:numId="15">
    <w:abstractNumId w:val="26"/>
  </w:num>
  <w:num w:numId="16">
    <w:abstractNumId w:val="8"/>
  </w:num>
  <w:num w:numId="17">
    <w:abstractNumId w:val="29"/>
  </w:num>
  <w:num w:numId="18">
    <w:abstractNumId w:val="22"/>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31"/>
  </w:num>
  <w:num w:numId="22">
    <w:abstractNumId w:val="16"/>
  </w:num>
  <w:num w:numId="23">
    <w:abstractNumId w:val="13"/>
  </w:num>
  <w:num w:numId="24">
    <w:abstractNumId w:val="36"/>
  </w:num>
  <w:num w:numId="25">
    <w:abstractNumId w:val="4"/>
  </w:num>
  <w:num w:numId="26">
    <w:abstractNumId w:val="3"/>
  </w:num>
  <w:num w:numId="27">
    <w:abstractNumId w:val="2"/>
  </w:num>
  <w:num w:numId="28">
    <w:abstractNumId w:val="1"/>
  </w:num>
  <w:num w:numId="29">
    <w:abstractNumId w:val="0"/>
  </w:num>
  <w:num w:numId="30">
    <w:abstractNumId w:val="32"/>
  </w:num>
  <w:num w:numId="31">
    <w:abstractNumId w:val="25"/>
  </w:num>
  <w:num w:numId="32">
    <w:abstractNumId w:val="23"/>
  </w:num>
  <w:num w:numId="33">
    <w:abstractNumId w:val="11"/>
  </w:num>
  <w:num w:numId="34">
    <w:abstractNumId w:val="9"/>
  </w:num>
  <w:num w:numId="35">
    <w:abstractNumId w:val="7"/>
  </w:num>
  <w:num w:numId="36">
    <w:abstractNumId w:val="24"/>
  </w:num>
  <w:num w:numId="37">
    <w:abstractNumId w:val="15"/>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O0MLYwMDO1NLQ0MjBW0lEKTi0uzszPAykwqgUA3Dpv2CwAAAA="/>
  </w:docVars>
  <w:rsids>
    <w:rsidRoot w:val="0080159C"/>
    <w:rsid w:val="0000107A"/>
    <w:rsid w:val="0000489E"/>
    <w:rsid w:val="00004E48"/>
    <w:rsid w:val="00006787"/>
    <w:rsid w:val="000142CC"/>
    <w:rsid w:val="0003638D"/>
    <w:rsid w:val="000371DB"/>
    <w:rsid w:val="000407F8"/>
    <w:rsid w:val="00044044"/>
    <w:rsid w:val="00051B99"/>
    <w:rsid w:val="00051EB1"/>
    <w:rsid w:val="00055908"/>
    <w:rsid w:val="000654AB"/>
    <w:rsid w:val="00070C22"/>
    <w:rsid w:val="00074AFA"/>
    <w:rsid w:val="00084606"/>
    <w:rsid w:val="0008652A"/>
    <w:rsid w:val="0009340E"/>
    <w:rsid w:val="000957DA"/>
    <w:rsid w:val="000979E3"/>
    <w:rsid w:val="000A26FF"/>
    <w:rsid w:val="000A61DB"/>
    <w:rsid w:val="000A78E0"/>
    <w:rsid w:val="000B5A2B"/>
    <w:rsid w:val="000C0B44"/>
    <w:rsid w:val="000C0EBD"/>
    <w:rsid w:val="000C35CC"/>
    <w:rsid w:val="000C3C32"/>
    <w:rsid w:val="000C450D"/>
    <w:rsid w:val="000C52A4"/>
    <w:rsid w:val="000D1DEA"/>
    <w:rsid w:val="000D62F4"/>
    <w:rsid w:val="000D64CC"/>
    <w:rsid w:val="000E39EB"/>
    <w:rsid w:val="000E4BDE"/>
    <w:rsid w:val="000F0A7A"/>
    <w:rsid w:val="000F58B2"/>
    <w:rsid w:val="0010432E"/>
    <w:rsid w:val="001072FF"/>
    <w:rsid w:val="0011203F"/>
    <w:rsid w:val="00115817"/>
    <w:rsid w:val="00126DC1"/>
    <w:rsid w:val="001322F8"/>
    <w:rsid w:val="00134962"/>
    <w:rsid w:val="00134AF8"/>
    <w:rsid w:val="001368DB"/>
    <w:rsid w:val="001476CD"/>
    <w:rsid w:val="00150293"/>
    <w:rsid w:val="00155659"/>
    <w:rsid w:val="00155AE4"/>
    <w:rsid w:val="00172CBC"/>
    <w:rsid w:val="001771C5"/>
    <w:rsid w:val="0017773D"/>
    <w:rsid w:val="00180384"/>
    <w:rsid w:val="00184377"/>
    <w:rsid w:val="001917D4"/>
    <w:rsid w:val="00196182"/>
    <w:rsid w:val="00197005"/>
    <w:rsid w:val="001A51BF"/>
    <w:rsid w:val="001B673F"/>
    <w:rsid w:val="001C2E6D"/>
    <w:rsid w:val="001E25DE"/>
    <w:rsid w:val="001E5A49"/>
    <w:rsid w:val="001E6E86"/>
    <w:rsid w:val="001F49CA"/>
    <w:rsid w:val="001F5CC3"/>
    <w:rsid w:val="0020380C"/>
    <w:rsid w:val="0021009F"/>
    <w:rsid w:val="0021010C"/>
    <w:rsid w:val="00214F6C"/>
    <w:rsid w:val="00232A08"/>
    <w:rsid w:val="00236691"/>
    <w:rsid w:val="0023779B"/>
    <w:rsid w:val="00237B77"/>
    <w:rsid w:val="00244F41"/>
    <w:rsid w:val="00246A1D"/>
    <w:rsid w:val="002532D0"/>
    <w:rsid w:val="00253902"/>
    <w:rsid w:val="00260199"/>
    <w:rsid w:val="0026548A"/>
    <w:rsid w:val="00270AEB"/>
    <w:rsid w:val="002744B3"/>
    <w:rsid w:val="00274A30"/>
    <w:rsid w:val="00284615"/>
    <w:rsid w:val="0028502E"/>
    <w:rsid w:val="0029034A"/>
    <w:rsid w:val="002971C7"/>
    <w:rsid w:val="00297DCB"/>
    <w:rsid w:val="002A38CC"/>
    <w:rsid w:val="002A4F00"/>
    <w:rsid w:val="002C11FD"/>
    <w:rsid w:val="002E35BE"/>
    <w:rsid w:val="002F07BA"/>
    <w:rsid w:val="002F23BB"/>
    <w:rsid w:val="002F4D8C"/>
    <w:rsid w:val="002F7EB7"/>
    <w:rsid w:val="003075F7"/>
    <w:rsid w:val="00325F13"/>
    <w:rsid w:val="00337F04"/>
    <w:rsid w:val="00340B93"/>
    <w:rsid w:val="00343612"/>
    <w:rsid w:val="00345A12"/>
    <w:rsid w:val="00350864"/>
    <w:rsid w:val="00356611"/>
    <w:rsid w:val="00365EF0"/>
    <w:rsid w:val="00370A8B"/>
    <w:rsid w:val="003735DF"/>
    <w:rsid w:val="003753BC"/>
    <w:rsid w:val="00386956"/>
    <w:rsid w:val="00387469"/>
    <w:rsid w:val="00395425"/>
    <w:rsid w:val="00395701"/>
    <w:rsid w:val="00396EC4"/>
    <w:rsid w:val="003C6F04"/>
    <w:rsid w:val="003D0D18"/>
    <w:rsid w:val="003D7EC7"/>
    <w:rsid w:val="003E09C8"/>
    <w:rsid w:val="003E44C5"/>
    <w:rsid w:val="003E542E"/>
    <w:rsid w:val="003E62AE"/>
    <w:rsid w:val="003F0A18"/>
    <w:rsid w:val="00405FCC"/>
    <w:rsid w:val="00410C84"/>
    <w:rsid w:val="00420A85"/>
    <w:rsid w:val="00423980"/>
    <w:rsid w:val="00423E25"/>
    <w:rsid w:val="00435574"/>
    <w:rsid w:val="0043567C"/>
    <w:rsid w:val="00435FC2"/>
    <w:rsid w:val="00437EEE"/>
    <w:rsid w:val="004412A3"/>
    <w:rsid w:val="00446C89"/>
    <w:rsid w:val="00453804"/>
    <w:rsid w:val="0046079D"/>
    <w:rsid w:val="004746F8"/>
    <w:rsid w:val="004759E6"/>
    <w:rsid w:val="00476919"/>
    <w:rsid w:val="00480D23"/>
    <w:rsid w:val="00481AF3"/>
    <w:rsid w:val="00492C81"/>
    <w:rsid w:val="00493458"/>
    <w:rsid w:val="00493D25"/>
    <w:rsid w:val="004961BB"/>
    <w:rsid w:val="004A5B02"/>
    <w:rsid w:val="004B2888"/>
    <w:rsid w:val="004C039C"/>
    <w:rsid w:val="004C070F"/>
    <w:rsid w:val="004C4550"/>
    <w:rsid w:val="004E2D1F"/>
    <w:rsid w:val="004F5281"/>
    <w:rsid w:val="00507A8C"/>
    <w:rsid w:val="00512A4E"/>
    <w:rsid w:val="00520497"/>
    <w:rsid w:val="00524CA5"/>
    <w:rsid w:val="00533B9C"/>
    <w:rsid w:val="00540790"/>
    <w:rsid w:val="00542909"/>
    <w:rsid w:val="00547D27"/>
    <w:rsid w:val="00552B53"/>
    <w:rsid w:val="00553D99"/>
    <w:rsid w:val="00561255"/>
    <w:rsid w:val="005774F3"/>
    <w:rsid w:val="00590351"/>
    <w:rsid w:val="0059081F"/>
    <w:rsid w:val="005939F7"/>
    <w:rsid w:val="00597E4E"/>
    <w:rsid w:val="005A13DF"/>
    <w:rsid w:val="005A2D2F"/>
    <w:rsid w:val="005A7BA3"/>
    <w:rsid w:val="005B5973"/>
    <w:rsid w:val="005C0082"/>
    <w:rsid w:val="005C2B4D"/>
    <w:rsid w:val="005E0859"/>
    <w:rsid w:val="005E0FA5"/>
    <w:rsid w:val="005E569D"/>
    <w:rsid w:val="005F6220"/>
    <w:rsid w:val="005F7228"/>
    <w:rsid w:val="00611AC5"/>
    <w:rsid w:val="0061262E"/>
    <w:rsid w:val="0061571E"/>
    <w:rsid w:val="006176FA"/>
    <w:rsid w:val="00626156"/>
    <w:rsid w:val="00654B17"/>
    <w:rsid w:val="00654D1D"/>
    <w:rsid w:val="006605DD"/>
    <w:rsid w:val="00660630"/>
    <w:rsid w:val="00663FB1"/>
    <w:rsid w:val="00665308"/>
    <w:rsid w:val="006662FD"/>
    <w:rsid w:val="0068604A"/>
    <w:rsid w:val="00687462"/>
    <w:rsid w:val="00690432"/>
    <w:rsid w:val="00693960"/>
    <w:rsid w:val="0069741F"/>
    <w:rsid w:val="006A514D"/>
    <w:rsid w:val="006B196B"/>
    <w:rsid w:val="006B30BC"/>
    <w:rsid w:val="006C111C"/>
    <w:rsid w:val="006C21D8"/>
    <w:rsid w:val="006C690E"/>
    <w:rsid w:val="006D549D"/>
    <w:rsid w:val="006D7AE8"/>
    <w:rsid w:val="006F5311"/>
    <w:rsid w:val="00701F4F"/>
    <w:rsid w:val="00722401"/>
    <w:rsid w:val="00722CA3"/>
    <w:rsid w:val="00722F2E"/>
    <w:rsid w:val="00725BC3"/>
    <w:rsid w:val="007261A9"/>
    <w:rsid w:val="00727073"/>
    <w:rsid w:val="00727970"/>
    <w:rsid w:val="00730A9D"/>
    <w:rsid w:val="00736F3E"/>
    <w:rsid w:val="0073710F"/>
    <w:rsid w:val="007419B0"/>
    <w:rsid w:val="00743AB2"/>
    <w:rsid w:val="00754247"/>
    <w:rsid w:val="00760B06"/>
    <w:rsid w:val="007613D3"/>
    <w:rsid w:val="007665CC"/>
    <w:rsid w:val="0077342C"/>
    <w:rsid w:val="00777AFD"/>
    <w:rsid w:val="0078482C"/>
    <w:rsid w:val="007933FE"/>
    <w:rsid w:val="00794F56"/>
    <w:rsid w:val="007A70FB"/>
    <w:rsid w:val="007A740A"/>
    <w:rsid w:val="007C7EAA"/>
    <w:rsid w:val="007D65DB"/>
    <w:rsid w:val="007E3D82"/>
    <w:rsid w:val="007E769E"/>
    <w:rsid w:val="007F20A0"/>
    <w:rsid w:val="007F26CF"/>
    <w:rsid w:val="007F2F59"/>
    <w:rsid w:val="007F6BDF"/>
    <w:rsid w:val="0080159C"/>
    <w:rsid w:val="00805AFA"/>
    <w:rsid w:val="008105C4"/>
    <w:rsid w:val="00831F53"/>
    <w:rsid w:val="00837975"/>
    <w:rsid w:val="00845559"/>
    <w:rsid w:val="008551B8"/>
    <w:rsid w:val="00856E0F"/>
    <w:rsid w:val="00857B1F"/>
    <w:rsid w:val="00871907"/>
    <w:rsid w:val="008730D8"/>
    <w:rsid w:val="00877092"/>
    <w:rsid w:val="008B01A8"/>
    <w:rsid w:val="008C6C3A"/>
    <w:rsid w:val="008E2E9E"/>
    <w:rsid w:val="008E50A9"/>
    <w:rsid w:val="008F2B43"/>
    <w:rsid w:val="00903B91"/>
    <w:rsid w:val="00922896"/>
    <w:rsid w:val="0094195D"/>
    <w:rsid w:val="009433F0"/>
    <w:rsid w:val="00946CE4"/>
    <w:rsid w:val="00951BEB"/>
    <w:rsid w:val="00956B98"/>
    <w:rsid w:val="009601EB"/>
    <w:rsid w:val="00962CB9"/>
    <w:rsid w:val="009665B6"/>
    <w:rsid w:val="00966FA5"/>
    <w:rsid w:val="00973620"/>
    <w:rsid w:val="00976136"/>
    <w:rsid w:val="00976C82"/>
    <w:rsid w:val="0098247F"/>
    <w:rsid w:val="00982AAD"/>
    <w:rsid w:val="00983255"/>
    <w:rsid w:val="00983A2C"/>
    <w:rsid w:val="009840CC"/>
    <w:rsid w:val="00986CF4"/>
    <w:rsid w:val="00992451"/>
    <w:rsid w:val="009A7EE7"/>
    <w:rsid w:val="009B07E4"/>
    <w:rsid w:val="009B0E9F"/>
    <w:rsid w:val="009C7F93"/>
    <w:rsid w:val="009D36CA"/>
    <w:rsid w:val="009D692A"/>
    <w:rsid w:val="009D7375"/>
    <w:rsid w:val="00A00675"/>
    <w:rsid w:val="00A014E8"/>
    <w:rsid w:val="00A01675"/>
    <w:rsid w:val="00A110A1"/>
    <w:rsid w:val="00A32FE7"/>
    <w:rsid w:val="00A4107C"/>
    <w:rsid w:val="00A4185E"/>
    <w:rsid w:val="00A46647"/>
    <w:rsid w:val="00A53D68"/>
    <w:rsid w:val="00A6291E"/>
    <w:rsid w:val="00A906E7"/>
    <w:rsid w:val="00A94104"/>
    <w:rsid w:val="00AA0715"/>
    <w:rsid w:val="00AA09F1"/>
    <w:rsid w:val="00AA7A31"/>
    <w:rsid w:val="00AB786E"/>
    <w:rsid w:val="00AC41EF"/>
    <w:rsid w:val="00AD1AE5"/>
    <w:rsid w:val="00AD73A1"/>
    <w:rsid w:val="00AE1E0C"/>
    <w:rsid w:val="00AF2224"/>
    <w:rsid w:val="00AF482E"/>
    <w:rsid w:val="00AF7198"/>
    <w:rsid w:val="00B0048F"/>
    <w:rsid w:val="00B038F6"/>
    <w:rsid w:val="00B07C53"/>
    <w:rsid w:val="00B23710"/>
    <w:rsid w:val="00B3011A"/>
    <w:rsid w:val="00B333FA"/>
    <w:rsid w:val="00B342EF"/>
    <w:rsid w:val="00B34569"/>
    <w:rsid w:val="00B347A1"/>
    <w:rsid w:val="00B4787B"/>
    <w:rsid w:val="00B57A60"/>
    <w:rsid w:val="00B57F6E"/>
    <w:rsid w:val="00B614EA"/>
    <w:rsid w:val="00B63D82"/>
    <w:rsid w:val="00B66388"/>
    <w:rsid w:val="00B723D1"/>
    <w:rsid w:val="00B7412A"/>
    <w:rsid w:val="00B84E41"/>
    <w:rsid w:val="00B852DD"/>
    <w:rsid w:val="00B8532C"/>
    <w:rsid w:val="00B868B6"/>
    <w:rsid w:val="00BA260D"/>
    <w:rsid w:val="00BB0ACF"/>
    <w:rsid w:val="00BB1293"/>
    <w:rsid w:val="00BB2BF8"/>
    <w:rsid w:val="00BB4241"/>
    <w:rsid w:val="00BB772D"/>
    <w:rsid w:val="00BC04CB"/>
    <w:rsid w:val="00BD398D"/>
    <w:rsid w:val="00BD4310"/>
    <w:rsid w:val="00BF3F45"/>
    <w:rsid w:val="00BF75DB"/>
    <w:rsid w:val="00C0272C"/>
    <w:rsid w:val="00C10085"/>
    <w:rsid w:val="00C261B1"/>
    <w:rsid w:val="00C4579C"/>
    <w:rsid w:val="00C46674"/>
    <w:rsid w:val="00C536FA"/>
    <w:rsid w:val="00C66EF5"/>
    <w:rsid w:val="00C76875"/>
    <w:rsid w:val="00C836D4"/>
    <w:rsid w:val="00C86525"/>
    <w:rsid w:val="00C9562C"/>
    <w:rsid w:val="00C96595"/>
    <w:rsid w:val="00CA07FE"/>
    <w:rsid w:val="00CA1C2A"/>
    <w:rsid w:val="00CB0D9D"/>
    <w:rsid w:val="00CC57D5"/>
    <w:rsid w:val="00CC5BE2"/>
    <w:rsid w:val="00CD3446"/>
    <w:rsid w:val="00CF14BB"/>
    <w:rsid w:val="00CF4620"/>
    <w:rsid w:val="00CF6D3A"/>
    <w:rsid w:val="00D0697B"/>
    <w:rsid w:val="00D436B2"/>
    <w:rsid w:val="00D43F4C"/>
    <w:rsid w:val="00D53140"/>
    <w:rsid w:val="00D6017C"/>
    <w:rsid w:val="00D674E6"/>
    <w:rsid w:val="00D7485A"/>
    <w:rsid w:val="00D84B5A"/>
    <w:rsid w:val="00D94557"/>
    <w:rsid w:val="00DA7A6A"/>
    <w:rsid w:val="00DB6913"/>
    <w:rsid w:val="00DD0E55"/>
    <w:rsid w:val="00DD43C7"/>
    <w:rsid w:val="00DE23F9"/>
    <w:rsid w:val="00DE4488"/>
    <w:rsid w:val="00DF31D1"/>
    <w:rsid w:val="00DF5147"/>
    <w:rsid w:val="00E122D4"/>
    <w:rsid w:val="00E13F53"/>
    <w:rsid w:val="00E232BA"/>
    <w:rsid w:val="00E334ED"/>
    <w:rsid w:val="00E436F8"/>
    <w:rsid w:val="00E459EB"/>
    <w:rsid w:val="00E56887"/>
    <w:rsid w:val="00E742ED"/>
    <w:rsid w:val="00E9754F"/>
    <w:rsid w:val="00EA5F3B"/>
    <w:rsid w:val="00EC13EE"/>
    <w:rsid w:val="00EC4789"/>
    <w:rsid w:val="00ED0253"/>
    <w:rsid w:val="00ED035D"/>
    <w:rsid w:val="00ED1A64"/>
    <w:rsid w:val="00EE36B3"/>
    <w:rsid w:val="00F04562"/>
    <w:rsid w:val="00F1301F"/>
    <w:rsid w:val="00F1323E"/>
    <w:rsid w:val="00F14F0F"/>
    <w:rsid w:val="00F16D7E"/>
    <w:rsid w:val="00F20316"/>
    <w:rsid w:val="00F2143D"/>
    <w:rsid w:val="00F236B4"/>
    <w:rsid w:val="00F24FFE"/>
    <w:rsid w:val="00F3344C"/>
    <w:rsid w:val="00F53843"/>
    <w:rsid w:val="00F5593C"/>
    <w:rsid w:val="00F5703B"/>
    <w:rsid w:val="00F619F5"/>
    <w:rsid w:val="00F76F9E"/>
    <w:rsid w:val="00F77327"/>
    <w:rsid w:val="00F80EB3"/>
    <w:rsid w:val="00F8701B"/>
    <w:rsid w:val="00F93E08"/>
    <w:rsid w:val="00FC102F"/>
    <w:rsid w:val="00FC1173"/>
    <w:rsid w:val="00FC3C5E"/>
    <w:rsid w:val="00FD1D7B"/>
    <w:rsid w:val="00FD7A5D"/>
    <w:rsid w:val="00FE462B"/>
    <w:rsid w:val="00FE68BF"/>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3D089"/>
  <w15:docId w15:val="{57BB798F-F27A-4779-A697-0E78B1D8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Normal JKU"/>
    <w:qFormat/>
    <w:rsid w:val="0021009F"/>
    <w:pPr>
      <w:spacing w:after="0" w:line="300" w:lineRule="exact"/>
      <w:jc w:val="both"/>
    </w:pPr>
    <w:rPr>
      <w:rFonts w:ascii="Arial" w:hAnsi="Arial"/>
      <w:lang w:val="en-US"/>
    </w:rPr>
  </w:style>
  <w:style w:type="paragraph" w:styleId="berschrift1">
    <w:name w:val="heading 1"/>
    <w:aliases w:val="Headline 1 JKU"/>
    <w:basedOn w:val="Standard"/>
    <w:next w:val="Standard"/>
    <w:link w:val="berschrift1Zchn"/>
    <w:uiPriority w:val="9"/>
    <w:qFormat/>
    <w:rsid w:val="00626156"/>
    <w:pPr>
      <w:keepNext/>
      <w:keepLines/>
      <w:numPr>
        <w:numId w:val="18"/>
      </w:numPr>
      <w:spacing w:before="240" w:after="240"/>
      <w:outlineLvl w:val="0"/>
    </w:pPr>
    <w:rPr>
      <w:rFonts w:eastAsiaTheme="majorEastAsia" w:cstheme="majorBidi"/>
      <w:b/>
      <w:sz w:val="26"/>
      <w:szCs w:val="32"/>
    </w:rPr>
  </w:style>
  <w:style w:type="paragraph" w:styleId="berschrift2">
    <w:name w:val="heading 2"/>
    <w:aliases w:val="Headline 2 JKU"/>
    <w:basedOn w:val="Standard"/>
    <w:next w:val="Standard"/>
    <w:link w:val="berschrift2Zchn"/>
    <w:uiPriority w:val="9"/>
    <w:unhideWhenUsed/>
    <w:qFormat/>
    <w:rsid w:val="00134AF8"/>
    <w:pPr>
      <w:keepNext/>
      <w:keepLines/>
      <w:numPr>
        <w:ilvl w:val="1"/>
        <w:numId w:val="18"/>
      </w:numPr>
      <w:spacing w:before="240" w:after="240"/>
      <w:outlineLvl w:val="1"/>
    </w:pPr>
    <w:rPr>
      <w:rFonts w:eastAsiaTheme="majorEastAsia" w:cstheme="majorBidi"/>
      <w:b/>
      <w:sz w:val="26"/>
      <w:szCs w:val="26"/>
    </w:rPr>
  </w:style>
  <w:style w:type="paragraph" w:styleId="berschrift3">
    <w:name w:val="heading 3"/>
    <w:aliases w:val="Headline 3 JKU"/>
    <w:basedOn w:val="Standard"/>
    <w:next w:val="Standard"/>
    <w:link w:val="berschrift3Zchn"/>
    <w:uiPriority w:val="9"/>
    <w:unhideWhenUsed/>
    <w:qFormat/>
    <w:rsid w:val="004A5B02"/>
    <w:pPr>
      <w:keepNext/>
      <w:keepLines/>
      <w:numPr>
        <w:ilvl w:val="2"/>
        <w:numId w:val="18"/>
      </w:numPr>
      <w:spacing w:before="120" w:after="120"/>
      <w:outlineLvl w:val="2"/>
    </w:pPr>
    <w:rPr>
      <w:rFonts w:eastAsiaTheme="majorEastAsia" w:cstheme="majorBidi"/>
      <w:b/>
      <w:szCs w:val="24"/>
    </w:rPr>
  </w:style>
  <w:style w:type="paragraph" w:styleId="berschrift4">
    <w:name w:val="heading 4"/>
    <w:aliases w:val="Headline 4 JKU"/>
    <w:basedOn w:val="Standard"/>
    <w:next w:val="Standard"/>
    <w:link w:val="berschrift4Zchn"/>
    <w:uiPriority w:val="9"/>
    <w:unhideWhenUsed/>
    <w:qFormat/>
    <w:rsid w:val="004A5B02"/>
    <w:pPr>
      <w:keepNext/>
      <w:keepLines/>
      <w:numPr>
        <w:ilvl w:val="3"/>
        <w:numId w:val="18"/>
      </w:numPr>
      <w:spacing w:before="40"/>
      <w:outlineLvl w:val="3"/>
    </w:pPr>
    <w:rPr>
      <w:rFonts w:eastAsiaTheme="majorEastAsia" w:cstheme="majorBidi"/>
      <w:b/>
      <w:iCs/>
    </w:rPr>
  </w:style>
  <w:style w:type="paragraph" w:styleId="berschrift5">
    <w:name w:val="heading 5"/>
    <w:aliases w:val="Headline 5 JKU"/>
    <w:basedOn w:val="Standard"/>
    <w:next w:val="Standard"/>
    <w:link w:val="berschrift5Zchn"/>
    <w:uiPriority w:val="9"/>
    <w:unhideWhenUsed/>
    <w:qFormat/>
    <w:rsid w:val="004A5B02"/>
    <w:pPr>
      <w:keepNext/>
      <w:keepLines/>
      <w:numPr>
        <w:ilvl w:val="4"/>
        <w:numId w:val="18"/>
      </w:numPr>
      <w:spacing w:before="40"/>
      <w:outlineLvl w:val="4"/>
    </w:pPr>
    <w:rPr>
      <w:rFonts w:eastAsiaTheme="majorEastAsia" w:cstheme="majorBidi"/>
      <w:b/>
    </w:rPr>
  </w:style>
  <w:style w:type="paragraph" w:styleId="berschrift6">
    <w:name w:val="heading 6"/>
    <w:aliases w:val="Headline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paragraph" w:styleId="berschrift7">
    <w:name w:val="heading 7"/>
    <w:basedOn w:val="Standard"/>
    <w:next w:val="Standard"/>
    <w:link w:val="berschrift7Zchn"/>
    <w:uiPriority w:val="9"/>
    <w:semiHidden/>
    <w:unhideWhenUsed/>
    <w:qFormat/>
    <w:rsid w:val="00727970"/>
    <w:pPr>
      <w:keepNext/>
      <w:keepLines/>
      <w:spacing w:before="40"/>
      <w:outlineLvl w:val="6"/>
    </w:pPr>
    <w:rPr>
      <w:rFonts w:asciiTheme="minorHAnsi" w:eastAsiaTheme="majorEastAsia" w:hAnsiTheme="minorHAnsi" w:cstheme="majorBidi"/>
      <w:iCs/>
      <w:color w:val="2C3135" w:themeColor="accent1" w:themeShade="7F"/>
    </w:rPr>
  </w:style>
  <w:style w:type="paragraph" w:styleId="berschrift8">
    <w:name w:val="heading 8"/>
    <w:basedOn w:val="Standard"/>
    <w:next w:val="Standard"/>
    <w:link w:val="berschrift8Zchn"/>
    <w:uiPriority w:val="9"/>
    <w:semiHidden/>
    <w:unhideWhenUsed/>
    <w:qFormat/>
    <w:rsid w:val="00727970"/>
    <w:pPr>
      <w:keepNext/>
      <w:keepLines/>
      <w:spacing w:before="40"/>
      <w:outlineLvl w:val="7"/>
    </w:pPr>
    <w:rPr>
      <w:rFonts w:asciiTheme="minorHAnsi" w:eastAsiaTheme="majorEastAsia" w:hAnsiTheme="min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727970"/>
    <w:pPr>
      <w:keepNext/>
      <w:keepLines/>
      <w:spacing w:before="40"/>
      <w:outlineLvl w:val="8"/>
    </w:pPr>
    <w:rPr>
      <w:rFonts w:asciiTheme="minorHAnsi" w:eastAsiaTheme="majorEastAsia" w:hAnsiTheme="minorHAnsi" w:cstheme="majorBid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Header JKU"/>
    <w:basedOn w:val="Standard"/>
    <w:link w:val="KopfzeileZchn"/>
    <w:uiPriority w:val="99"/>
    <w:unhideWhenUsed/>
    <w:rsid w:val="00C0272C"/>
    <w:pPr>
      <w:tabs>
        <w:tab w:val="center" w:pos="4536"/>
        <w:tab w:val="right" w:pos="9072"/>
      </w:tabs>
      <w:spacing w:line="240" w:lineRule="auto"/>
    </w:pPr>
    <w:rPr>
      <w:sz w:val="16"/>
    </w:rPr>
  </w:style>
  <w:style w:type="character" w:customStyle="1" w:styleId="KopfzeileZchn">
    <w:name w:val="Kopfzeile Zchn"/>
    <w:aliases w:val="Header JKU Zchn"/>
    <w:basedOn w:val="Absatz-Standardschriftart"/>
    <w:link w:val="Kopfzeile"/>
    <w:uiPriority w:val="99"/>
    <w:rsid w:val="00C0272C"/>
    <w:rPr>
      <w:rFonts w:ascii="Arial" w:hAnsi="Arial"/>
      <w:sz w:val="16"/>
      <w:lang w:val="en-US"/>
    </w:rPr>
  </w:style>
  <w:style w:type="paragraph" w:styleId="Fuzeile">
    <w:name w:val="footer"/>
    <w:aliases w:val="Footer JKU"/>
    <w:basedOn w:val="Standard"/>
    <w:link w:val="FuzeileZchn"/>
    <w:uiPriority w:val="99"/>
    <w:unhideWhenUsed/>
    <w:rsid w:val="00C0272C"/>
    <w:pPr>
      <w:tabs>
        <w:tab w:val="center" w:pos="4536"/>
        <w:tab w:val="right" w:pos="9072"/>
      </w:tabs>
      <w:spacing w:line="240" w:lineRule="auto"/>
    </w:pPr>
    <w:rPr>
      <w:position w:val="-14"/>
      <w:sz w:val="14"/>
    </w:rPr>
  </w:style>
  <w:style w:type="character" w:customStyle="1" w:styleId="FuzeileZchn">
    <w:name w:val="Fußzeile Zchn"/>
    <w:aliases w:val="Footer JKU Zchn"/>
    <w:basedOn w:val="Absatz-Standardschriftart"/>
    <w:link w:val="Fuzeile"/>
    <w:uiPriority w:val="99"/>
    <w:rsid w:val="00C0272C"/>
    <w:rPr>
      <w:rFonts w:ascii="Arial" w:hAnsi="Arial"/>
      <w:position w:val="-14"/>
      <w:sz w:val="14"/>
      <w:lang w:val="en-US"/>
    </w:rPr>
  </w:style>
  <w:style w:type="character" w:styleId="Hyperlink">
    <w:name w:val="Hyperlink"/>
    <w:basedOn w:val="Absatz-Standardschriftart"/>
    <w:uiPriority w:val="99"/>
    <w:unhideWhenUsed/>
    <w:rsid w:val="00C0272C"/>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 paragraph JKU"/>
    <w:basedOn w:val="Standard"/>
    <w:uiPriority w:val="34"/>
    <w:qFormat/>
    <w:rsid w:val="00C0272C"/>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C0272C"/>
    <w:rPr>
      <w:sz w:val="16"/>
      <w:szCs w:val="16"/>
    </w:rPr>
  </w:style>
  <w:style w:type="paragraph" w:styleId="Kommentartext">
    <w:name w:val="annotation text"/>
    <w:basedOn w:val="Standard"/>
    <w:link w:val="KommentartextZchn"/>
    <w:uiPriority w:val="99"/>
    <w:semiHidden/>
    <w:unhideWhenUsed/>
    <w:rsid w:val="00C0272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272C"/>
    <w:rPr>
      <w:rFonts w:ascii="Arial" w:hAnsi="Arial"/>
      <w:sz w:val="20"/>
      <w:szCs w:val="20"/>
      <w:lang w:val="en-US"/>
    </w:rPr>
  </w:style>
  <w:style w:type="paragraph" w:styleId="Kommentarthema">
    <w:name w:val="annotation subject"/>
    <w:basedOn w:val="Kommentartext"/>
    <w:next w:val="Kommentartext"/>
    <w:link w:val="KommentarthemaZchn"/>
    <w:uiPriority w:val="99"/>
    <w:semiHidden/>
    <w:unhideWhenUsed/>
    <w:rsid w:val="00C0272C"/>
    <w:rPr>
      <w:b/>
      <w:bCs/>
    </w:rPr>
  </w:style>
  <w:style w:type="character" w:customStyle="1" w:styleId="KommentarthemaZchn">
    <w:name w:val="Kommentarthema Zchn"/>
    <w:basedOn w:val="KommentartextZchn"/>
    <w:link w:val="Kommentarthema"/>
    <w:uiPriority w:val="99"/>
    <w:semiHidden/>
    <w:rsid w:val="00C0272C"/>
    <w:rPr>
      <w:rFonts w:ascii="Arial" w:hAnsi="Arial"/>
      <w:b/>
      <w:bCs/>
      <w:sz w:val="20"/>
      <w:szCs w:val="20"/>
      <w:lang w:val="en-US"/>
    </w:rPr>
  </w:style>
  <w:style w:type="character" w:styleId="Fett">
    <w:name w:val="Strong"/>
    <w:aliases w:val="Bold"/>
    <w:basedOn w:val="Absatz-Standardschriftart"/>
    <w:uiPriority w:val="22"/>
    <w:qFormat/>
    <w:rsid w:val="00C0272C"/>
    <w:rPr>
      <w:b/>
      <w:bCs/>
    </w:rPr>
  </w:style>
  <w:style w:type="paragraph" w:styleId="Titel">
    <w:name w:val="Title"/>
    <w:aliases w:val="Coversheet title JKU"/>
    <w:basedOn w:val="Standard"/>
    <w:next w:val="Standard"/>
    <w:link w:val="TitelZchn"/>
    <w:uiPriority w:val="10"/>
    <w:qFormat/>
    <w:rsid w:val="00C0272C"/>
    <w:pPr>
      <w:spacing w:after="240" w:line="240" w:lineRule="auto"/>
    </w:pPr>
    <w:rPr>
      <w:rFonts w:ascii="Arial Black" w:hAnsi="Arial Black" w:cs="Arial"/>
      <w:caps/>
      <w:sz w:val="56"/>
      <w:lang w:val="de-AT"/>
    </w:rPr>
  </w:style>
  <w:style w:type="character" w:customStyle="1" w:styleId="TitelZchn">
    <w:name w:val="Titel Zchn"/>
    <w:aliases w:val="Coversheet title JKU Zchn"/>
    <w:basedOn w:val="Absatz-Standardschriftart"/>
    <w:link w:val="Titel"/>
    <w:uiPriority w:val="10"/>
    <w:rsid w:val="00C0272C"/>
    <w:rPr>
      <w:rFonts w:ascii="Arial Black" w:hAnsi="Arial Black" w:cs="Arial"/>
      <w:caps/>
      <w:sz w:val="56"/>
    </w:rPr>
  </w:style>
  <w:style w:type="paragraph" w:styleId="Untertitel">
    <w:name w:val="Subtitle"/>
    <w:aliases w:val="Subtitle JKU,Untertitel JKU"/>
    <w:basedOn w:val="Standard"/>
    <w:next w:val="Standard"/>
    <w:link w:val="UntertitelZchn"/>
    <w:uiPriority w:val="11"/>
    <w:qFormat/>
    <w:rsid w:val="00C0272C"/>
    <w:pPr>
      <w:numPr>
        <w:ilvl w:val="1"/>
      </w:numPr>
      <w:spacing w:before="120" w:after="120" w:line="240" w:lineRule="auto"/>
    </w:pPr>
    <w:rPr>
      <w:rFonts w:eastAsiaTheme="minorEastAsia"/>
      <w:sz w:val="28"/>
      <w:lang w:val="de-AT"/>
    </w:rPr>
  </w:style>
  <w:style w:type="character" w:customStyle="1" w:styleId="UntertitelZchn">
    <w:name w:val="Untertitel Zchn"/>
    <w:aliases w:val="Subtitle JKU Zchn,Untertitel JKU Zchn"/>
    <w:basedOn w:val="Absatz-Standardschriftart"/>
    <w:link w:val="Untertitel"/>
    <w:uiPriority w:val="11"/>
    <w:rsid w:val="00C0272C"/>
    <w:rPr>
      <w:rFonts w:ascii="Arial" w:eastAsiaTheme="minorEastAsia" w:hAnsi="Arial"/>
      <w:sz w:val="28"/>
    </w:rPr>
  </w:style>
  <w:style w:type="paragraph" w:styleId="Zitat">
    <w:name w:val="Quote"/>
    <w:aliases w:val="Quote JKU"/>
    <w:basedOn w:val="Standard"/>
    <w:next w:val="Standard"/>
    <w:link w:val="ZitatZchn"/>
    <w:uiPriority w:val="29"/>
    <w:qFormat/>
    <w:rsid w:val="00C0272C"/>
    <w:pPr>
      <w:spacing w:before="200" w:after="160"/>
      <w:ind w:left="864" w:right="864"/>
      <w:jc w:val="center"/>
    </w:pPr>
    <w:rPr>
      <w:i/>
      <w:iCs/>
      <w:color w:val="404040" w:themeColor="text1" w:themeTint="BF"/>
      <w:lang w:val="de-AT"/>
    </w:rPr>
  </w:style>
  <w:style w:type="character" w:styleId="IntensiverVerweis">
    <w:name w:val="Intense Reference"/>
    <w:aliases w:val="Intense reference JKU"/>
    <w:basedOn w:val="Absatz-Standardschriftart"/>
    <w:uiPriority w:val="32"/>
    <w:qFormat/>
    <w:rsid w:val="00C0272C"/>
    <w:rPr>
      <w:b/>
      <w:bCs/>
      <w:caps/>
      <w:smallCaps w:val="0"/>
      <w:color w:val="auto"/>
      <w:spacing w:val="5"/>
    </w:rPr>
  </w:style>
  <w:style w:type="numbering" w:customStyle="1" w:styleId="HeadlinesJKU">
    <w:name w:val="Headlines JKU"/>
    <w:uiPriority w:val="99"/>
    <w:rsid w:val="0000107A"/>
    <w:pPr>
      <w:numPr>
        <w:numId w:val="9"/>
      </w:numPr>
    </w:pPr>
  </w:style>
  <w:style w:type="character" w:customStyle="1" w:styleId="berschrift1Zchn">
    <w:name w:val="Überschrift 1 Zchn"/>
    <w:aliases w:val="Headline 1 JKU Zchn"/>
    <w:basedOn w:val="Absatz-Standardschriftart"/>
    <w:link w:val="berschrift1"/>
    <w:uiPriority w:val="9"/>
    <w:rsid w:val="00626156"/>
    <w:rPr>
      <w:rFonts w:ascii="Arial" w:eastAsiaTheme="majorEastAsia" w:hAnsi="Arial" w:cstheme="majorBidi"/>
      <w:b/>
      <w:sz w:val="26"/>
      <w:szCs w:val="32"/>
    </w:rPr>
  </w:style>
  <w:style w:type="character" w:customStyle="1" w:styleId="berschrift2Zchn">
    <w:name w:val="Überschrift 2 Zchn"/>
    <w:aliases w:val="Headline 2 JKU Zchn"/>
    <w:basedOn w:val="Absatz-Standardschriftart"/>
    <w:link w:val="berschrift2"/>
    <w:uiPriority w:val="9"/>
    <w:rsid w:val="00134AF8"/>
    <w:rPr>
      <w:rFonts w:ascii="Arial" w:eastAsiaTheme="majorEastAsia" w:hAnsi="Arial" w:cstheme="majorBidi"/>
      <w:b/>
      <w:sz w:val="26"/>
      <w:szCs w:val="26"/>
    </w:rPr>
  </w:style>
  <w:style w:type="character" w:customStyle="1" w:styleId="berschrift3Zchn">
    <w:name w:val="Überschrift 3 Zchn"/>
    <w:aliases w:val="Headline 3 JKU Zchn"/>
    <w:basedOn w:val="Absatz-Standardschriftart"/>
    <w:link w:val="berschrift3"/>
    <w:uiPriority w:val="9"/>
    <w:rsid w:val="004A5B02"/>
    <w:rPr>
      <w:rFonts w:ascii="Arial" w:eastAsiaTheme="majorEastAsia" w:hAnsi="Arial" w:cstheme="majorBidi"/>
      <w:b/>
      <w:szCs w:val="24"/>
    </w:rPr>
  </w:style>
  <w:style w:type="character" w:customStyle="1" w:styleId="berschrift4Zchn">
    <w:name w:val="Überschrift 4 Zchn"/>
    <w:aliases w:val="Headline 4 JKU Zchn"/>
    <w:basedOn w:val="Absatz-Standardschriftart"/>
    <w:link w:val="berschrift4"/>
    <w:uiPriority w:val="9"/>
    <w:rsid w:val="004A5B02"/>
    <w:rPr>
      <w:rFonts w:ascii="Arial" w:eastAsiaTheme="majorEastAsia" w:hAnsi="Arial" w:cstheme="majorBidi"/>
      <w:b/>
      <w:iCs/>
    </w:rPr>
  </w:style>
  <w:style w:type="character" w:customStyle="1" w:styleId="berschrift5Zchn">
    <w:name w:val="Überschrift 5 Zchn"/>
    <w:aliases w:val="Headline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Quote JKU Zchn"/>
    <w:basedOn w:val="Absatz-Standardschriftart"/>
    <w:link w:val="Zitat"/>
    <w:uiPriority w:val="29"/>
    <w:rsid w:val="00C0272C"/>
    <w:rPr>
      <w:rFonts w:ascii="Arial" w:hAnsi="Arial"/>
      <w:i/>
      <w:iCs/>
      <w:color w:val="404040" w:themeColor="text1" w:themeTint="BF"/>
    </w:rPr>
  </w:style>
  <w:style w:type="character" w:customStyle="1" w:styleId="berschrift6Zchn">
    <w:name w:val="Überschrift 6 Zchn"/>
    <w:aliases w:val="Headline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C0272C"/>
    <w:pPr>
      <w:spacing w:line="240" w:lineRule="auto"/>
    </w:pPr>
    <w:rPr>
      <w:sz w:val="18"/>
      <w:szCs w:val="20"/>
    </w:rPr>
  </w:style>
  <w:style w:type="character" w:customStyle="1" w:styleId="FunotentextZchn">
    <w:name w:val="Fußnotentext Zchn"/>
    <w:basedOn w:val="Absatz-Standardschriftart"/>
    <w:link w:val="Funotentext"/>
    <w:uiPriority w:val="99"/>
    <w:semiHidden/>
    <w:rsid w:val="00C0272C"/>
    <w:rPr>
      <w:rFonts w:ascii="Arial" w:hAnsi="Arial"/>
      <w:sz w:val="18"/>
      <w:szCs w:val="20"/>
      <w:lang w:val="en-US"/>
    </w:rPr>
  </w:style>
  <w:style w:type="character" w:styleId="Funotenzeichen">
    <w:name w:val="footnote reference"/>
    <w:basedOn w:val="Absatz-Standardschriftart"/>
    <w:uiPriority w:val="99"/>
    <w:semiHidden/>
    <w:unhideWhenUsed/>
    <w:rsid w:val="00C0272C"/>
    <w:rPr>
      <w:vertAlign w:val="superscript"/>
    </w:rPr>
  </w:style>
  <w:style w:type="paragraph" w:styleId="Beschriftung">
    <w:name w:val="caption"/>
    <w:aliases w:val="Caption"/>
    <w:basedOn w:val="Standard"/>
    <w:next w:val="Standard"/>
    <w:link w:val="BeschriftungZchn"/>
    <w:uiPriority w:val="35"/>
    <w:qFormat/>
    <w:rsid w:val="00C0272C"/>
    <w:pPr>
      <w:spacing w:before="40" w:after="200" w:line="240" w:lineRule="auto"/>
      <w:contextualSpacing/>
      <w:jc w:val="center"/>
    </w:pPr>
    <w:rPr>
      <w:iCs/>
      <w:color w:val="000000" w:themeColor="text1"/>
      <w:sz w:val="18"/>
      <w:szCs w:val="18"/>
    </w:rPr>
  </w:style>
  <w:style w:type="paragraph" w:styleId="Abbildungsverzeichnis">
    <w:name w:val="table of figures"/>
    <w:aliases w:val="Index of figures"/>
    <w:basedOn w:val="Standard"/>
    <w:next w:val="Standard"/>
    <w:uiPriority w:val="99"/>
    <w:unhideWhenUsed/>
    <w:rsid w:val="00C0272C"/>
  </w:style>
  <w:style w:type="character" w:styleId="SchwacherVerweis">
    <w:name w:val="Subtle Reference"/>
    <w:aliases w:val="Subtle reference"/>
    <w:basedOn w:val="Absatz-Standardschriftart"/>
    <w:uiPriority w:val="31"/>
    <w:semiHidden/>
    <w:qFormat/>
    <w:rsid w:val="00BB772D"/>
    <w:rPr>
      <w:smallCaps/>
      <w:color w:val="5A5A5A" w:themeColor="text1" w:themeTint="A5"/>
    </w:rPr>
  </w:style>
  <w:style w:type="character" w:customStyle="1" w:styleId="BeschriftungZchn">
    <w:name w:val="Beschriftung Zchn"/>
    <w:aliases w:val="Caption Zchn"/>
    <w:basedOn w:val="Absatz-Standardschriftart"/>
    <w:link w:val="Beschriftung"/>
    <w:uiPriority w:val="35"/>
    <w:rsid w:val="00C0272C"/>
    <w:rPr>
      <w:rFonts w:ascii="Arial" w:hAnsi="Arial"/>
      <w:iCs/>
      <w:color w:val="000000" w:themeColor="text1"/>
      <w:sz w:val="18"/>
      <w:szCs w:val="18"/>
    </w:rPr>
  </w:style>
  <w:style w:type="table" w:styleId="Tabellenraster">
    <w:name w:val="Table Grid"/>
    <w:aliases w:val="Chart"/>
    <w:basedOn w:val="NormaleTabelle"/>
    <w:uiPriority w:val="39"/>
    <w:locked/>
    <w:rsid w:val="00C02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C027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paragraph" w:styleId="KeinLeerraum">
    <w:name w:val="No Spacing"/>
    <w:aliases w:val="No spacing"/>
    <w:uiPriority w:val="1"/>
    <w:qFormat/>
    <w:rsid w:val="00C0272C"/>
    <w:pPr>
      <w:spacing w:after="0" w:line="240" w:lineRule="auto"/>
    </w:pPr>
    <w:rPr>
      <w:rFonts w:ascii="Arial" w:hAnsi="Arial"/>
    </w:rPr>
  </w:style>
  <w:style w:type="paragraph" w:styleId="Inhaltsverzeichnisberschrift">
    <w:name w:val="TOC Heading"/>
    <w:aliases w:val="Table of contents header"/>
    <w:basedOn w:val="berschrift1"/>
    <w:next w:val="Standard"/>
    <w:uiPriority w:val="39"/>
    <w:unhideWhenUsed/>
    <w:qFormat/>
    <w:rsid w:val="00C0272C"/>
    <w:pPr>
      <w:numPr>
        <w:numId w:val="0"/>
      </w:numPr>
      <w:spacing w:line="240" w:lineRule="auto"/>
      <w:outlineLvl w:val="9"/>
    </w:pPr>
    <w:rPr>
      <w:lang w:eastAsia="de-AT"/>
    </w:rPr>
  </w:style>
  <w:style w:type="paragraph" w:styleId="Verzeichnis1">
    <w:name w:val="toc 1"/>
    <w:aliases w:val="TOC 1"/>
    <w:basedOn w:val="Standard"/>
    <w:next w:val="Standard"/>
    <w:autoRedefine/>
    <w:uiPriority w:val="39"/>
    <w:unhideWhenUsed/>
    <w:rsid w:val="00C0272C"/>
    <w:pPr>
      <w:tabs>
        <w:tab w:val="left" w:pos="440"/>
        <w:tab w:val="right" w:leader="dot" w:pos="9968"/>
      </w:tabs>
      <w:spacing w:after="100"/>
    </w:pPr>
  </w:style>
  <w:style w:type="paragraph" w:styleId="Verzeichnis2">
    <w:name w:val="toc 2"/>
    <w:aliases w:val="TOC 2"/>
    <w:basedOn w:val="Standard"/>
    <w:next w:val="Standard"/>
    <w:autoRedefine/>
    <w:uiPriority w:val="39"/>
    <w:unhideWhenUsed/>
    <w:rsid w:val="00C0272C"/>
    <w:pPr>
      <w:tabs>
        <w:tab w:val="right" w:leader="dot" w:pos="9968"/>
      </w:tabs>
      <w:spacing w:after="100"/>
      <w:ind w:firstLine="425"/>
    </w:pPr>
  </w:style>
  <w:style w:type="paragraph" w:styleId="Verzeichnis3">
    <w:name w:val="toc 3"/>
    <w:aliases w:val="TOC 3"/>
    <w:basedOn w:val="Standard"/>
    <w:next w:val="Standard"/>
    <w:autoRedefine/>
    <w:uiPriority w:val="39"/>
    <w:unhideWhenUsed/>
    <w:rsid w:val="00C0272C"/>
    <w:pPr>
      <w:tabs>
        <w:tab w:val="left" w:pos="1760"/>
        <w:tab w:val="right" w:leader="dot" w:pos="9968"/>
      </w:tabs>
      <w:spacing w:after="100"/>
      <w:ind w:firstLine="1077"/>
    </w:pPr>
    <w:rPr>
      <w:noProof/>
    </w:rPr>
  </w:style>
  <w:style w:type="paragraph" w:styleId="Verzeichnis4">
    <w:name w:val="toc 4"/>
    <w:aliases w:val="TOC 4"/>
    <w:basedOn w:val="Standard"/>
    <w:next w:val="Standard"/>
    <w:autoRedefine/>
    <w:uiPriority w:val="39"/>
    <w:unhideWhenUsed/>
    <w:rsid w:val="00C0272C"/>
    <w:pPr>
      <w:tabs>
        <w:tab w:val="left" w:pos="1760"/>
        <w:tab w:val="left" w:pos="2694"/>
        <w:tab w:val="right" w:leader="dot" w:pos="9968"/>
      </w:tabs>
      <w:spacing w:after="100"/>
      <w:ind w:firstLine="1758"/>
    </w:pPr>
  </w:style>
  <w:style w:type="paragraph" w:styleId="Verzeichnis5">
    <w:name w:val="toc 5"/>
    <w:aliases w:val="TOC 5"/>
    <w:basedOn w:val="Standard"/>
    <w:next w:val="Standard"/>
    <w:autoRedefine/>
    <w:uiPriority w:val="39"/>
    <w:unhideWhenUsed/>
    <w:rsid w:val="00C0272C"/>
    <w:pPr>
      <w:tabs>
        <w:tab w:val="left" w:pos="3686"/>
        <w:tab w:val="right" w:leader="dot" w:pos="9968"/>
      </w:tabs>
      <w:spacing w:after="100"/>
      <w:ind w:firstLine="2722"/>
    </w:pPr>
  </w:style>
  <w:style w:type="paragraph" w:customStyle="1" w:styleId="DocumenttitleJKU">
    <w:name w:val="Document title JKU"/>
    <w:basedOn w:val="Standard"/>
    <w:next w:val="Standard"/>
    <w:link w:val="DocumenttitleJKUZchn"/>
    <w:qFormat/>
    <w:rsid w:val="00C0272C"/>
    <w:pPr>
      <w:spacing w:before="240" w:after="360" w:line="240" w:lineRule="auto"/>
    </w:pPr>
    <w:rPr>
      <w:rFonts w:eastAsiaTheme="minorEastAsia"/>
      <w:b/>
      <w:caps/>
      <w:sz w:val="32"/>
    </w:rPr>
  </w:style>
  <w:style w:type="character" w:customStyle="1" w:styleId="DocumenttitleJKUZchn">
    <w:name w:val="Document title JKU Zchn"/>
    <w:basedOn w:val="Absatz-Standardschriftart"/>
    <w:link w:val="DocumenttitleJKU"/>
    <w:rsid w:val="00C0272C"/>
    <w:rPr>
      <w:rFonts w:ascii="Arial" w:eastAsiaTheme="minorEastAsia" w:hAnsi="Arial"/>
      <w:b/>
      <w:caps/>
      <w:sz w:val="32"/>
    </w:rPr>
  </w:style>
  <w:style w:type="numbering" w:customStyle="1" w:styleId="ListJKU">
    <w:name w:val="List JKU"/>
    <w:uiPriority w:val="99"/>
    <w:rsid w:val="00C0272C"/>
    <w:pPr>
      <w:numPr>
        <w:numId w:val="22"/>
      </w:numPr>
    </w:pPr>
  </w:style>
  <w:style w:type="paragraph" w:customStyle="1" w:styleId="Sender">
    <w:name w:val="Sender"/>
    <w:basedOn w:val="Standard"/>
    <w:link w:val="SenderZchn"/>
    <w:qFormat/>
    <w:rsid w:val="00C0272C"/>
    <w:pPr>
      <w:framePr w:w="2194" w:h="3384" w:hSpace="141" w:wrap="around" w:vAnchor="text" w:hAnchor="page" w:x="8900" w:y="286"/>
      <w:spacing w:line="240" w:lineRule="exact"/>
    </w:pPr>
    <w:rPr>
      <w:rFonts w:cs="Arial"/>
      <w:b/>
      <w:sz w:val="18"/>
      <w:szCs w:val="20"/>
    </w:rPr>
  </w:style>
  <w:style w:type="character" w:customStyle="1" w:styleId="SenderZchn">
    <w:name w:val="Sender Zchn"/>
    <w:basedOn w:val="Absatz-Standardschriftart"/>
    <w:link w:val="Sender"/>
    <w:rsid w:val="00C0272C"/>
    <w:rPr>
      <w:rFonts w:ascii="Arial" w:hAnsi="Arial" w:cs="Arial"/>
      <w:b/>
      <w:sz w:val="18"/>
      <w:szCs w:val="20"/>
    </w:rPr>
  </w:style>
  <w:style w:type="paragraph" w:customStyle="1" w:styleId="Senderinformation">
    <w:name w:val="Sender information"/>
    <w:basedOn w:val="Standard"/>
    <w:link w:val="SenderinformationZchn"/>
    <w:qFormat/>
    <w:rsid w:val="00C0272C"/>
    <w:pPr>
      <w:framePr w:w="2194" w:h="3384" w:hSpace="141" w:wrap="around" w:vAnchor="text" w:hAnchor="page" w:x="8900" w:y="286"/>
      <w:spacing w:line="220" w:lineRule="exact"/>
    </w:pPr>
    <w:rPr>
      <w:rFonts w:cs="Arial"/>
      <w:sz w:val="16"/>
    </w:rPr>
  </w:style>
  <w:style w:type="character" w:customStyle="1" w:styleId="SenderinformationZchn">
    <w:name w:val="Sender information Zchn"/>
    <w:basedOn w:val="Absatz-Standardschriftart"/>
    <w:link w:val="Senderinformation"/>
    <w:rsid w:val="00C0272C"/>
    <w:rPr>
      <w:rFonts w:ascii="Arial" w:hAnsi="Arial" w:cs="Arial"/>
      <w:sz w:val="16"/>
    </w:rPr>
  </w:style>
  <w:style w:type="paragraph" w:customStyle="1" w:styleId="Tableheading">
    <w:name w:val="Table heading"/>
    <w:basedOn w:val="Standard"/>
    <w:qFormat/>
    <w:rsid w:val="00C0272C"/>
    <w:pPr>
      <w:spacing w:before="240" w:after="120"/>
      <w:jc w:val="center"/>
    </w:pPr>
    <w:rPr>
      <w:rFonts w:eastAsia="Times New Roman" w:cs="Arial"/>
      <w:b/>
    </w:rPr>
  </w:style>
  <w:style w:type="table" w:customStyle="1" w:styleId="TableJKU">
    <w:name w:val="Table JKU"/>
    <w:basedOn w:val="Gitternetztabelle5dunkelAkzent11"/>
    <w:uiPriority w:val="99"/>
    <w:rsid w:val="00C0272C"/>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character" w:customStyle="1" w:styleId="berschrift7Zchn">
    <w:name w:val="Überschrift 7 Zchn"/>
    <w:basedOn w:val="Absatz-Standardschriftart"/>
    <w:link w:val="berschrift7"/>
    <w:uiPriority w:val="9"/>
    <w:semiHidden/>
    <w:rsid w:val="00727970"/>
    <w:rPr>
      <w:rFonts w:eastAsiaTheme="majorEastAsia" w:cstheme="majorBidi"/>
      <w:iCs/>
      <w:color w:val="2C3135" w:themeColor="accent1" w:themeShade="7F"/>
      <w:lang w:val="en-US"/>
    </w:rPr>
  </w:style>
  <w:style w:type="character" w:customStyle="1" w:styleId="berschrift8Zchn">
    <w:name w:val="Überschrift 8 Zchn"/>
    <w:basedOn w:val="Absatz-Standardschriftart"/>
    <w:link w:val="berschrift8"/>
    <w:uiPriority w:val="9"/>
    <w:semiHidden/>
    <w:rsid w:val="00727970"/>
    <w:rPr>
      <w:rFonts w:eastAsiaTheme="majorEastAsia" w:cstheme="majorBidi"/>
      <w:color w:val="272727" w:themeColor="text1" w:themeTint="D8"/>
      <w:szCs w:val="21"/>
      <w:lang w:val="en-US"/>
    </w:rPr>
  </w:style>
  <w:style w:type="character" w:customStyle="1" w:styleId="berschrift9Zchn">
    <w:name w:val="Überschrift 9 Zchn"/>
    <w:basedOn w:val="Absatz-Standardschriftart"/>
    <w:link w:val="berschrift9"/>
    <w:uiPriority w:val="9"/>
    <w:semiHidden/>
    <w:rsid w:val="00727970"/>
    <w:rPr>
      <w:rFonts w:eastAsiaTheme="majorEastAsia" w:cstheme="majorBidi"/>
      <w:iCs/>
      <w:color w:val="272727" w:themeColor="text1" w:themeTint="D8"/>
      <w:szCs w:val="21"/>
      <w:lang w:val="en-US"/>
    </w:rPr>
  </w:style>
  <w:style w:type="paragraph" w:customStyle="1" w:styleId="InformationenzumAbsender">
    <w:name w:val="Informationen zum Absender"/>
    <w:basedOn w:val="Standard"/>
    <w:link w:val="InformationenzumAbsenderZchn"/>
    <w:qFormat/>
    <w:rsid w:val="00EC13EE"/>
    <w:pPr>
      <w:framePr w:w="2194" w:h="3384" w:hSpace="141" w:wrap="around" w:vAnchor="text" w:hAnchor="page" w:x="8900" w:y="286"/>
      <w:spacing w:line="220" w:lineRule="exact"/>
    </w:pPr>
    <w:rPr>
      <w:rFonts w:cs="Arial"/>
      <w:sz w:val="16"/>
      <w:lang w:val="de-AT"/>
    </w:rPr>
  </w:style>
  <w:style w:type="character" w:customStyle="1" w:styleId="InformationenzumAbsenderZchn">
    <w:name w:val="Informationen zum Absender Zchn"/>
    <w:basedOn w:val="Absatz-Standardschriftart"/>
    <w:link w:val="InformationenzumAbsender"/>
    <w:rsid w:val="00EC13EE"/>
    <w:rPr>
      <w:rFonts w:ascii="Arial" w:hAnsi="Arial" w:cs="Arial"/>
      <w:sz w:val="16"/>
    </w:rPr>
  </w:style>
  <w:style w:type="paragraph" w:customStyle="1" w:styleId="DokumententitelJKU">
    <w:name w:val="Dokumententitel JKU"/>
    <w:basedOn w:val="Standard"/>
    <w:next w:val="Standard"/>
    <w:link w:val="DokumententitelJKUZchn"/>
    <w:qFormat/>
    <w:rsid w:val="00051B99"/>
    <w:pPr>
      <w:spacing w:before="240" w:after="360" w:line="240" w:lineRule="auto"/>
    </w:pPr>
    <w:rPr>
      <w:rFonts w:eastAsiaTheme="minorEastAsia"/>
      <w:b/>
      <w:caps/>
      <w:sz w:val="32"/>
      <w:lang w:val="de-AT"/>
    </w:rPr>
  </w:style>
  <w:style w:type="character" w:customStyle="1" w:styleId="DokumententitelJKUZchn">
    <w:name w:val="Dokumententitel JKU Zchn"/>
    <w:basedOn w:val="UntertitelZchn"/>
    <w:link w:val="DokumententitelJKU"/>
    <w:rsid w:val="00051B99"/>
    <w:rPr>
      <w:rFonts w:ascii="Arial" w:eastAsiaTheme="minorEastAsia" w:hAnsi="Arial"/>
      <w:b/>
      <w:caps/>
      <w:sz w:val="32"/>
    </w:rPr>
  </w:style>
  <w:style w:type="paragraph" w:styleId="Literaturverzeichnis">
    <w:name w:val="Bibliography"/>
    <w:basedOn w:val="Standard"/>
    <w:next w:val="Standard"/>
    <w:uiPriority w:val="37"/>
    <w:unhideWhenUsed/>
    <w:rsid w:val="0061262E"/>
    <w:pPr>
      <w:tabs>
        <w:tab w:val="left" w:pos="384"/>
      </w:tabs>
      <w:spacing w:line="240" w:lineRule="exact"/>
      <w:ind w:left="384" w:hanging="384"/>
    </w:pPr>
  </w:style>
  <w:style w:type="paragraph" w:customStyle="1" w:styleId="Bilder">
    <w:name w:val="Bilder"/>
    <w:basedOn w:val="Standard"/>
    <w:link w:val="BilderZchn"/>
    <w:qFormat/>
    <w:rsid w:val="008F2B43"/>
    <w:pPr>
      <w:spacing w:line="300" w:lineRule="atLeast"/>
      <w:jc w:val="center"/>
    </w:pPr>
  </w:style>
  <w:style w:type="character" w:customStyle="1" w:styleId="BilderZchn">
    <w:name w:val="Bilder Zchn"/>
    <w:basedOn w:val="Absatz-Standardschriftart"/>
    <w:link w:val="Bilder"/>
    <w:rsid w:val="008F2B43"/>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gitte\Google%20Drive\Brigitte\Masterarbeit\Organisatorisches\Coversheet_Master_Thesis_DK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05C1825CC546B387D12C190D2B1088"/>
        <w:category>
          <w:name w:val="Allgemein"/>
          <w:gallery w:val="placeholder"/>
        </w:category>
        <w:types>
          <w:type w:val="bbPlcHdr"/>
        </w:types>
        <w:behaviors>
          <w:behavior w:val="content"/>
        </w:behaviors>
        <w:guid w:val="{7A0BA40E-9CCD-4878-8972-4AD5DFCB6726}"/>
      </w:docPartPr>
      <w:docPartBody>
        <w:p w:rsidR="007F01EA" w:rsidRDefault="00D93E1A">
          <w:pPr>
            <w:pStyle w:val="DE05C1825CC546B387D12C190D2B1088"/>
          </w:pPr>
          <w:r>
            <w:rPr>
              <w:rStyle w:val="Platzhaltertext"/>
            </w:rPr>
            <w:t>Choose an element</w:t>
          </w:r>
          <w:r w:rsidRPr="002E44C3">
            <w:rPr>
              <w:rStyle w:val="Platzhaltertext"/>
            </w:rPr>
            <w:t>.</w:t>
          </w:r>
        </w:p>
      </w:docPartBody>
    </w:docPart>
    <w:docPart>
      <w:docPartPr>
        <w:name w:val="5E95CB0D77EE4A05B55C62C1CD7FF02D"/>
        <w:category>
          <w:name w:val="Allgemein"/>
          <w:gallery w:val="placeholder"/>
        </w:category>
        <w:types>
          <w:type w:val="bbPlcHdr"/>
        </w:types>
        <w:behaviors>
          <w:behavior w:val="content"/>
        </w:behaviors>
        <w:guid w:val="{6D36FCBC-78B5-4E0F-B2F4-692C8D33E68A}"/>
      </w:docPartPr>
      <w:docPartBody>
        <w:p w:rsidR="007F01EA" w:rsidRDefault="00D93E1A">
          <w:pPr>
            <w:pStyle w:val="5E95CB0D77EE4A05B55C62C1CD7FF02D"/>
          </w:pPr>
          <w:r w:rsidRPr="00BD49BE">
            <w:rPr>
              <w:rStyle w:val="Platzhaltertext"/>
            </w:rPr>
            <w:t>[Autor]</w:t>
          </w:r>
        </w:p>
      </w:docPartBody>
    </w:docPart>
    <w:docPart>
      <w:docPartPr>
        <w:name w:val="B3469007D24D45479D6A9AA5F16DA13E"/>
        <w:category>
          <w:name w:val="Allgemein"/>
          <w:gallery w:val="placeholder"/>
        </w:category>
        <w:types>
          <w:type w:val="bbPlcHdr"/>
        </w:types>
        <w:behaviors>
          <w:behavior w:val="content"/>
        </w:behaviors>
        <w:guid w:val="{7FF0E9A4-5721-4F6C-9B3B-D5C9BA15C1A4}"/>
      </w:docPartPr>
      <w:docPartBody>
        <w:p w:rsidR="00F24EA8" w:rsidRDefault="007F01EA" w:rsidP="007F01EA">
          <w:pPr>
            <w:pStyle w:val="B3469007D24D45479D6A9AA5F16DA13E"/>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E1A"/>
    <w:rsid w:val="0003391B"/>
    <w:rsid w:val="00164510"/>
    <w:rsid w:val="002570AE"/>
    <w:rsid w:val="00277540"/>
    <w:rsid w:val="003930D7"/>
    <w:rsid w:val="00436880"/>
    <w:rsid w:val="004E6025"/>
    <w:rsid w:val="007F01EA"/>
    <w:rsid w:val="0084285F"/>
    <w:rsid w:val="009675DE"/>
    <w:rsid w:val="00B15CD4"/>
    <w:rsid w:val="00B945D3"/>
    <w:rsid w:val="00D93E1A"/>
    <w:rsid w:val="00E45E8E"/>
    <w:rsid w:val="00EB10BC"/>
    <w:rsid w:val="00EE4B17"/>
    <w:rsid w:val="00EE71A3"/>
    <w:rsid w:val="00F24EA8"/>
    <w:rsid w:val="00F8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F01EA"/>
    <w:rPr>
      <w:color w:val="808080"/>
    </w:rPr>
  </w:style>
  <w:style w:type="paragraph" w:customStyle="1" w:styleId="DE05C1825CC546B387D12C190D2B1088">
    <w:name w:val="DE05C1825CC546B387D12C190D2B1088"/>
  </w:style>
  <w:style w:type="paragraph" w:customStyle="1" w:styleId="5E95CB0D77EE4A05B55C62C1CD7FF02D">
    <w:name w:val="5E95CB0D77EE4A05B55C62C1CD7FF02D"/>
  </w:style>
  <w:style w:type="paragraph" w:customStyle="1" w:styleId="B3469007D24D45479D6A9AA5F16DA13E">
    <w:name w:val="B3469007D24D45479D6A9AA5F16DA13E"/>
    <w:rsid w:val="007F0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D7A76011-DF89-4595-BE28-4EA598DF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Coversheet_Master_Thesis_DKE</Template>
  <TotalTime>0</TotalTime>
  <Pages>1</Pages>
  <Words>5170</Words>
  <Characters>29470</Characters>
  <Application>Microsoft Office Word</Application>
  <DocSecurity>0</DocSecurity>
  <Lines>245</Lines>
  <Paragraphs>69</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34571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Brigitte Andorfer-Plainer, BSc</dc:creator>
  <cp:lastModifiedBy>Brigitte Andorfer</cp:lastModifiedBy>
  <cp:revision>40</cp:revision>
  <cp:lastPrinted>2015-11-11T12:56:00Z</cp:lastPrinted>
  <dcterms:created xsi:type="dcterms:W3CDTF">2017-05-09T10:28:00Z</dcterms:created>
  <dcterms:modified xsi:type="dcterms:W3CDTF">2017-12-10T20:15:00Z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zotero-version="5.0.28"&gt;&lt;session id="nboyIKrs"/&gt;&lt;style id="http://www.zotero.org/styles/ieee" locale="en-US"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value="0"/&gt;&lt;/prefs&gt;&lt;/data&gt;</vt:lpwstr>
  </property>
</Properties>
</file>